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706"/>
        <w:tblOverlap w:val="never"/>
        <w:tblW w:w="9720" w:type="dxa"/>
        <w:tblLayout w:type="fixed"/>
        <w:tblCellMar>
          <w:left w:w="0" w:type="dxa"/>
          <w:right w:w="0" w:type="dxa"/>
        </w:tblCellMar>
        <w:tblLook w:val="04A0" w:firstRow="1" w:lastRow="0" w:firstColumn="1" w:lastColumn="0" w:noHBand="0" w:noVBand="1"/>
      </w:tblPr>
      <w:tblGrid>
        <w:gridCol w:w="4770"/>
        <w:gridCol w:w="3960"/>
        <w:gridCol w:w="135"/>
        <w:gridCol w:w="855"/>
      </w:tblGrid>
      <w:tr w:rsidR="006A57EC" w:rsidRPr="00301050" w14:paraId="269F278C" w14:textId="77777777" w:rsidTr="00C10D43">
        <w:trPr>
          <w:cantSplit/>
          <w:trHeight w:val="500"/>
        </w:trPr>
        <w:tc>
          <w:tcPr>
            <w:tcW w:w="4770" w:type="dxa"/>
            <w:shd w:val="clear" w:color="auto" w:fill="auto"/>
            <w:noWrap/>
          </w:tcPr>
          <w:p w14:paraId="017D6C42" w14:textId="77777777" w:rsidR="006A57EC" w:rsidRPr="00301050" w:rsidRDefault="0086379D" w:rsidP="0086379D">
            <w:pPr>
              <w:pStyle w:val="Freescale"/>
              <w:framePr w:hSpace="0" w:wrap="auto" w:vAnchor="margin" w:hAnchor="text" w:yAlign="inline"/>
              <w:spacing w:after="0"/>
              <w:suppressOverlap w:val="0"/>
            </w:pPr>
            <w:r>
              <w:t>NXP Semiconductors</w:t>
            </w:r>
          </w:p>
        </w:tc>
        <w:tc>
          <w:tcPr>
            <w:tcW w:w="4950" w:type="dxa"/>
            <w:gridSpan w:val="3"/>
            <w:shd w:val="clear" w:color="auto" w:fill="auto"/>
          </w:tcPr>
          <w:p w14:paraId="43AEDE9E" w14:textId="232BC8E0" w:rsidR="006A57EC" w:rsidRPr="00301050" w:rsidRDefault="009F1164" w:rsidP="00415AD6">
            <w:pPr>
              <w:pStyle w:val="DocOrderInfo"/>
              <w:framePr w:hSpace="0" w:wrap="auto" w:vAnchor="margin" w:hAnchor="text" w:yAlign="inline"/>
              <w:spacing w:after="0"/>
              <w:ind w:right="0"/>
              <w:suppressOverlap w:val="0"/>
              <w:rPr>
                <w:w w:val="100"/>
              </w:rPr>
            </w:pPr>
            <w:r w:rsidRPr="00301050">
              <w:rPr>
                <w:w w:val="100"/>
              </w:rPr>
              <w:t>Document Number:</w:t>
            </w:r>
          </w:p>
        </w:tc>
      </w:tr>
      <w:tr w:rsidR="00C10D43" w:rsidRPr="00301050" w14:paraId="382C7D0C" w14:textId="77777777" w:rsidTr="00C10D43">
        <w:trPr>
          <w:cantSplit/>
          <w:trHeight w:val="500"/>
        </w:trPr>
        <w:tc>
          <w:tcPr>
            <w:tcW w:w="4770" w:type="dxa"/>
            <w:shd w:val="clear" w:color="auto" w:fill="auto"/>
          </w:tcPr>
          <w:p w14:paraId="42BCE420" w14:textId="77777777" w:rsidR="00C10D43" w:rsidRPr="00301050" w:rsidRDefault="00C10D43" w:rsidP="00C10D43">
            <w:pPr>
              <w:pStyle w:val="DocType"/>
              <w:framePr w:hSpace="0" w:wrap="auto" w:vAnchor="margin" w:hAnchor="text" w:yAlign="inline"/>
              <w:spacing w:before="0" w:after="0"/>
              <w:suppressOverlap w:val="0"/>
              <w:rPr>
                <w:w w:val="100"/>
              </w:rPr>
            </w:pPr>
            <w:r w:rsidRPr="00301050">
              <w:rPr>
                <w:w w:val="100"/>
              </w:rPr>
              <w:fldChar w:fldCharType="begin"/>
            </w:r>
            <w:r w:rsidRPr="00301050">
              <w:rPr>
                <w:w w:val="100"/>
              </w:rPr>
              <w:instrText xml:space="preserve"> FILLIN  "Insert a document type." \d "Application Notes"  \* MERGEFORMAT </w:instrText>
            </w:r>
            <w:r w:rsidRPr="00301050">
              <w:rPr>
                <w:w w:val="100"/>
              </w:rPr>
              <w:fldChar w:fldCharType="separate"/>
            </w:r>
            <w:r w:rsidR="00E41E5E">
              <w:rPr>
                <w:w w:val="100"/>
              </w:rPr>
              <w:t>Quick Start Guide</w:t>
            </w:r>
            <w:r w:rsidRPr="00301050">
              <w:rPr>
                <w:w w:val="100"/>
              </w:rPr>
              <w:fldChar w:fldCharType="end"/>
            </w:r>
          </w:p>
        </w:tc>
        <w:tc>
          <w:tcPr>
            <w:tcW w:w="3960" w:type="dxa"/>
            <w:shd w:val="clear" w:color="auto" w:fill="auto"/>
          </w:tcPr>
          <w:p w14:paraId="6388774A" w14:textId="77777777" w:rsidR="00C10D43" w:rsidRPr="006A57EC" w:rsidRDefault="00C10D43" w:rsidP="00666E93">
            <w:pPr>
              <w:pStyle w:val="DocRevNumber"/>
              <w:framePr w:hSpace="0" w:wrap="auto" w:vAnchor="margin" w:hAnchor="text" w:yAlign="inline"/>
              <w:spacing w:before="0"/>
              <w:ind w:right="0"/>
              <w:suppressOverlap w:val="0"/>
            </w:pPr>
            <w:r w:rsidRPr="006A57EC">
              <w:t>Rev</w:t>
            </w:r>
            <w:r w:rsidR="00666E93">
              <w:t xml:space="preserve">. </w:t>
            </w:r>
            <w:r w:rsidR="00C33E85">
              <w:fldChar w:fldCharType="begin"/>
            </w:r>
            <w:r w:rsidR="00C33E85">
              <w:instrText xml:space="preserve"> FILLIN  \d n  \* MERGEFORMAT </w:instrText>
            </w:r>
            <w:r w:rsidR="00C33E85">
              <w:fldChar w:fldCharType="separate"/>
            </w:r>
            <w:r w:rsidR="00E41E5E">
              <w:t>0.1</w:t>
            </w:r>
            <w:r w:rsidR="00C33E85">
              <w:fldChar w:fldCharType="end"/>
            </w:r>
          </w:p>
        </w:tc>
        <w:tc>
          <w:tcPr>
            <w:tcW w:w="135" w:type="dxa"/>
            <w:shd w:val="clear" w:color="auto" w:fill="auto"/>
          </w:tcPr>
          <w:p w14:paraId="05553FA8" w14:textId="77777777" w:rsidR="00C10D43" w:rsidRPr="006A57EC" w:rsidRDefault="00C10D43" w:rsidP="00C10D43">
            <w:pPr>
              <w:widowControl w:val="0"/>
              <w:tabs>
                <w:tab w:val="right" w:pos="10060"/>
              </w:tabs>
              <w:autoSpaceDE w:val="0"/>
              <w:autoSpaceDN w:val="0"/>
              <w:adjustRightInd w:val="0"/>
              <w:spacing w:line="380" w:lineRule="atLeast"/>
              <w:ind w:right="-115"/>
              <w:rPr>
                <w:rFonts w:cs="Arial"/>
                <w:w w:val="0"/>
              </w:rPr>
            </w:pPr>
            <w:r>
              <w:rPr>
                <w:rFonts w:cs="Arial"/>
                <w:w w:val="0"/>
              </w:rPr>
              <w:t>,</w:t>
            </w:r>
          </w:p>
        </w:tc>
        <w:tc>
          <w:tcPr>
            <w:tcW w:w="855" w:type="dxa"/>
            <w:shd w:val="clear" w:color="auto" w:fill="auto"/>
            <w:tcFitText/>
          </w:tcPr>
          <w:p w14:paraId="3277C77B" w14:textId="716F4E97" w:rsidR="00C10D43" w:rsidRPr="006A57EC" w:rsidRDefault="00C10D43" w:rsidP="00242015">
            <w:pPr>
              <w:pStyle w:val="DocRevDate"/>
              <w:framePr w:hSpace="0" w:wrap="auto" w:vAnchor="margin" w:hAnchor="text" w:yAlign="inline"/>
              <w:tabs>
                <w:tab w:val="clear" w:pos="1055"/>
                <w:tab w:val="right" w:pos="855"/>
              </w:tabs>
              <w:spacing w:before="0"/>
              <w:ind w:left="-45"/>
              <w:suppressOverlap w:val="0"/>
            </w:pPr>
            <w:r w:rsidRPr="00DC40B2">
              <w:tab/>
            </w:r>
            <w:r w:rsidR="00C33E85">
              <w:fldChar w:fldCharType="begin"/>
            </w:r>
            <w:r w:rsidR="00C33E85">
              <w:instrText xml:space="preserve"> FILLIN  "Please provide the revision date in MM/YYYY format." \d xx/2016  \* MERGEFORMAT </w:instrText>
            </w:r>
            <w:r w:rsidR="00C33E85">
              <w:fldChar w:fldCharType="separate"/>
            </w:r>
            <w:r w:rsidR="00E41E5E" w:rsidRPr="00DC40B2">
              <w:t>0</w:t>
            </w:r>
            <w:r w:rsidR="00DC40B2" w:rsidRPr="00DC40B2">
              <w:t>6</w:t>
            </w:r>
            <w:r w:rsidR="00E41E5E" w:rsidRPr="00DC40B2">
              <w:t>/201</w:t>
            </w:r>
            <w:r w:rsidR="00C33E85">
              <w:fldChar w:fldCharType="end"/>
            </w:r>
            <w:r w:rsidR="00A43DE7" w:rsidRPr="00DC40B2">
              <w:t>8</w:t>
            </w:r>
          </w:p>
        </w:tc>
      </w:tr>
    </w:tbl>
    <w:p w14:paraId="1DC5F427" w14:textId="77777777" w:rsidR="00DB44D8" w:rsidRPr="00301050" w:rsidRDefault="00DB44D8" w:rsidP="00924A92">
      <w:pPr>
        <w:sectPr w:rsidR="00DB44D8" w:rsidRPr="00301050" w:rsidSect="00987DB8">
          <w:headerReference w:type="even" r:id="rId8"/>
          <w:headerReference w:type="default" r:id="rId9"/>
          <w:footerReference w:type="even" r:id="rId10"/>
          <w:footerReference w:type="default" r:id="rId11"/>
          <w:headerReference w:type="first" r:id="rId12"/>
          <w:pgSz w:w="12240" w:h="15840" w:code="1"/>
          <w:pgMar w:top="906" w:right="1080" w:bottom="1440" w:left="1080" w:header="576" w:footer="576" w:gutter="0"/>
          <w:cols w:space="720"/>
          <w:docGrid w:linePitch="360"/>
        </w:sectPr>
      </w:pPr>
    </w:p>
    <w:p w14:paraId="4E3437E3" w14:textId="77777777" w:rsidR="00DB44D8" w:rsidRPr="00301050" w:rsidRDefault="00DB44D8" w:rsidP="00B24441"/>
    <w:p w14:paraId="4450D063" w14:textId="1AED9679" w:rsidR="00E510FD" w:rsidRPr="00A86D32" w:rsidRDefault="00E510FD" w:rsidP="00A86D32">
      <w:pPr>
        <w:pStyle w:val="DocTitle"/>
        <w:rPr>
          <w:lang w:val="en-US"/>
        </w:rPr>
      </w:pPr>
      <w:r w:rsidRPr="00A86D32">
        <w:rPr>
          <w:lang w:val="en-US"/>
        </w:rPr>
        <w:fldChar w:fldCharType="begin"/>
      </w:r>
      <w:r w:rsidRPr="00A86D32">
        <w:rPr>
          <w:lang w:val="en-US"/>
        </w:rPr>
        <w:instrText xml:space="preserve"> FILLIN  "Please provide the document title." \d "This is my document title"  \* MERGEFORMAT </w:instrText>
      </w:r>
      <w:r w:rsidRPr="00A86D32">
        <w:rPr>
          <w:lang w:val="en-US"/>
        </w:rPr>
        <w:fldChar w:fldCharType="separate"/>
      </w:r>
      <w:proofErr w:type="spellStart"/>
      <w:r w:rsidR="00710EB8">
        <w:rPr>
          <w:lang w:val="en-US"/>
        </w:rPr>
        <w:t>MCUXpresso</w:t>
      </w:r>
      <w:proofErr w:type="spellEnd"/>
      <w:r w:rsidR="00710EB8">
        <w:rPr>
          <w:lang w:val="en-US"/>
        </w:rPr>
        <w:t xml:space="preserve"> SDK</w:t>
      </w:r>
      <w:r w:rsidR="00E41E5E">
        <w:rPr>
          <w:lang w:val="en-US"/>
        </w:rPr>
        <w:t xml:space="preserve"> USB</w:t>
      </w:r>
      <w:r w:rsidR="00FF109E">
        <w:rPr>
          <w:lang w:val="en-US"/>
        </w:rPr>
        <w:t xml:space="preserve"> </w:t>
      </w:r>
      <w:r w:rsidR="00370F31">
        <w:rPr>
          <w:lang w:val="en-US"/>
        </w:rPr>
        <w:t xml:space="preserve">Host </w:t>
      </w:r>
      <w:r w:rsidR="00FF109E">
        <w:rPr>
          <w:lang w:val="en-US"/>
        </w:rPr>
        <w:t>RNDIS</w:t>
      </w:r>
      <w:r w:rsidR="00E41E5E">
        <w:rPr>
          <w:lang w:val="en-US"/>
        </w:rPr>
        <w:t xml:space="preserve"> </w:t>
      </w:r>
      <w:r w:rsidRPr="00A86D32">
        <w:rPr>
          <w:lang w:val="en-US"/>
        </w:rPr>
        <w:fldChar w:fldCharType="end"/>
      </w:r>
      <w:r w:rsidR="0058101F">
        <w:rPr>
          <w:lang w:val="en-US"/>
        </w:rPr>
        <w:t xml:space="preserve"> </w:t>
      </w:r>
      <w:r w:rsidR="00FF109E">
        <w:rPr>
          <w:lang w:val="en-US"/>
        </w:rPr>
        <w:t>&amp; LWIP</w:t>
      </w:r>
    </w:p>
    <w:p w14:paraId="6B574665" w14:textId="525C911E" w:rsidR="00E510FD" w:rsidRPr="00301050" w:rsidRDefault="00A3670D" w:rsidP="00E510FD">
      <w:pPr>
        <w:pStyle w:val="DocSubtitle"/>
        <w:rPr>
          <w:w w:val="100"/>
        </w:rPr>
        <w:sectPr w:rsidR="00E510FD" w:rsidRPr="00301050" w:rsidSect="00987DB8">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339" w:right="1080" w:bottom="1800" w:left="1080" w:header="576" w:footer="576" w:gutter="0"/>
          <w:cols w:space="720"/>
          <w:noEndnote/>
          <w:titlePg/>
        </w:sectPr>
      </w:pPr>
      <w:r>
        <w:rPr>
          <w:rFonts w:ascii="HelveticaLTStd-Roman" w:eastAsia="HelveticaLTStd-Roman" w:cs="HelveticaLTStd-Roman"/>
          <w:sz w:val="28"/>
          <w:szCs w:val="28"/>
          <w:lang w:eastAsia="zh-CN"/>
        </w:rPr>
        <w:t>User's Guide</w:t>
      </w:r>
      <w:r w:rsidR="00E510FD" w:rsidRPr="00301050">
        <w:rPr>
          <w:w w:val="100"/>
        </w:rPr>
        <w:tab/>
      </w:r>
    </w:p>
    <w:p w14:paraId="0E348821" w14:textId="77777777" w:rsidR="00E510FD" w:rsidRPr="00301050" w:rsidRDefault="00E510FD" w:rsidP="00E510FD">
      <w:pPr>
        <w:pStyle w:val="ContentsList"/>
        <w:framePr w:w="4766" w:h="452" w:hRule="exact" w:wrap="around" w:x="6740" w:y="5041"/>
        <w:spacing w:after="0" w:line="240" w:lineRule="auto"/>
        <w:jc w:val="center"/>
      </w:pPr>
      <w:r w:rsidRPr="00301050">
        <w:t>Contents</w:t>
      </w:r>
    </w:p>
    <w:p w14:paraId="10572226" w14:textId="77777777" w:rsidR="00E510FD" w:rsidRPr="00291BBF" w:rsidRDefault="00E510FD" w:rsidP="00922EB1">
      <w:pPr>
        <w:pStyle w:val="Author"/>
        <w:rPr>
          <w:rStyle w:val="Red"/>
        </w:rPr>
      </w:pPr>
      <w:r w:rsidRPr="00291BBF">
        <w:rPr>
          <w:rStyle w:val="Red"/>
        </w:rPr>
        <w:fldChar w:fldCharType="begin"/>
      </w:r>
      <w:r w:rsidRPr="00291BBF">
        <w:rPr>
          <w:rStyle w:val="Red"/>
        </w:rPr>
        <w:instrText xml:space="preserve"> FILLIN  "Please provide the author(s) name." \d "Author Name"  \* MERGEFORMAT </w:instrText>
      </w:r>
      <w:r w:rsidRPr="00291BBF">
        <w:rPr>
          <w:rStyle w:val="Red"/>
        </w:rPr>
        <w:fldChar w:fldCharType="separate"/>
      </w:r>
      <w:r w:rsidR="00E41E5E">
        <w:rPr>
          <w:rStyle w:val="Red"/>
        </w:rPr>
        <w:t>Alejandra Guzman</w:t>
      </w:r>
      <w:r w:rsidRPr="00291BBF">
        <w:rPr>
          <w:rStyle w:val="Red"/>
        </w:rPr>
        <w:fldChar w:fldCharType="end"/>
      </w:r>
      <w:r w:rsidRPr="00291BBF">
        <w:rPr>
          <w:rStyle w:val="Red"/>
        </w:rPr>
        <w:t xml:space="preserve">  – Optional </w:t>
      </w:r>
    </w:p>
    <w:bookmarkStart w:id="0" w:name="_Toc409189428"/>
    <w:bookmarkStart w:id="1" w:name="_Ref409618918"/>
    <w:bookmarkStart w:id="2" w:name="_Ref409619318"/>
    <w:bookmarkStart w:id="3" w:name="_Ref409619324"/>
    <w:bookmarkStart w:id="4" w:name="_Toc420617945"/>
    <w:p w14:paraId="4EA1D075" w14:textId="7230CEC5" w:rsidR="00CA63E3" w:rsidRDefault="00F66646" w:rsidP="00CA63E3">
      <w:pPr>
        <w:pStyle w:val="TOC1"/>
        <w:framePr w:wrap="around" w:x="6714" w:y="5851"/>
        <w:rPr>
          <w:rFonts w:asciiTheme="minorHAnsi" w:hAnsiTheme="minorHAnsi" w:cstheme="minorBidi"/>
          <w:color w:val="auto"/>
          <w:kern w:val="2"/>
          <w:sz w:val="21"/>
          <w:szCs w:val="22"/>
          <w:lang w:eastAsia="zh-CN"/>
        </w:rPr>
      </w:pPr>
      <w:r w:rsidRPr="00F66646">
        <w:rPr>
          <w:b/>
          <w:bCs/>
          <w:szCs w:val="20"/>
        </w:rPr>
        <w:fldChar w:fldCharType="begin"/>
      </w:r>
      <w:r w:rsidRPr="00F66646">
        <w:rPr>
          <w:b/>
          <w:bCs/>
          <w:szCs w:val="20"/>
        </w:rPr>
        <w:instrText xml:space="preserve"> TOC \o "1-2" \h \z \t "Heading 1_Appendix,1,Heading 2_Appendix,2" </w:instrText>
      </w:r>
      <w:r w:rsidRPr="00F66646">
        <w:rPr>
          <w:b/>
          <w:bCs/>
          <w:szCs w:val="20"/>
        </w:rPr>
        <w:fldChar w:fldCharType="separate"/>
      </w:r>
      <w:hyperlink w:anchor="_Toc518147527" w:history="1">
        <w:r w:rsidR="00CA63E3" w:rsidRPr="00F555B2">
          <w:rPr>
            <w:rStyle w:val="Hyperlink"/>
          </w:rPr>
          <w:t>1.</w:t>
        </w:r>
        <w:r w:rsidR="00CA63E3">
          <w:rPr>
            <w:rFonts w:asciiTheme="minorHAnsi" w:hAnsiTheme="minorHAnsi" w:cstheme="minorBidi"/>
            <w:color w:val="auto"/>
            <w:kern w:val="2"/>
            <w:sz w:val="21"/>
            <w:szCs w:val="22"/>
            <w:lang w:eastAsia="zh-CN"/>
          </w:rPr>
          <w:tab/>
        </w:r>
        <w:r w:rsidR="00CA63E3" w:rsidRPr="00F555B2">
          <w:rPr>
            <w:rStyle w:val="Hyperlink"/>
          </w:rPr>
          <w:t>Introduction</w:t>
        </w:r>
        <w:r w:rsidR="00CA63E3">
          <w:rPr>
            <w:webHidden/>
          </w:rPr>
          <w:tab/>
        </w:r>
        <w:r w:rsidR="00CA63E3">
          <w:rPr>
            <w:webHidden/>
          </w:rPr>
          <w:fldChar w:fldCharType="begin"/>
        </w:r>
        <w:r w:rsidR="00CA63E3">
          <w:rPr>
            <w:webHidden/>
          </w:rPr>
          <w:instrText xml:space="preserve"> PAGEREF _Toc518147527 \h </w:instrText>
        </w:r>
        <w:r w:rsidR="00CA63E3">
          <w:rPr>
            <w:webHidden/>
          </w:rPr>
        </w:r>
        <w:r w:rsidR="00CA63E3">
          <w:rPr>
            <w:webHidden/>
          </w:rPr>
          <w:fldChar w:fldCharType="separate"/>
        </w:r>
        <w:r w:rsidR="00CA63E3">
          <w:rPr>
            <w:webHidden/>
          </w:rPr>
          <w:t>1</w:t>
        </w:r>
        <w:r w:rsidR="00CA63E3">
          <w:rPr>
            <w:webHidden/>
          </w:rPr>
          <w:fldChar w:fldCharType="end"/>
        </w:r>
      </w:hyperlink>
    </w:p>
    <w:p w14:paraId="30C6FFE8" w14:textId="4E446B09" w:rsidR="00CA63E3" w:rsidRDefault="00CA63E3" w:rsidP="00CA63E3">
      <w:pPr>
        <w:pStyle w:val="TOC1"/>
        <w:framePr w:wrap="around" w:x="6714" w:y="5851"/>
        <w:rPr>
          <w:rFonts w:asciiTheme="minorHAnsi" w:hAnsiTheme="minorHAnsi" w:cstheme="minorBidi"/>
          <w:color w:val="auto"/>
          <w:kern w:val="2"/>
          <w:sz w:val="21"/>
          <w:szCs w:val="22"/>
          <w:lang w:eastAsia="zh-CN"/>
        </w:rPr>
      </w:pPr>
      <w:hyperlink w:anchor="_Toc518147528" w:history="1">
        <w:r w:rsidRPr="00F555B2">
          <w:rPr>
            <w:rStyle w:val="Hyperlink"/>
          </w:rPr>
          <w:t>2.</w:t>
        </w:r>
        <w:r>
          <w:rPr>
            <w:rFonts w:asciiTheme="minorHAnsi" w:hAnsiTheme="minorHAnsi" w:cstheme="minorBidi"/>
            <w:color w:val="auto"/>
            <w:kern w:val="2"/>
            <w:sz w:val="21"/>
            <w:szCs w:val="22"/>
            <w:lang w:eastAsia="zh-CN"/>
          </w:rPr>
          <w:tab/>
        </w:r>
        <w:r w:rsidRPr="00F555B2">
          <w:rPr>
            <w:rStyle w:val="Hyperlink"/>
          </w:rPr>
          <w:t>Software</w:t>
        </w:r>
        <w:r>
          <w:rPr>
            <w:webHidden/>
          </w:rPr>
          <w:tab/>
        </w:r>
        <w:r>
          <w:rPr>
            <w:webHidden/>
          </w:rPr>
          <w:fldChar w:fldCharType="begin"/>
        </w:r>
        <w:r>
          <w:rPr>
            <w:webHidden/>
          </w:rPr>
          <w:instrText xml:space="preserve"> PAGEREF _Toc518147528 \h </w:instrText>
        </w:r>
        <w:r>
          <w:rPr>
            <w:webHidden/>
          </w:rPr>
        </w:r>
        <w:r>
          <w:rPr>
            <w:webHidden/>
          </w:rPr>
          <w:fldChar w:fldCharType="separate"/>
        </w:r>
        <w:r>
          <w:rPr>
            <w:webHidden/>
          </w:rPr>
          <w:t>2</w:t>
        </w:r>
        <w:r>
          <w:rPr>
            <w:webHidden/>
          </w:rPr>
          <w:fldChar w:fldCharType="end"/>
        </w:r>
      </w:hyperlink>
    </w:p>
    <w:p w14:paraId="5D54343B" w14:textId="2DDD630B" w:rsidR="00CA63E3" w:rsidRDefault="00CA63E3" w:rsidP="00CA63E3">
      <w:pPr>
        <w:pStyle w:val="TOC2"/>
        <w:framePr w:wrap="around" w:x="6714" w:y="5851"/>
        <w:rPr>
          <w:rFonts w:asciiTheme="minorHAnsi" w:hAnsiTheme="minorHAnsi" w:cstheme="minorBidi"/>
          <w:color w:val="auto"/>
          <w:kern w:val="2"/>
          <w:sz w:val="21"/>
          <w:szCs w:val="22"/>
          <w:lang w:eastAsia="zh-CN"/>
        </w:rPr>
      </w:pPr>
      <w:hyperlink w:anchor="_Toc518147529" w:history="1">
        <w:r w:rsidRPr="00F555B2">
          <w:rPr>
            <w:rStyle w:val="Hyperlink"/>
          </w:rPr>
          <w:t>2.1.</w:t>
        </w:r>
        <w:r>
          <w:rPr>
            <w:rFonts w:asciiTheme="minorHAnsi" w:hAnsiTheme="minorHAnsi" w:cstheme="minorBidi"/>
            <w:color w:val="auto"/>
            <w:kern w:val="2"/>
            <w:sz w:val="21"/>
            <w:szCs w:val="22"/>
            <w:lang w:eastAsia="zh-CN"/>
          </w:rPr>
          <w:tab/>
        </w:r>
        <w:r w:rsidRPr="00F555B2">
          <w:rPr>
            <w:rStyle w:val="Hyperlink"/>
          </w:rPr>
          <w:t>Folder structure</w:t>
        </w:r>
        <w:r>
          <w:rPr>
            <w:webHidden/>
          </w:rPr>
          <w:tab/>
        </w:r>
        <w:r>
          <w:rPr>
            <w:webHidden/>
          </w:rPr>
          <w:fldChar w:fldCharType="begin"/>
        </w:r>
        <w:r>
          <w:rPr>
            <w:webHidden/>
          </w:rPr>
          <w:instrText xml:space="preserve"> PAGEREF _Toc518147529 \h </w:instrText>
        </w:r>
        <w:r>
          <w:rPr>
            <w:webHidden/>
          </w:rPr>
        </w:r>
        <w:r>
          <w:rPr>
            <w:webHidden/>
          </w:rPr>
          <w:fldChar w:fldCharType="separate"/>
        </w:r>
        <w:r>
          <w:rPr>
            <w:webHidden/>
          </w:rPr>
          <w:t>2</w:t>
        </w:r>
        <w:r>
          <w:rPr>
            <w:webHidden/>
          </w:rPr>
          <w:fldChar w:fldCharType="end"/>
        </w:r>
      </w:hyperlink>
    </w:p>
    <w:p w14:paraId="0264AA2F" w14:textId="306BCE62" w:rsidR="00CA63E3" w:rsidRDefault="00CA63E3" w:rsidP="00CA63E3">
      <w:pPr>
        <w:pStyle w:val="TOC2"/>
        <w:framePr w:wrap="around" w:x="6714" w:y="5851"/>
        <w:rPr>
          <w:rFonts w:asciiTheme="minorHAnsi" w:hAnsiTheme="minorHAnsi" w:cstheme="minorBidi"/>
          <w:color w:val="auto"/>
          <w:kern w:val="2"/>
          <w:sz w:val="21"/>
          <w:szCs w:val="22"/>
          <w:lang w:eastAsia="zh-CN"/>
        </w:rPr>
      </w:pPr>
      <w:hyperlink w:anchor="_Toc518147530" w:history="1">
        <w:r w:rsidRPr="00F555B2">
          <w:rPr>
            <w:rStyle w:val="Hyperlink"/>
            <w:lang w:eastAsia="zh-CN"/>
          </w:rPr>
          <w:t>2.2.</w:t>
        </w:r>
        <w:r>
          <w:rPr>
            <w:rFonts w:asciiTheme="minorHAnsi" w:hAnsiTheme="minorHAnsi" w:cstheme="minorBidi"/>
            <w:color w:val="auto"/>
            <w:kern w:val="2"/>
            <w:sz w:val="21"/>
            <w:szCs w:val="22"/>
            <w:lang w:eastAsia="zh-CN"/>
          </w:rPr>
          <w:tab/>
        </w:r>
        <w:r w:rsidRPr="00F555B2">
          <w:rPr>
            <w:rStyle w:val="Hyperlink"/>
            <w:lang w:eastAsia="zh-CN"/>
          </w:rPr>
          <w:t>Features</w:t>
        </w:r>
        <w:r>
          <w:rPr>
            <w:webHidden/>
          </w:rPr>
          <w:tab/>
        </w:r>
        <w:r>
          <w:rPr>
            <w:webHidden/>
          </w:rPr>
          <w:fldChar w:fldCharType="begin"/>
        </w:r>
        <w:r>
          <w:rPr>
            <w:webHidden/>
          </w:rPr>
          <w:instrText xml:space="preserve"> PAGEREF _Toc518147530 \h </w:instrText>
        </w:r>
        <w:r>
          <w:rPr>
            <w:webHidden/>
          </w:rPr>
        </w:r>
        <w:r>
          <w:rPr>
            <w:webHidden/>
          </w:rPr>
          <w:fldChar w:fldCharType="separate"/>
        </w:r>
        <w:r>
          <w:rPr>
            <w:webHidden/>
          </w:rPr>
          <w:t>3</w:t>
        </w:r>
        <w:r>
          <w:rPr>
            <w:webHidden/>
          </w:rPr>
          <w:fldChar w:fldCharType="end"/>
        </w:r>
      </w:hyperlink>
    </w:p>
    <w:p w14:paraId="6AE16C04" w14:textId="0182CC4A" w:rsidR="00CA63E3" w:rsidRDefault="00CA63E3" w:rsidP="00CA63E3">
      <w:pPr>
        <w:pStyle w:val="TOC2"/>
        <w:framePr w:wrap="around" w:x="6714" w:y="5851"/>
        <w:rPr>
          <w:rFonts w:asciiTheme="minorHAnsi" w:hAnsiTheme="minorHAnsi" w:cstheme="minorBidi"/>
          <w:color w:val="auto"/>
          <w:kern w:val="2"/>
          <w:sz w:val="21"/>
          <w:szCs w:val="22"/>
          <w:lang w:eastAsia="zh-CN"/>
        </w:rPr>
      </w:pPr>
      <w:hyperlink w:anchor="_Toc518147531" w:history="1">
        <w:r w:rsidRPr="00F555B2">
          <w:rPr>
            <w:rStyle w:val="Hyperlink"/>
          </w:rPr>
          <w:t>2.3.</w:t>
        </w:r>
        <w:r>
          <w:rPr>
            <w:rFonts w:asciiTheme="minorHAnsi" w:hAnsiTheme="minorHAnsi" w:cstheme="minorBidi"/>
            <w:color w:val="auto"/>
            <w:kern w:val="2"/>
            <w:sz w:val="21"/>
            <w:szCs w:val="22"/>
            <w:lang w:eastAsia="zh-CN"/>
          </w:rPr>
          <w:tab/>
        </w:r>
        <w:r w:rsidRPr="00F555B2">
          <w:rPr>
            <w:rStyle w:val="Hyperlink"/>
          </w:rPr>
          <w:t>Building the Demo</w:t>
        </w:r>
        <w:r>
          <w:rPr>
            <w:webHidden/>
          </w:rPr>
          <w:tab/>
        </w:r>
        <w:r>
          <w:rPr>
            <w:webHidden/>
          </w:rPr>
          <w:fldChar w:fldCharType="begin"/>
        </w:r>
        <w:r>
          <w:rPr>
            <w:webHidden/>
          </w:rPr>
          <w:instrText xml:space="preserve"> PAGEREF _Toc518147531 \h </w:instrText>
        </w:r>
        <w:r>
          <w:rPr>
            <w:webHidden/>
          </w:rPr>
        </w:r>
        <w:r>
          <w:rPr>
            <w:webHidden/>
          </w:rPr>
          <w:fldChar w:fldCharType="separate"/>
        </w:r>
        <w:r>
          <w:rPr>
            <w:webHidden/>
          </w:rPr>
          <w:t>3</w:t>
        </w:r>
        <w:r>
          <w:rPr>
            <w:webHidden/>
          </w:rPr>
          <w:fldChar w:fldCharType="end"/>
        </w:r>
      </w:hyperlink>
    </w:p>
    <w:p w14:paraId="64F9D655" w14:textId="06BB010E" w:rsidR="00CA63E3" w:rsidRDefault="00CA63E3" w:rsidP="00CA63E3">
      <w:pPr>
        <w:pStyle w:val="TOC1"/>
        <w:framePr w:wrap="around" w:x="6714" w:y="5851"/>
        <w:rPr>
          <w:rFonts w:asciiTheme="minorHAnsi" w:hAnsiTheme="minorHAnsi" w:cstheme="minorBidi"/>
          <w:color w:val="auto"/>
          <w:kern w:val="2"/>
          <w:sz w:val="21"/>
          <w:szCs w:val="22"/>
          <w:lang w:eastAsia="zh-CN"/>
        </w:rPr>
      </w:pPr>
      <w:hyperlink w:anchor="_Toc518147532" w:history="1">
        <w:r w:rsidRPr="00F555B2">
          <w:rPr>
            <w:rStyle w:val="Hyperlink"/>
          </w:rPr>
          <w:t>3.</w:t>
        </w:r>
        <w:r>
          <w:rPr>
            <w:rFonts w:asciiTheme="minorHAnsi" w:hAnsiTheme="minorHAnsi" w:cstheme="minorBidi"/>
            <w:color w:val="auto"/>
            <w:kern w:val="2"/>
            <w:sz w:val="21"/>
            <w:szCs w:val="22"/>
            <w:lang w:eastAsia="zh-CN"/>
          </w:rPr>
          <w:tab/>
        </w:r>
        <w:r w:rsidRPr="00F555B2">
          <w:rPr>
            <w:rStyle w:val="Hyperlink"/>
          </w:rPr>
          <w:t>Hardware</w:t>
        </w:r>
        <w:r>
          <w:rPr>
            <w:webHidden/>
          </w:rPr>
          <w:tab/>
        </w:r>
        <w:r>
          <w:rPr>
            <w:webHidden/>
          </w:rPr>
          <w:fldChar w:fldCharType="begin"/>
        </w:r>
        <w:r>
          <w:rPr>
            <w:webHidden/>
          </w:rPr>
          <w:instrText xml:space="preserve"> PAGEREF _Toc518147532 \h </w:instrText>
        </w:r>
        <w:r>
          <w:rPr>
            <w:webHidden/>
          </w:rPr>
        </w:r>
        <w:r>
          <w:rPr>
            <w:webHidden/>
          </w:rPr>
          <w:fldChar w:fldCharType="separate"/>
        </w:r>
        <w:r>
          <w:rPr>
            <w:webHidden/>
          </w:rPr>
          <w:t>3</w:t>
        </w:r>
        <w:r>
          <w:rPr>
            <w:webHidden/>
          </w:rPr>
          <w:fldChar w:fldCharType="end"/>
        </w:r>
      </w:hyperlink>
    </w:p>
    <w:p w14:paraId="5FA0559E" w14:textId="4870D719" w:rsidR="00CA63E3" w:rsidRDefault="00CA63E3" w:rsidP="00CA63E3">
      <w:pPr>
        <w:pStyle w:val="TOC1"/>
        <w:framePr w:wrap="around" w:x="6714" w:y="5851"/>
        <w:rPr>
          <w:rFonts w:asciiTheme="minorHAnsi" w:hAnsiTheme="minorHAnsi" w:cstheme="minorBidi"/>
          <w:color w:val="auto"/>
          <w:kern w:val="2"/>
          <w:sz w:val="21"/>
          <w:szCs w:val="22"/>
          <w:lang w:eastAsia="zh-CN"/>
        </w:rPr>
      </w:pPr>
      <w:hyperlink w:anchor="_Toc518147533" w:history="1">
        <w:r w:rsidRPr="00F555B2">
          <w:rPr>
            <w:rStyle w:val="Hyperlink"/>
          </w:rPr>
          <w:t>4.</w:t>
        </w:r>
        <w:r>
          <w:rPr>
            <w:rFonts w:asciiTheme="minorHAnsi" w:hAnsiTheme="minorHAnsi" w:cstheme="minorBidi"/>
            <w:color w:val="auto"/>
            <w:kern w:val="2"/>
            <w:sz w:val="21"/>
            <w:szCs w:val="22"/>
            <w:lang w:eastAsia="zh-CN"/>
          </w:rPr>
          <w:tab/>
        </w:r>
        <w:r w:rsidRPr="00F555B2">
          <w:rPr>
            <w:rStyle w:val="Hyperlink"/>
          </w:rPr>
          <w:t>Run Demo</w:t>
        </w:r>
        <w:r>
          <w:rPr>
            <w:webHidden/>
          </w:rPr>
          <w:tab/>
        </w:r>
        <w:r>
          <w:rPr>
            <w:webHidden/>
          </w:rPr>
          <w:fldChar w:fldCharType="begin"/>
        </w:r>
        <w:r>
          <w:rPr>
            <w:webHidden/>
          </w:rPr>
          <w:instrText xml:space="preserve"> PAGEREF _Toc518147533 \h </w:instrText>
        </w:r>
        <w:r>
          <w:rPr>
            <w:webHidden/>
          </w:rPr>
        </w:r>
        <w:r>
          <w:rPr>
            <w:webHidden/>
          </w:rPr>
          <w:fldChar w:fldCharType="separate"/>
        </w:r>
        <w:r>
          <w:rPr>
            <w:webHidden/>
          </w:rPr>
          <w:t>3</w:t>
        </w:r>
        <w:r>
          <w:rPr>
            <w:webHidden/>
          </w:rPr>
          <w:fldChar w:fldCharType="end"/>
        </w:r>
      </w:hyperlink>
    </w:p>
    <w:p w14:paraId="250166F7" w14:textId="3DBAA0D1" w:rsidR="00CA63E3" w:rsidRDefault="00CA63E3" w:rsidP="00CA63E3">
      <w:pPr>
        <w:pStyle w:val="TOC2"/>
        <w:framePr w:wrap="around" w:x="6714" w:y="5851"/>
        <w:rPr>
          <w:rFonts w:asciiTheme="minorHAnsi" w:hAnsiTheme="minorHAnsi" w:cstheme="minorBidi"/>
          <w:color w:val="auto"/>
          <w:kern w:val="2"/>
          <w:sz w:val="21"/>
          <w:szCs w:val="22"/>
          <w:lang w:eastAsia="zh-CN"/>
        </w:rPr>
      </w:pPr>
      <w:hyperlink w:anchor="_Toc518147534" w:history="1">
        <w:r w:rsidRPr="00F555B2">
          <w:rPr>
            <w:rStyle w:val="Hyperlink"/>
          </w:rPr>
          <w:t>4.1.</w:t>
        </w:r>
        <w:r>
          <w:rPr>
            <w:rFonts w:asciiTheme="minorHAnsi" w:hAnsiTheme="minorHAnsi" w:cstheme="minorBidi"/>
            <w:color w:val="auto"/>
            <w:kern w:val="2"/>
            <w:sz w:val="21"/>
            <w:szCs w:val="22"/>
            <w:lang w:eastAsia="zh-CN"/>
          </w:rPr>
          <w:tab/>
        </w:r>
        <w:r w:rsidRPr="00F555B2">
          <w:rPr>
            <w:rStyle w:val="Hyperlink"/>
          </w:rPr>
          <w:t>Setup boards</w:t>
        </w:r>
        <w:r>
          <w:rPr>
            <w:webHidden/>
          </w:rPr>
          <w:tab/>
        </w:r>
        <w:r>
          <w:rPr>
            <w:webHidden/>
          </w:rPr>
          <w:fldChar w:fldCharType="begin"/>
        </w:r>
        <w:r>
          <w:rPr>
            <w:webHidden/>
          </w:rPr>
          <w:instrText xml:space="preserve"> PAGEREF _Toc518147534 \h </w:instrText>
        </w:r>
        <w:r>
          <w:rPr>
            <w:webHidden/>
          </w:rPr>
        </w:r>
        <w:r>
          <w:rPr>
            <w:webHidden/>
          </w:rPr>
          <w:fldChar w:fldCharType="separate"/>
        </w:r>
        <w:r>
          <w:rPr>
            <w:webHidden/>
          </w:rPr>
          <w:t>3</w:t>
        </w:r>
        <w:r>
          <w:rPr>
            <w:webHidden/>
          </w:rPr>
          <w:fldChar w:fldCharType="end"/>
        </w:r>
      </w:hyperlink>
    </w:p>
    <w:p w14:paraId="41D7E008" w14:textId="4B76E112" w:rsidR="00CA63E3" w:rsidRDefault="00CA63E3" w:rsidP="00CA63E3">
      <w:pPr>
        <w:pStyle w:val="TOC2"/>
        <w:framePr w:wrap="around" w:x="6714" w:y="5851"/>
        <w:rPr>
          <w:rFonts w:asciiTheme="minorHAnsi" w:hAnsiTheme="minorHAnsi" w:cstheme="minorBidi"/>
          <w:color w:val="auto"/>
          <w:kern w:val="2"/>
          <w:sz w:val="21"/>
          <w:szCs w:val="22"/>
          <w:lang w:eastAsia="zh-CN"/>
        </w:rPr>
      </w:pPr>
      <w:hyperlink w:anchor="_Toc518147535" w:history="1">
        <w:r w:rsidRPr="00F555B2">
          <w:rPr>
            <w:rStyle w:val="Hyperlink"/>
          </w:rPr>
          <w:t>4.2.</w:t>
        </w:r>
        <w:r>
          <w:rPr>
            <w:rFonts w:asciiTheme="minorHAnsi" w:hAnsiTheme="minorHAnsi" w:cstheme="minorBidi"/>
            <w:color w:val="auto"/>
            <w:kern w:val="2"/>
            <w:sz w:val="21"/>
            <w:szCs w:val="22"/>
            <w:lang w:eastAsia="zh-CN"/>
          </w:rPr>
          <w:tab/>
        </w:r>
        <w:r w:rsidRPr="00F555B2">
          <w:rPr>
            <w:rStyle w:val="Hyperlink"/>
          </w:rPr>
          <w:t>Begin to run</w:t>
        </w:r>
        <w:r>
          <w:rPr>
            <w:webHidden/>
          </w:rPr>
          <w:tab/>
        </w:r>
        <w:r>
          <w:rPr>
            <w:webHidden/>
          </w:rPr>
          <w:fldChar w:fldCharType="begin"/>
        </w:r>
        <w:r>
          <w:rPr>
            <w:webHidden/>
          </w:rPr>
          <w:instrText xml:space="preserve"> PAGEREF _Toc518147535 \h </w:instrText>
        </w:r>
        <w:r>
          <w:rPr>
            <w:webHidden/>
          </w:rPr>
        </w:r>
        <w:r>
          <w:rPr>
            <w:webHidden/>
          </w:rPr>
          <w:fldChar w:fldCharType="separate"/>
        </w:r>
        <w:r>
          <w:rPr>
            <w:webHidden/>
          </w:rPr>
          <w:t>4</w:t>
        </w:r>
        <w:r>
          <w:rPr>
            <w:webHidden/>
          </w:rPr>
          <w:fldChar w:fldCharType="end"/>
        </w:r>
      </w:hyperlink>
    </w:p>
    <w:p w14:paraId="11BA65A1" w14:textId="770F52D2" w:rsidR="00CA63E3" w:rsidRDefault="00CA63E3" w:rsidP="00CA63E3">
      <w:pPr>
        <w:pStyle w:val="TOC2"/>
        <w:framePr w:wrap="around" w:x="6714" w:y="5851"/>
        <w:rPr>
          <w:rFonts w:asciiTheme="minorHAnsi" w:hAnsiTheme="minorHAnsi" w:cstheme="minorBidi"/>
          <w:color w:val="auto"/>
          <w:kern w:val="2"/>
          <w:sz w:val="21"/>
          <w:szCs w:val="22"/>
          <w:lang w:eastAsia="zh-CN"/>
        </w:rPr>
      </w:pPr>
      <w:hyperlink w:anchor="_Toc518147536" w:history="1">
        <w:r w:rsidRPr="00F555B2">
          <w:rPr>
            <w:rStyle w:val="Hyperlink"/>
          </w:rPr>
          <w:t>4.3.</w:t>
        </w:r>
        <w:r>
          <w:rPr>
            <w:rFonts w:asciiTheme="minorHAnsi" w:hAnsiTheme="minorHAnsi" w:cstheme="minorBidi"/>
            <w:color w:val="auto"/>
            <w:kern w:val="2"/>
            <w:sz w:val="21"/>
            <w:szCs w:val="22"/>
            <w:lang w:eastAsia="zh-CN"/>
          </w:rPr>
          <w:tab/>
        </w:r>
        <w:r w:rsidRPr="00F555B2">
          <w:rPr>
            <w:rStyle w:val="Hyperlink"/>
          </w:rPr>
          <w:t>Insert USB device</w:t>
        </w:r>
        <w:r>
          <w:rPr>
            <w:webHidden/>
          </w:rPr>
          <w:tab/>
        </w:r>
        <w:r>
          <w:rPr>
            <w:webHidden/>
          </w:rPr>
          <w:fldChar w:fldCharType="begin"/>
        </w:r>
        <w:r>
          <w:rPr>
            <w:webHidden/>
          </w:rPr>
          <w:instrText xml:space="preserve"> PAGEREF _Toc518147536 \h </w:instrText>
        </w:r>
        <w:r>
          <w:rPr>
            <w:webHidden/>
          </w:rPr>
        </w:r>
        <w:r>
          <w:rPr>
            <w:webHidden/>
          </w:rPr>
          <w:fldChar w:fldCharType="separate"/>
        </w:r>
        <w:r>
          <w:rPr>
            <w:webHidden/>
          </w:rPr>
          <w:t>4</w:t>
        </w:r>
        <w:r>
          <w:rPr>
            <w:webHidden/>
          </w:rPr>
          <w:fldChar w:fldCharType="end"/>
        </w:r>
      </w:hyperlink>
    </w:p>
    <w:p w14:paraId="36D99958" w14:textId="6E6877E1" w:rsidR="00CA63E3" w:rsidRDefault="00CA63E3" w:rsidP="00CA63E3">
      <w:pPr>
        <w:pStyle w:val="TOC2"/>
        <w:framePr w:wrap="around" w:x="6714" w:y="5851"/>
        <w:rPr>
          <w:rFonts w:asciiTheme="minorHAnsi" w:hAnsiTheme="minorHAnsi" w:cstheme="minorBidi"/>
          <w:color w:val="auto"/>
          <w:kern w:val="2"/>
          <w:sz w:val="21"/>
          <w:szCs w:val="22"/>
          <w:lang w:eastAsia="zh-CN"/>
        </w:rPr>
      </w:pPr>
      <w:hyperlink w:anchor="_Toc518147537" w:history="1">
        <w:r w:rsidRPr="00F555B2">
          <w:rPr>
            <w:rStyle w:val="Hyperlink"/>
          </w:rPr>
          <w:t>4.4.</w:t>
        </w:r>
        <w:r>
          <w:rPr>
            <w:rFonts w:asciiTheme="minorHAnsi" w:hAnsiTheme="minorHAnsi" w:cstheme="minorBidi"/>
            <w:color w:val="auto"/>
            <w:kern w:val="2"/>
            <w:sz w:val="21"/>
            <w:szCs w:val="22"/>
            <w:lang w:eastAsia="zh-CN"/>
          </w:rPr>
          <w:tab/>
        </w:r>
        <w:r w:rsidRPr="00F555B2">
          <w:rPr>
            <w:rStyle w:val="Hyperlink"/>
          </w:rPr>
          <w:t>Details steps to turn on USB tethering feature on the Cellphone</w:t>
        </w:r>
        <w:r>
          <w:rPr>
            <w:webHidden/>
          </w:rPr>
          <w:tab/>
        </w:r>
        <w:r>
          <w:rPr>
            <w:webHidden/>
          </w:rPr>
          <w:fldChar w:fldCharType="begin"/>
        </w:r>
        <w:r>
          <w:rPr>
            <w:webHidden/>
          </w:rPr>
          <w:instrText xml:space="preserve"> PAGEREF _Toc518147537 \h </w:instrText>
        </w:r>
        <w:r>
          <w:rPr>
            <w:webHidden/>
          </w:rPr>
        </w:r>
        <w:r>
          <w:rPr>
            <w:webHidden/>
          </w:rPr>
          <w:fldChar w:fldCharType="separate"/>
        </w:r>
        <w:r>
          <w:rPr>
            <w:webHidden/>
          </w:rPr>
          <w:t>5</w:t>
        </w:r>
        <w:r>
          <w:rPr>
            <w:webHidden/>
          </w:rPr>
          <w:fldChar w:fldCharType="end"/>
        </w:r>
      </w:hyperlink>
    </w:p>
    <w:p w14:paraId="54DCA63A" w14:textId="51D8B652" w:rsidR="00CA63E3" w:rsidRDefault="00CA63E3" w:rsidP="00CA63E3">
      <w:pPr>
        <w:pStyle w:val="TOC1"/>
        <w:framePr w:wrap="around" w:x="6714" w:y="5851"/>
        <w:rPr>
          <w:rFonts w:asciiTheme="minorHAnsi" w:hAnsiTheme="minorHAnsi" w:cstheme="minorBidi"/>
          <w:color w:val="auto"/>
          <w:kern w:val="2"/>
          <w:sz w:val="21"/>
          <w:szCs w:val="22"/>
          <w:lang w:eastAsia="zh-CN"/>
        </w:rPr>
      </w:pPr>
      <w:hyperlink w:anchor="_Toc518147538" w:history="1">
        <w:r w:rsidRPr="00F555B2">
          <w:rPr>
            <w:rStyle w:val="Hyperlink"/>
          </w:rPr>
          <w:t>5.</w:t>
        </w:r>
        <w:r>
          <w:rPr>
            <w:rFonts w:asciiTheme="minorHAnsi" w:hAnsiTheme="minorHAnsi" w:cstheme="minorBidi"/>
            <w:color w:val="auto"/>
            <w:kern w:val="2"/>
            <w:sz w:val="21"/>
            <w:szCs w:val="22"/>
            <w:lang w:eastAsia="zh-CN"/>
          </w:rPr>
          <w:tab/>
        </w:r>
        <w:r w:rsidRPr="00F555B2">
          <w:rPr>
            <w:rStyle w:val="Hyperlink"/>
          </w:rPr>
          <w:t>Known issue</w:t>
        </w:r>
        <w:r>
          <w:rPr>
            <w:webHidden/>
          </w:rPr>
          <w:tab/>
        </w:r>
        <w:r>
          <w:rPr>
            <w:webHidden/>
          </w:rPr>
          <w:fldChar w:fldCharType="begin"/>
        </w:r>
        <w:r>
          <w:rPr>
            <w:webHidden/>
          </w:rPr>
          <w:instrText xml:space="preserve"> PAGEREF _Toc518147538 \h </w:instrText>
        </w:r>
        <w:r>
          <w:rPr>
            <w:webHidden/>
          </w:rPr>
        </w:r>
        <w:r>
          <w:rPr>
            <w:webHidden/>
          </w:rPr>
          <w:fldChar w:fldCharType="separate"/>
        </w:r>
        <w:r>
          <w:rPr>
            <w:webHidden/>
          </w:rPr>
          <w:t>7</w:t>
        </w:r>
        <w:r>
          <w:rPr>
            <w:webHidden/>
          </w:rPr>
          <w:fldChar w:fldCharType="end"/>
        </w:r>
      </w:hyperlink>
    </w:p>
    <w:p w14:paraId="65C0EEF6" w14:textId="46D759EE" w:rsidR="00131740" w:rsidRDefault="00F66646" w:rsidP="00F66646">
      <w:pPr>
        <w:pStyle w:val="Heading1"/>
      </w:pPr>
      <w:r w:rsidRPr="00F66646">
        <w:rPr>
          <w:rFonts w:ascii="Times New Roman" w:hAnsi="Times New Roman"/>
          <w:noProof/>
          <w:position w:val="0"/>
          <w:sz w:val="18"/>
          <w:szCs w:val="20"/>
          <w:lang w:val="en-US" w:eastAsia="en-US"/>
        </w:rPr>
        <w:fldChar w:fldCharType="end"/>
      </w:r>
      <w:bookmarkStart w:id="5" w:name="_Toc518147527"/>
      <w:r w:rsidR="00131740" w:rsidRPr="00301050">
        <w:t>Introduction</w:t>
      </w:r>
      <w:bookmarkEnd w:id="0"/>
      <w:bookmarkEnd w:id="1"/>
      <w:bookmarkEnd w:id="2"/>
      <w:bookmarkEnd w:id="3"/>
      <w:bookmarkEnd w:id="4"/>
      <w:bookmarkEnd w:id="5"/>
    </w:p>
    <w:p w14:paraId="3A80C568" w14:textId="0F0695D2" w:rsidR="008E3CAA" w:rsidRDefault="00D951CB" w:rsidP="008E3CAA">
      <w:pPr>
        <w:pStyle w:val="ParaBody"/>
        <w:rPr>
          <w:lang w:eastAsia="en-US"/>
        </w:rPr>
      </w:pPr>
      <w:r>
        <w:rPr>
          <w:lang w:eastAsia="en-US"/>
        </w:rPr>
        <w:t>USB tethering feature on the cell phone could be used to get the full access to the internet. This document describes how to use the</w:t>
      </w:r>
      <w:r w:rsidR="008E3CAA">
        <w:rPr>
          <w:rFonts w:hint="eastAsia"/>
          <w:lang w:eastAsia="en-US"/>
        </w:rPr>
        <w:t xml:space="preserve"> USB </w:t>
      </w:r>
      <w:r w:rsidR="00370F31">
        <w:rPr>
          <w:lang w:eastAsia="en-US"/>
        </w:rPr>
        <w:t xml:space="preserve">Host </w:t>
      </w:r>
      <w:r w:rsidR="008E3CAA">
        <w:rPr>
          <w:lang w:eastAsia="en-US"/>
        </w:rPr>
        <w:t xml:space="preserve">RNDIS </w:t>
      </w:r>
      <w:r>
        <w:rPr>
          <w:lang w:eastAsia="en-US"/>
        </w:rPr>
        <w:t xml:space="preserve">&amp; LWIP example provided in the </w:t>
      </w:r>
      <w:proofErr w:type="spellStart"/>
      <w:r>
        <w:rPr>
          <w:lang w:eastAsia="en-US"/>
        </w:rPr>
        <w:t>MCUXpresso</w:t>
      </w:r>
      <w:proofErr w:type="spellEnd"/>
      <w:r>
        <w:rPr>
          <w:lang w:eastAsia="en-US"/>
        </w:rPr>
        <w:t xml:space="preserve"> SDK to access the internet via a cellphone which turns on the USB tethering function.</w:t>
      </w:r>
    </w:p>
    <w:p w14:paraId="2A1F1673" w14:textId="530D263D" w:rsidR="00904DAB" w:rsidRPr="008E3CAA" w:rsidRDefault="00904DAB" w:rsidP="008E3CAA">
      <w:pPr>
        <w:pStyle w:val="ParaBody"/>
        <w:rPr>
          <w:lang w:eastAsia="en-US"/>
        </w:rPr>
      </w:pPr>
      <w:r>
        <w:rPr>
          <w:lang w:eastAsia="en-US"/>
        </w:rPr>
        <w:br w:type="page"/>
      </w:r>
      <w:bookmarkStart w:id="6" w:name="_GoBack"/>
      <w:bookmarkEnd w:id="6"/>
    </w:p>
    <w:p w14:paraId="4C434750" w14:textId="77777777" w:rsidR="004E1CFD" w:rsidRDefault="004E1CFD" w:rsidP="004E1CFD">
      <w:pPr>
        <w:pStyle w:val="Heading1"/>
      </w:pPr>
      <w:bookmarkStart w:id="7" w:name="_Toc518147528"/>
      <w:r>
        <w:rPr>
          <w:lang w:val="en-US"/>
        </w:rPr>
        <w:lastRenderedPageBreak/>
        <w:t>Software</w:t>
      </w:r>
      <w:bookmarkEnd w:id="7"/>
    </w:p>
    <w:p w14:paraId="3ED305DF" w14:textId="5F3A82C2" w:rsidR="00904DAB" w:rsidRDefault="008A7EB9" w:rsidP="007E47D6">
      <w:pPr>
        <w:pStyle w:val="ListIntro"/>
        <w:rPr>
          <w:lang w:val="en-US"/>
        </w:rPr>
      </w:pPr>
      <w:r>
        <w:rPr>
          <w:lang w:val="en-US"/>
        </w:rPr>
        <w:t xml:space="preserve">The </w:t>
      </w:r>
      <w:r w:rsidR="00D951CB">
        <w:rPr>
          <w:lang w:val="en-US"/>
        </w:rPr>
        <w:t>example</w:t>
      </w:r>
      <w:r w:rsidR="005B0FBB">
        <w:rPr>
          <w:lang w:val="en-US"/>
        </w:rPr>
        <w:t xml:space="preserve"> was build based </w:t>
      </w:r>
      <w:r w:rsidR="00D951CB">
        <w:rPr>
          <w:lang w:val="en-US"/>
        </w:rPr>
        <w:t xml:space="preserve">on </w:t>
      </w:r>
      <w:proofErr w:type="spellStart"/>
      <w:r w:rsidR="00D951CB">
        <w:rPr>
          <w:lang w:val="en-US"/>
        </w:rPr>
        <w:t>MCUXpresso</w:t>
      </w:r>
      <w:proofErr w:type="spellEnd"/>
      <w:r w:rsidR="00D951CB">
        <w:rPr>
          <w:lang w:val="en-US"/>
        </w:rPr>
        <w:t xml:space="preserve"> SDK2.4</w:t>
      </w:r>
      <w:r w:rsidR="00E471A8">
        <w:rPr>
          <w:lang w:val="en-US"/>
        </w:rPr>
        <w:t xml:space="preserve"> </w:t>
      </w:r>
      <w:r w:rsidR="00FF109E" w:rsidRPr="00FF109E">
        <w:rPr>
          <w:lang w:val="en-US"/>
        </w:rPr>
        <w:t>evkbimxrt1050</w:t>
      </w:r>
      <w:r w:rsidR="00E471A8">
        <w:rPr>
          <w:lang w:val="en-US"/>
        </w:rPr>
        <w:t xml:space="preserve"> package.</w:t>
      </w:r>
      <w:r w:rsidR="005A0FDC">
        <w:rPr>
          <w:lang w:val="en-US"/>
        </w:rPr>
        <w:t xml:space="preserve"> </w:t>
      </w:r>
      <w:r w:rsidR="00D951CB">
        <w:rPr>
          <w:lang w:val="en-US"/>
        </w:rPr>
        <w:t>The current version</w:t>
      </w:r>
      <w:r w:rsidR="005A0FDC">
        <w:rPr>
          <w:lang w:val="en-US"/>
        </w:rPr>
        <w:t xml:space="preserve"> is a draft version </w:t>
      </w:r>
      <w:r w:rsidR="00D951CB">
        <w:rPr>
          <w:lang w:val="en-US"/>
        </w:rPr>
        <w:t xml:space="preserve">which </w:t>
      </w:r>
      <w:r w:rsidR="00055D64">
        <w:rPr>
          <w:lang w:val="en-US"/>
        </w:rPr>
        <w:t xml:space="preserve">is </w:t>
      </w:r>
      <w:r w:rsidR="00055D64" w:rsidRPr="00055D64">
        <w:rPr>
          <w:b/>
          <w:lang w:val="en-US"/>
        </w:rPr>
        <w:t>NOT</w:t>
      </w:r>
      <w:r w:rsidR="00055D64">
        <w:rPr>
          <w:lang w:val="en-US"/>
        </w:rPr>
        <w:t xml:space="preserve">: </w:t>
      </w:r>
      <w:r w:rsidR="005A0FDC">
        <w:rPr>
          <w:lang w:val="en-US"/>
        </w:rPr>
        <w:t xml:space="preserve">a full-featured, </w:t>
      </w:r>
      <w:r w:rsidR="00055D64">
        <w:rPr>
          <w:lang w:val="en-US"/>
        </w:rPr>
        <w:t xml:space="preserve">a production ready software, </w:t>
      </w:r>
      <w:r w:rsidR="00FF109E">
        <w:rPr>
          <w:lang w:val="en-US"/>
        </w:rPr>
        <w:t xml:space="preserve">performance </w:t>
      </w:r>
      <w:r w:rsidR="00055D64">
        <w:rPr>
          <w:lang w:val="en-US"/>
        </w:rPr>
        <w:t xml:space="preserve">tested, nor </w:t>
      </w:r>
      <w:r w:rsidR="00FF109E">
        <w:rPr>
          <w:lang w:val="en-US"/>
        </w:rPr>
        <w:t>code size</w:t>
      </w:r>
      <w:r w:rsidR="00055D64">
        <w:rPr>
          <w:lang w:val="en-US"/>
        </w:rPr>
        <w:t xml:space="preserve"> optimized</w:t>
      </w:r>
      <w:r w:rsidR="0039424C">
        <w:rPr>
          <w:lang w:val="en-US"/>
        </w:rPr>
        <w:t>.</w:t>
      </w:r>
    </w:p>
    <w:p w14:paraId="461B8CB1" w14:textId="79FC2C42" w:rsidR="00055D64" w:rsidRDefault="00055D64" w:rsidP="00055D64">
      <w:pPr>
        <w:pStyle w:val="Heading2"/>
        <w:rPr>
          <w:lang w:val="en-US"/>
        </w:rPr>
      </w:pPr>
      <w:bookmarkStart w:id="8" w:name="_Toc518147529"/>
      <w:r>
        <w:rPr>
          <w:lang w:val="en-US"/>
        </w:rPr>
        <w:t>Folder structure</w:t>
      </w:r>
      <w:bookmarkEnd w:id="8"/>
    </w:p>
    <w:p w14:paraId="5A3AD610" w14:textId="79EA79F2" w:rsidR="00055D64" w:rsidRDefault="00280F3F" w:rsidP="007039F4">
      <w:pPr>
        <w:pStyle w:val="ParaBody"/>
        <w:rPr>
          <w:noProof/>
          <w:lang w:eastAsia="zh-CN"/>
        </w:rPr>
      </w:pPr>
      <w:r>
        <w:rPr>
          <w:noProof/>
          <w:lang w:eastAsia="zh-CN"/>
        </w:rPr>
        <w:drawing>
          <wp:inline distT="0" distB="0" distL="0" distR="0" wp14:anchorId="4C76366B" wp14:editId="693E7BA7">
            <wp:extent cx="2326005" cy="3039745"/>
            <wp:effectExtent l="0" t="0" r="0" b="8255"/>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6005" cy="3039745"/>
                    </a:xfrm>
                    <a:prstGeom prst="rect">
                      <a:avLst/>
                    </a:prstGeom>
                    <a:noFill/>
                    <a:ln>
                      <a:noFill/>
                    </a:ln>
                  </pic:spPr>
                </pic:pic>
              </a:graphicData>
            </a:graphic>
          </wp:inline>
        </w:drawing>
      </w:r>
      <w:r>
        <w:rPr>
          <w:noProof/>
          <w:lang w:eastAsia="zh-CN"/>
        </w:rPr>
        <w:drawing>
          <wp:inline distT="0" distB="0" distL="0" distR="0" wp14:anchorId="4F963A8D" wp14:editId="275CDC53">
            <wp:extent cx="902433" cy="3034603"/>
            <wp:effectExtent l="0" t="0" r="0" b="0"/>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6159" cy="3080759"/>
                    </a:xfrm>
                    <a:prstGeom prst="rect">
                      <a:avLst/>
                    </a:prstGeom>
                    <a:noFill/>
                    <a:ln>
                      <a:noFill/>
                    </a:ln>
                  </pic:spPr>
                </pic:pic>
              </a:graphicData>
            </a:graphic>
          </wp:inline>
        </w:drawing>
      </w:r>
    </w:p>
    <w:p w14:paraId="222D296B" w14:textId="12FDD32D" w:rsidR="006F0FAE" w:rsidRDefault="006F0FAE" w:rsidP="00055D64">
      <w:pPr>
        <w:pStyle w:val="ParaBody"/>
        <w:rPr>
          <w:noProof/>
          <w:lang w:eastAsia="en-US"/>
        </w:rPr>
      </w:pPr>
    </w:p>
    <w:tbl>
      <w:tblPr>
        <w:tblW w:w="1029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103"/>
        <w:gridCol w:w="6193"/>
      </w:tblGrid>
      <w:tr w:rsidR="006C6D4B" w14:paraId="1E53C06A" w14:textId="77777777" w:rsidTr="00FF109E">
        <w:trPr>
          <w:jc w:val="center"/>
        </w:trPr>
        <w:tc>
          <w:tcPr>
            <w:tcW w:w="4103" w:type="dxa"/>
            <w:shd w:val="solid" w:color="000000" w:fill="FFFFFF"/>
          </w:tcPr>
          <w:p w14:paraId="27DE055D" w14:textId="76E2F860" w:rsidR="001A73B2" w:rsidRPr="006C6D4B" w:rsidRDefault="001A73B2" w:rsidP="00055D64">
            <w:pPr>
              <w:pStyle w:val="ParaBody"/>
              <w:rPr>
                <w:b/>
                <w:bCs/>
              </w:rPr>
            </w:pPr>
            <w:r w:rsidRPr="006C6D4B">
              <w:rPr>
                <w:b/>
                <w:bCs/>
              </w:rPr>
              <w:t>Folder</w:t>
            </w:r>
          </w:p>
        </w:tc>
        <w:tc>
          <w:tcPr>
            <w:tcW w:w="6193" w:type="dxa"/>
            <w:shd w:val="solid" w:color="000000" w:fill="FFFFFF"/>
          </w:tcPr>
          <w:p w14:paraId="0B809126" w14:textId="0D3D0477" w:rsidR="001A73B2" w:rsidRPr="006C6D4B" w:rsidRDefault="001A73B2" w:rsidP="00055D64">
            <w:pPr>
              <w:pStyle w:val="ParaBody"/>
              <w:rPr>
                <w:b/>
                <w:bCs/>
              </w:rPr>
            </w:pPr>
            <w:r w:rsidRPr="006C6D4B">
              <w:rPr>
                <w:b/>
                <w:bCs/>
              </w:rPr>
              <w:t>Description</w:t>
            </w:r>
          </w:p>
        </w:tc>
      </w:tr>
      <w:tr w:rsidR="006C6D4B" w14:paraId="7F01AEC7" w14:textId="77777777" w:rsidTr="00FF109E">
        <w:trPr>
          <w:jc w:val="center"/>
        </w:trPr>
        <w:tc>
          <w:tcPr>
            <w:tcW w:w="4103" w:type="dxa"/>
            <w:shd w:val="clear" w:color="auto" w:fill="auto"/>
          </w:tcPr>
          <w:p w14:paraId="7410205B" w14:textId="77777777" w:rsidR="004C5662" w:rsidRDefault="004C5662" w:rsidP="00055D64">
            <w:pPr>
              <w:pStyle w:val="ParaBody"/>
            </w:pPr>
            <w:r w:rsidRPr="004C5662">
              <w:t xml:space="preserve">boards/  </w:t>
            </w:r>
          </w:p>
          <w:p w14:paraId="509B2EF3" w14:textId="77777777" w:rsidR="004C5662" w:rsidRDefault="004C5662" w:rsidP="00055D64">
            <w:pPr>
              <w:pStyle w:val="ParaBody"/>
            </w:pPr>
            <w:r w:rsidRPr="004C5662">
              <w:t xml:space="preserve">CMSIS/  </w:t>
            </w:r>
          </w:p>
          <w:p w14:paraId="77525449" w14:textId="77777777" w:rsidR="004C5662" w:rsidRDefault="004C5662" w:rsidP="00055D64">
            <w:pPr>
              <w:pStyle w:val="ParaBody"/>
            </w:pPr>
            <w:r w:rsidRPr="004C5662">
              <w:t xml:space="preserve">devices/  </w:t>
            </w:r>
          </w:p>
          <w:p w14:paraId="5F0C57C9" w14:textId="025CEB76" w:rsidR="00DE7088" w:rsidRDefault="00DE7088" w:rsidP="00055D64">
            <w:pPr>
              <w:pStyle w:val="ParaBody"/>
            </w:pPr>
            <w:r>
              <w:t>docs/</w:t>
            </w:r>
          </w:p>
          <w:p w14:paraId="2273825B" w14:textId="77777777" w:rsidR="004C5662" w:rsidRDefault="004C5662" w:rsidP="00055D64">
            <w:pPr>
              <w:pStyle w:val="ParaBody"/>
            </w:pPr>
            <w:r w:rsidRPr="004C5662">
              <w:t xml:space="preserve">middleware/  </w:t>
            </w:r>
          </w:p>
          <w:p w14:paraId="0E095670" w14:textId="4B978FC7" w:rsidR="00321334" w:rsidRDefault="004C5662" w:rsidP="00055D64">
            <w:pPr>
              <w:pStyle w:val="ParaBody"/>
            </w:pPr>
            <w:proofErr w:type="spellStart"/>
            <w:r w:rsidRPr="004C5662">
              <w:t>rtos</w:t>
            </w:r>
            <w:proofErr w:type="spellEnd"/>
            <w:r w:rsidRPr="004C5662">
              <w:t>/</w:t>
            </w:r>
          </w:p>
        </w:tc>
        <w:tc>
          <w:tcPr>
            <w:tcW w:w="6193" w:type="dxa"/>
            <w:shd w:val="clear" w:color="auto" w:fill="auto"/>
          </w:tcPr>
          <w:p w14:paraId="1745B572" w14:textId="231A7F34" w:rsidR="001A73B2" w:rsidRDefault="004B2CC4" w:rsidP="001A73B2">
            <w:pPr>
              <w:pStyle w:val="ParaBody"/>
            </w:pPr>
            <w:proofErr w:type="spellStart"/>
            <w:r>
              <w:t>MCUXpresso</w:t>
            </w:r>
            <w:proofErr w:type="spellEnd"/>
            <w:r>
              <w:t xml:space="preserve"> SDK2.x </w:t>
            </w:r>
            <w:r w:rsidR="008E3CAA" w:rsidRPr="00FF109E">
              <w:t xml:space="preserve">evkbimxrt1050 </w:t>
            </w:r>
            <w:r w:rsidR="0097209D">
              <w:t>package directory.</w:t>
            </w:r>
          </w:p>
        </w:tc>
      </w:tr>
      <w:tr w:rsidR="006C6D4B" w14:paraId="26BE9246" w14:textId="77777777" w:rsidTr="00FF109E">
        <w:trPr>
          <w:jc w:val="center"/>
        </w:trPr>
        <w:tc>
          <w:tcPr>
            <w:tcW w:w="4103" w:type="dxa"/>
            <w:shd w:val="clear" w:color="auto" w:fill="auto"/>
          </w:tcPr>
          <w:p w14:paraId="7E9B0C9D" w14:textId="039197A9" w:rsidR="001A73B2" w:rsidRDefault="00FF109E" w:rsidP="00055D64">
            <w:pPr>
              <w:pStyle w:val="ParaBody"/>
            </w:pPr>
            <w:r>
              <w:t>boards/</w:t>
            </w:r>
            <w:r w:rsidRPr="00FF109E">
              <w:t>evkbimxrt1050</w:t>
            </w:r>
            <w:r w:rsidR="007039F4">
              <w:t>/</w:t>
            </w:r>
            <w:proofErr w:type="spellStart"/>
            <w:r w:rsidR="00370F31">
              <w:t>lwip_examples</w:t>
            </w:r>
            <w:proofErr w:type="spellEnd"/>
            <w:r w:rsidR="004C5662">
              <w:t>/</w:t>
            </w:r>
            <w:proofErr w:type="spellStart"/>
            <w:r w:rsidRPr="00FF109E">
              <w:t>lwip_dhcp_usb</w:t>
            </w:r>
            <w:proofErr w:type="spellEnd"/>
          </w:p>
        </w:tc>
        <w:tc>
          <w:tcPr>
            <w:tcW w:w="6193" w:type="dxa"/>
            <w:shd w:val="clear" w:color="auto" w:fill="auto"/>
          </w:tcPr>
          <w:p w14:paraId="1D3FDAD9" w14:textId="6D40DB8A" w:rsidR="001A73B2" w:rsidRDefault="00FF109E" w:rsidP="001A73B2">
            <w:pPr>
              <w:pStyle w:val="ParaBody"/>
            </w:pPr>
            <w:r>
              <w:t xml:space="preserve">The USB RNDIS &amp; </w:t>
            </w:r>
            <w:proofErr w:type="spellStart"/>
            <w:r>
              <w:t>lwip</w:t>
            </w:r>
            <w:proofErr w:type="spellEnd"/>
            <w:r>
              <w:t xml:space="preserve"> example directory.</w:t>
            </w:r>
          </w:p>
        </w:tc>
      </w:tr>
      <w:tr w:rsidR="006C6D4B" w14:paraId="7D6D4465" w14:textId="77777777" w:rsidTr="00FF109E">
        <w:trPr>
          <w:jc w:val="center"/>
        </w:trPr>
        <w:tc>
          <w:tcPr>
            <w:tcW w:w="4103" w:type="dxa"/>
            <w:shd w:val="clear" w:color="auto" w:fill="auto"/>
          </w:tcPr>
          <w:p w14:paraId="77FE4491" w14:textId="52EB5B33" w:rsidR="00340139" w:rsidRDefault="00F23B21">
            <w:pPr>
              <w:pStyle w:val="ParaBody"/>
            </w:pPr>
            <w:r>
              <w:t>middleware/</w:t>
            </w:r>
            <w:proofErr w:type="spellStart"/>
            <w:r w:rsidR="004C5662" w:rsidRPr="004C5662">
              <w:t>usb</w:t>
            </w:r>
            <w:proofErr w:type="spellEnd"/>
            <w:r w:rsidR="00280F3F">
              <w:t>/host/class</w:t>
            </w:r>
          </w:p>
        </w:tc>
        <w:tc>
          <w:tcPr>
            <w:tcW w:w="6193" w:type="dxa"/>
            <w:shd w:val="clear" w:color="auto" w:fill="auto"/>
          </w:tcPr>
          <w:p w14:paraId="70997744" w14:textId="36803DD3" w:rsidR="001A73B2" w:rsidRDefault="009F1817" w:rsidP="00055D64">
            <w:pPr>
              <w:pStyle w:val="ParaBody"/>
            </w:pPr>
            <w:r>
              <w:t>USB</w:t>
            </w:r>
            <w:r w:rsidR="00280F3F">
              <w:t xml:space="preserve"> </w:t>
            </w:r>
            <w:r>
              <w:t>RNDIS class driver</w:t>
            </w:r>
          </w:p>
        </w:tc>
      </w:tr>
      <w:tr w:rsidR="002874C2" w14:paraId="27699428" w14:textId="77777777" w:rsidTr="00FF109E">
        <w:trPr>
          <w:jc w:val="center"/>
        </w:trPr>
        <w:tc>
          <w:tcPr>
            <w:tcW w:w="4103" w:type="dxa"/>
            <w:shd w:val="clear" w:color="auto" w:fill="auto"/>
          </w:tcPr>
          <w:p w14:paraId="33F42D08" w14:textId="7F188236" w:rsidR="002874C2" w:rsidRDefault="00F15E2C">
            <w:pPr>
              <w:pStyle w:val="ParaBody"/>
            </w:pPr>
            <w:r>
              <w:t>Middleware</w:t>
            </w:r>
            <w:r>
              <w:rPr>
                <w:rFonts w:hint="eastAsia"/>
                <w:lang w:eastAsia="zh-CN"/>
              </w:rPr>
              <w:t>/</w:t>
            </w:r>
            <w:proofErr w:type="spellStart"/>
            <w:r>
              <w:t>lwip</w:t>
            </w:r>
            <w:proofErr w:type="spellEnd"/>
            <w:r>
              <w:t>/</w:t>
            </w:r>
            <w:r w:rsidR="002874C2" w:rsidRPr="002874C2">
              <w:t>port</w:t>
            </w:r>
          </w:p>
        </w:tc>
        <w:tc>
          <w:tcPr>
            <w:tcW w:w="6193" w:type="dxa"/>
            <w:shd w:val="clear" w:color="auto" w:fill="auto"/>
          </w:tcPr>
          <w:p w14:paraId="397061ED" w14:textId="777DD362" w:rsidR="002874C2" w:rsidRDefault="002874C2" w:rsidP="00055D64">
            <w:pPr>
              <w:pStyle w:val="ParaBody"/>
            </w:pPr>
            <w:r>
              <w:rPr>
                <w:rFonts w:hint="eastAsia"/>
              </w:rPr>
              <w:t>USB</w:t>
            </w:r>
            <w:r w:rsidR="00FB1BAE">
              <w:t xml:space="preserve"> </w:t>
            </w:r>
            <w:r w:rsidR="003C74BC">
              <w:t xml:space="preserve">ethernet </w:t>
            </w:r>
            <w:r>
              <w:rPr>
                <w:rFonts w:hint="eastAsia"/>
              </w:rPr>
              <w:t>interface driver</w:t>
            </w:r>
            <w:r w:rsidR="003C74BC">
              <w:t xml:space="preserve"> </w:t>
            </w:r>
          </w:p>
        </w:tc>
      </w:tr>
    </w:tbl>
    <w:p w14:paraId="29D8D12C" w14:textId="7AADACEB" w:rsidR="00BC5932" w:rsidRPr="00BC5932" w:rsidRDefault="00BC5932" w:rsidP="009F1817">
      <w:pPr>
        <w:pStyle w:val="ParaBody"/>
      </w:pPr>
      <w:bookmarkStart w:id="9" w:name="_Compiling_&amp;_Loading"/>
      <w:bookmarkEnd w:id="9"/>
    </w:p>
    <w:p w14:paraId="5EBD942C" w14:textId="7448D196" w:rsidR="00A3670D" w:rsidRDefault="00A3670D" w:rsidP="003D2182">
      <w:pPr>
        <w:pStyle w:val="Heading2"/>
        <w:rPr>
          <w:lang w:val="en-US" w:eastAsia="zh-CN"/>
        </w:rPr>
      </w:pPr>
      <w:bookmarkStart w:id="10" w:name="_Toc518147530"/>
      <w:r>
        <w:rPr>
          <w:rFonts w:hint="eastAsia"/>
          <w:lang w:val="en-US" w:eastAsia="zh-CN"/>
        </w:rPr>
        <w:lastRenderedPageBreak/>
        <w:t>Features</w:t>
      </w:r>
      <w:bookmarkEnd w:id="10"/>
    </w:p>
    <w:p w14:paraId="546C8C85" w14:textId="3F164776" w:rsidR="00D951CB" w:rsidRDefault="008E3CAA" w:rsidP="001F5688">
      <w:pPr>
        <w:pStyle w:val="ParaBody"/>
        <w:numPr>
          <w:ilvl w:val="0"/>
          <w:numId w:val="31"/>
        </w:numPr>
        <w:rPr>
          <w:lang w:eastAsia="zh-CN"/>
        </w:rPr>
      </w:pPr>
      <w:r>
        <w:rPr>
          <w:lang w:eastAsia="zh-CN"/>
        </w:rPr>
        <w:t>One example (</w:t>
      </w:r>
      <w:proofErr w:type="spellStart"/>
      <w:r>
        <w:rPr>
          <w:lang w:eastAsia="zh-CN"/>
        </w:rPr>
        <w:t>lwip_dhcp_usb</w:t>
      </w:r>
      <w:proofErr w:type="spellEnd"/>
      <w:r>
        <w:rPr>
          <w:lang w:eastAsia="zh-CN"/>
        </w:rPr>
        <w:t xml:space="preserve">) is provided. The </w:t>
      </w:r>
      <w:proofErr w:type="spellStart"/>
      <w:r>
        <w:rPr>
          <w:lang w:eastAsia="zh-CN"/>
        </w:rPr>
        <w:t>lwip_dhcp_usb</w:t>
      </w:r>
      <w:proofErr w:type="spellEnd"/>
      <w:r w:rsidR="001F5688">
        <w:rPr>
          <w:lang w:eastAsia="zh-CN"/>
        </w:rPr>
        <w:t xml:space="preserve"> </w:t>
      </w:r>
      <w:r>
        <w:rPr>
          <w:lang w:eastAsia="zh-CN"/>
        </w:rPr>
        <w:t>example</w:t>
      </w:r>
      <w:r w:rsidR="001F5688">
        <w:rPr>
          <w:lang w:eastAsia="zh-CN"/>
        </w:rPr>
        <w:t xml:space="preserve"> is a simple demonstration </w:t>
      </w:r>
      <w:r w:rsidR="00D951CB">
        <w:rPr>
          <w:lang w:eastAsia="zh-CN"/>
        </w:rPr>
        <w:t>which integ</w:t>
      </w:r>
      <w:r w:rsidR="00C95B98">
        <w:rPr>
          <w:lang w:eastAsia="zh-CN"/>
        </w:rPr>
        <w:t xml:space="preserve">rates the USB Host RNDIS and </w:t>
      </w:r>
      <w:proofErr w:type="spellStart"/>
      <w:r w:rsidR="00C95B98">
        <w:rPr>
          <w:lang w:eastAsia="zh-CN"/>
        </w:rPr>
        <w:t>lwI</w:t>
      </w:r>
      <w:r w:rsidR="00D951CB">
        <w:rPr>
          <w:lang w:eastAsia="zh-CN"/>
        </w:rPr>
        <w:t>P</w:t>
      </w:r>
      <w:proofErr w:type="spellEnd"/>
      <w:r w:rsidR="00D951CB">
        <w:rPr>
          <w:lang w:eastAsia="zh-CN"/>
        </w:rPr>
        <w:t xml:space="preserve"> TCP/IP stack, the example would</w:t>
      </w:r>
    </w:p>
    <w:p w14:paraId="2CC8D67E" w14:textId="77777777" w:rsidR="00D951CB" w:rsidRDefault="00D951CB" w:rsidP="00D951CB">
      <w:pPr>
        <w:pStyle w:val="ParaBody"/>
        <w:numPr>
          <w:ilvl w:val="1"/>
          <w:numId w:val="31"/>
        </w:numPr>
        <w:rPr>
          <w:lang w:eastAsia="zh-CN"/>
        </w:rPr>
      </w:pPr>
      <w:r>
        <w:rPr>
          <w:lang w:eastAsia="zh-CN"/>
        </w:rPr>
        <w:t>Connect to a cellphone which turns on the USB tethering feature</w:t>
      </w:r>
    </w:p>
    <w:p w14:paraId="041DFD09" w14:textId="77777777" w:rsidR="00D951CB" w:rsidRDefault="00D951CB" w:rsidP="00D951CB">
      <w:pPr>
        <w:pStyle w:val="ParaBody"/>
        <w:numPr>
          <w:ilvl w:val="1"/>
          <w:numId w:val="31"/>
        </w:numPr>
        <w:rPr>
          <w:lang w:eastAsia="zh-CN"/>
        </w:rPr>
      </w:pPr>
      <w:r>
        <w:rPr>
          <w:lang w:eastAsia="zh-CN"/>
        </w:rPr>
        <w:t xml:space="preserve">Get </w:t>
      </w:r>
      <w:proofErr w:type="spellStart"/>
      <w:r>
        <w:rPr>
          <w:lang w:eastAsia="zh-CN"/>
        </w:rPr>
        <w:t>ip</w:t>
      </w:r>
      <w:proofErr w:type="spellEnd"/>
      <w:r>
        <w:rPr>
          <w:lang w:eastAsia="zh-CN"/>
        </w:rPr>
        <w:t xml:space="preserve"> address via DHCP</w:t>
      </w:r>
    </w:p>
    <w:p w14:paraId="0EDC841D" w14:textId="6AE49D8F" w:rsidR="008E3CAA" w:rsidRDefault="00D951CB" w:rsidP="00D951CB">
      <w:pPr>
        <w:pStyle w:val="ParaBody"/>
        <w:numPr>
          <w:ilvl w:val="1"/>
          <w:numId w:val="31"/>
        </w:numPr>
        <w:rPr>
          <w:lang w:eastAsia="zh-CN"/>
        </w:rPr>
      </w:pPr>
      <w:r>
        <w:rPr>
          <w:lang w:eastAsia="zh-CN"/>
        </w:rPr>
        <w:t xml:space="preserve">Ping </w:t>
      </w:r>
      <w:hyperlink r:id="rId21" w:history="1">
        <w:r w:rsidR="00C95B98" w:rsidRPr="00145C7D">
          <w:rPr>
            <w:rStyle w:val="Hyperlink"/>
            <w:lang w:eastAsia="zh-CN"/>
          </w:rPr>
          <w:t>www.nxp.com</w:t>
        </w:r>
      </w:hyperlink>
    </w:p>
    <w:p w14:paraId="14488A52" w14:textId="743D3A0E" w:rsidR="008E3CAA" w:rsidRDefault="008E3CAA" w:rsidP="008E3CAA">
      <w:pPr>
        <w:pStyle w:val="ParaBody"/>
        <w:numPr>
          <w:ilvl w:val="0"/>
          <w:numId w:val="31"/>
        </w:numPr>
        <w:rPr>
          <w:lang w:eastAsia="zh-CN"/>
        </w:rPr>
      </w:pPr>
      <w:r>
        <w:rPr>
          <w:rFonts w:hint="eastAsia"/>
          <w:lang w:eastAsia="zh-CN"/>
        </w:rPr>
        <w:t>Four toolchains are supported: IAR, KEIL, ARM GCC</w:t>
      </w:r>
      <w:r>
        <w:rPr>
          <w:lang w:eastAsia="zh-CN"/>
        </w:rPr>
        <w:t xml:space="preserve"> and</w:t>
      </w:r>
      <w:r w:rsidR="00C95B98">
        <w:rPr>
          <w:rFonts w:hint="eastAsia"/>
          <w:lang w:eastAsia="zh-CN"/>
        </w:rPr>
        <w:t xml:space="preserve"> </w:t>
      </w:r>
      <w:proofErr w:type="spellStart"/>
      <w:r w:rsidR="00C95B98">
        <w:rPr>
          <w:rFonts w:hint="eastAsia"/>
          <w:lang w:eastAsia="zh-CN"/>
        </w:rPr>
        <w:t>MCUX</w:t>
      </w:r>
      <w:r w:rsidR="00C95B98">
        <w:rPr>
          <w:lang w:eastAsia="zh-CN"/>
        </w:rPr>
        <w:t>p</w:t>
      </w:r>
      <w:r w:rsidR="00C95B98">
        <w:rPr>
          <w:rFonts w:hint="eastAsia"/>
          <w:lang w:eastAsia="zh-CN"/>
        </w:rPr>
        <w:t>resso</w:t>
      </w:r>
      <w:proofErr w:type="spellEnd"/>
    </w:p>
    <w:p w14:paraId="46B4586E" w14:textId="23B66E2F" w:rsidR="00C95B98" w:rsidRPr="001F5688" w:rsidRDefault="00C95B98" w:rsidP="008E3CAA">
      <w:pPr>
        <w:pStyle w:val="ParaBody"/>
        <w:numPr>
          <w:ilvl w:val="0"/>
          <w:numId w:val="31"/>
        </w:numPr>
        <w:rPr>
          <w:lang w:eastAsia="zh-CN"/>
        </w:rPr>
      </w:pPr>
      <w:r>
        <w:rPr>
          <w:lang w:eastAsia="zh-CN"/>
        </w:rPr>
        <w:t xml:space="preserve">Both BM and </w:t>
      </w:r>
      <w:proofErr w:type="spellStart"/>
      <w:r>
        <w:rPr>
          <w:lang w:eastAsia="zh-CN"/>
        </w:rPr>
        <w:t>FreeRTOS</w:t>
      </w:r>
      <w:proofErr w:type="spellEnd"/>
      <w:r>
        <w:rPr>
          <w:lang w:eastAsia="zh-CN"/>
        </w:rPr>
        <w:t xml:space="preserve"> are supported</w:t>
      </w:r>
    </w:p>
    <w:p w14:paraId="3C48AAA2" w14:textId="5548A3B7" w:rsidR="00904DAB" w:rsidRDefault="006614A1" w:rsidP="003D2182">
      <w:pPr>
        <w:pStyle w:val="Heading2"/>
        <w:rPr>
          <w:lang w:val="en-US"/>
        </w:rPr>
      </w:pPr>
      <w:bookmarkStart w:id="11" w:name="_Toc518147531"/>
      <w:r>
        <w:rPr>
          <w:lang w:val="en-US"/>
        </w:rPr>
        <w:t xml:space="preserve">Building </w:t>
      </w:r>
      <w:r w:rsidR="006A5D9F">
        <w:rPr>
          <w:lang w:val="en-US"/>
        </w:rPr>
        <w:t>the</w:t>
      </w:r>
      <w:r>
        <w:rPr>
          <w:lang w:val="en-US"/>
        </w:rPr>
        <w:t xml:space="preserve"> Demo</w:t>
      </w:r>
      <w:bookmarkEnd w:id="11"/>
    </w:p>
    <w:p w14:paraId="5D358F0C" w14:textId="223C29EF" w:rsidR="00F32533" w:rsidRPr="008B2AEF" w:rsidRDefault="00F32533" w:rsidP="00F32533">
      <w:pPr>
        <w:pStyle w:val="ParaBody"/>
        <w:rPr>
          <w:lang w:eastAsia="en-US"/>
        </w:rPr>
      </w:pPr>
      <w:r w:rsidRPr="008B2AEF">
        <w:rPr>
          <w:lang w:eastAsia="en-US"/>
        </w:rPr>
        <w:t>The demo project</w:t>
      </w:r>
      <w:r w:rsidR="008E3CAA">
        <w:rPr>
          <w:lang w:eastAsia="en-US"/>
        </w:rPr>
        <w:t xml:space="preserve">s </w:t>
      </w:r>
      <w:proofErr w:type="gramStart"/>
      <w:r w:rsidR="008E3CAA">
        <w:rPr>
          <w:lang w:eastAsia="en-US"/>
        </w:rPr>
        <w:t>are located in</w:t>
      </w:r>
      <w:proofErr w:type="gramEnd"/>
      <w:r w:rsidR="008E3CAA">
        <w:rPr>
          <w:lang w:eastAsia="en-US"/>
        </w:rPr>
        <w:t xml:space="preserve"> the below path.</w:t>
      </w:r>
    </w:p>
    <w:p w14:paraId="265F97B9" w14:textId="1AA8384C" w:rsidR="007039F4" w:rsidRDefault="007039F4" w:rsidP="007039F4">
      <w:pPr>
        <w:pStyle w:val="ParaBody"/>
        <w:rPr>
          <w:i/>
          <w:lang w:eastAsia="en-US"/>
        </w:rPr>
      </w:pPr>
      <w:r w:rsidRPr="008B2AEF">
        <w:rPr>
          <w:i/>
          <w:lang w:eastAsia="en-US"/>
        </w:rPr>
        <w:t>&lt;root&gt;</w:t>
      </w:r>
      <w:r w:rsidRPr="009F1817">
        <w:rPr>
          <w:i/>
          <w:lang w:eastAsia="en-US"/>
        </w:rPr>
        <w:t>/</w:t>
      </w:r>
      <w:r w:rsidR="00C95B98">
        <w:rPr>
          <w:i/>
          <w:lang w:eastAsia="en-US"/>
        </w:rPr>
        <w:t>boards/evkbimxrt1050/lwip_examples/</w:t>
      </w:r>
      <w:r w:rsidR="009F1817" w:rsidRPr="009F1817">
        <w:rPr>
          <w:i/>
          <w:lang w:eastAsia="en-US"/>
        </w:rPr>
        <w:t>lwip_dhcp_usb</w:t>
      </w:r>
      <w:r w:rsidR="006018EF">
        <w:rPr>
          <w:i/>
          <w:lang w:eastAsia="en-US"/>
        </w:rPr>
        <w:t>/&lt;rtos&gt;/&lt;toolchain&gt;.</w:t>
      </w:r>
    </w:p>
    <w:p w14:paraId="3E36B965" w14:textId="071AC011" w:rsidR="006018EF" w:rsidRPr="008B2AEF" w:rsidRDefault="006018EF" w:rsidP="007039F4">
      <w:pPr>
        <w:pStyle w:val="ParaBody"/>
        <w:rPr>
          <w:i/>
          <w:lang w:eastAsia="en-US"/>
        </w:rPr>
      </w:pPr>
      <w:r>
        <w:rPr>
          <w:i/>
          <w:lang w:eastAsia="en-US"/>
        </w:rPr>
        <w:t>Note: The &lt;</w:t>
      </w:r>
      <w:proofErr w:type="spellStart"/>
      <w:r>
        <w:rPr>
          <w:i/>
          <w:lang w:eastAsia="en-US"/>
        </w:rPr>
        <w:t>rtos</w:t>
      </w:r>
      <w:proofErr w:type="spellEnd"/>
      <w:r>
        <w:rPr>
          <w:i/>
          <w:lang w:eastAsia="en-US"/>
        </w:rPr>
        <w:t xml:space="preserve">&gt; </w:t>
      </w:r>
      <w:r w:rsidR="00C95B98">
        <w:rPr>
          <w:i/>
          <w:lang w:eastAsia="en-US"/>
        </w:rPr>
        <w:t>would be “</w:t>
      </w:r>
      <w:proofErr w:type="spellStart"/>
      <w:r w:rsidR="00C95B98">
        <w:rPr>
          <w:i/>
          <w:lang w:eastAsia="en-US"/>
        </w:rPr>
        <w:t>bm</w:t>
      </w:r>
      <w:proofErr w:type="spellEnd"/>
      <w:r w:rsidR="00C95B98">
        <w:rPr>
          <w:i/>
          <w:lang w:eastAsia="en-US"/>
        </w:rPr>
        <w:t>”</w:t>
      </w:r>
      <w:r>
        <w:rPr>
          <w:i/>
          <w:lang w:eastAsia="en-US"/>
        </w:rPr>
        <w:t xml:space="preserve"> </w:t>
      </w:r>
      <w:r w:rsidR="00C95B98">
        <w:rPr>
          <w:i/>
          <w:lang w:eastAsia="en-US"/>
        </w:rPr>
        <w:t xml:space="preserve">for </w:t>
      </w:r>
      <w:r>
        <w:rPr>
          <w:i/>
          <w:lang w:eastAsia="en-US"/>
        </w:rPr>
        <w:t>Bare Metal</w:t>
      </w:r>
      <w:r w:rsidR="00C95B98">
        <w:rPr>
          <w:i/>
          <w:lang w:eastAsia="en-US"/>
        </w:rPr>
        <w:t xml:space="preserve"> or “</w:t>
      </w:r>
      <w:proofErr w:type="spellStart"/>
      <w:r w:rsidR="00C95B98">
        <w:rPr>
          <w:i/>
          <w:lang w:eastAsia="en-US"/>
        </w:rPr>
        <w:t>freertos</w:t>
      </w:r>
      <w:proofErr w:type="spellEnd"/>
      <w:r w:rsidR="00C95B98">
        <w:rPr>
          <w:i/>
          <w:lang w:eastAsia="en-US"/>
        </w:rPr>
        <w:t>”</w:t>
      </w:r>
      <w:r>
        <w:rPr>
          <w:i/>
          <w:lang w:eastAsia="en-US"/>
        </w:rPr>
        <w:t xml:space="preserve"> </w:t>
      </w:r>
      <w:r w:rsidR="00C95B98">
        <w:rPr>
          <w:i/>
          <w:lang w:eastAsia="en-US"/>
        </w:rPr>
        <w:t xml:space="preserve">for </w:t>
      </w:r>
      <w:proofErr w:type="spellStart"/>
      <w:r>
        <w:rPr>
          <w:i/>
          <w:lang w:eastAsia="en-US"/>
        </w:rPr>
        <w:t>FreeRTOS</w:t>
      </w:r>
      <w:proofErr w:type="spellEnd"/>
      <w:r>
        <w:rPr>
          <w:i/>
          <w:lang w:eastAsia="en-US"/>
        </w:rPr>
        <w:t xml:space="preserve"> OS.</w:t>
      </w:r>
    </w:p>
    <w:p w14:paraId="22F5B19B" w14:textId="456F85FC" w:rsidR="00F32533" w:rsidRPr="00C95B98" w:rsidRDefault="00C95B98" w:rsidP="00F32533">
      <w:pPr>
        <w:pStyle w:val="ParaBody"/>
      </w:pPr>
      <w:r>
        <w:t xml:space="preserve">Please refer </w:t>
      </w:r>
      <w:r w:rsidR="00D87F39" w:rsidRPr="00623140">
        <w:t>root/</w:t>
      </w:r>
      <w:r w:rsidR="00F32533" w:rsidRPr="00623140">
        <w:t>doc</w:t>
      </w:r>
      <w:r w:rsidR="00901238" w:rsidRPr="008B2AEF">
        <w:t>s</w:t>
      </w:r>
      <w:r w:rsidR="00F32533" w:rsidRPr="00623140">
        <w:t>/</w:t>
      </w:r>
      <w:r w:rsidR="00D80FB5" w:rsidRPr="00D80FB5">
        <w:t xml:space="preserve">Getting Started with </w:t>
      </w:r>
      <w:proofErr w:type="spellStart"/>
      <w:r w:rsidR="00D80FB5" w:rsidRPr="00D80FB5">
        <w:t>MCUXpresso</w:t>
      </w:r>
      <w:proofErr w:type="spellEnd"/>
      <w:r w:rsidR="00D80FB5" w:rsidRPr="00D80FB5">
        <w:t xml:space="preserve"> SDK for i.MX RT1050 Derivatives</w:t>
      </w:r>
      <w:r w:rsidR="00901238" w:rsidRPr="008B2AEF">
        <w:t>.pdf</w:t>
      </w:r>
      <w:r>
        <w:t xml:space="preserve"> to know how to build the demo</w:t>
      </w:r>
      <w:r w:rsidR="00373C19">
        <w:t>/download the binary to the board</w:t>
      </w:r>
    </w:p>
    <w:p w14:paraId="7C2A2C6D" w14:textId="793432BC" w:rsidR="001D5B59" w:rsidRDefault="001D5B59" w:rsidP="001D5B59">
      <w:pPr>
        <w:pStyle w:val="Heading1"/>
      </w:pPr>
      <w:bookmarkStart w:id="12" w:name="_Toc518147532"/>
      <w:r>
        <w:t>Hardware</w:t>
      </w:r>
      <w:bookmarkEnd w:id="12"/>
    </w:p>
    <w:p w14:paraId="2D4099D6" w14:textId="4CDFBD87" w:rsidR="006018EF" w:rsidRPr="006018EF" w:rsidRDefault="006018EF" w:rsidP="006018EF">
      <w:pPr>
        <w:pStyle w:val="BodyText"/>
        <w:rPr>
          <w:rFonts w:ascii="Times New Roman" w:hAnsi="Times New Roman"/>
          <w:lang w:eastAsia="x-none"/>
        </w:rPr>
      </w:pPr>
      <w:r w:rsidRPr="006018EF">
        <w:rPr>
          <w:rFonts w:ascii="Times New Roman" w:hAnsi="Times New Roman" w:hint="eastAsia"/>
          <w:lang w:eastAsia="x-none"/>
        </w:rPr>
        <w:t>•</w:t>
      </w:r>
      <w:r w:rsidR="00C95B98">
        <w:rPr>
          <w:rFonts w:ascii="Times New Roman" w:hAnsi="Times New Roman"/>
          <w:lang w:eastAsia="x-none"/>
        </w:rPr>
        <w:t xml:space="preserve"> </w:t>
      </w:r>
      <w:r w:rsidR="00373C19">
        <w:rPr>
          <w:rFonts w:ascii="Times New Roman" w:hAnsi="Times New Roman"/>
          <w:lang w:eastAsia="x-none"/>
        </w:rPr>
        <w:t>Micro AB to standard A USB converter</w:t>
      </w:r>
    </w:p>
    <w:p w14:paraId="00BF56F3" w14:textId="73C7C57D" w:rsidR="006018EF" w:rsidRPr="006018EF" w:rsidRDefault="006018EF" w:rsidP="006018EF">
      <w:pPr>
        <w:pStyle w:val="BodyText"/>
        <w:rPr>
          <w:rFonts w:ascii="Times New Roman" w:hAnsi="Times New Roman"/>
          <w:lang w:eastAsia="x-none"/>
        </w:rPr>
      </w:pPr>
      <w:r w:rsidRPr="006018EF">
        <w:rPr>
          <w:rFonts w:ascii="Times New Roman" w:hAnsi="Times New Roman" w:hint="eastAsia"/>
          <w:lang w:eastAsia="x-none"/>
        </w:rPr>
        <w:t>•</w:t>
      </w:r>
      <w:r w:rsidRPr="006018EF">
        <w:rPr>
          <w:rFonts w:ascii="Times New Roman" w:hAnsi="Times New Roman"/>
          <w:lang w:eastAsia="x-none"/>
        </w:rPr>
        <w:t xml:space="preserve"> USB A to micro AB cable</w:t>
      </w:r>
    </w:p>
    <w:p w14:paraId="3BC8EDA7" w14:textId="77777777" w:rsidR="00EB127A" w:rsidRDefault="006018EF" w:rsidP="00EB127A">
      <w:pPr>
        <w:pStyle w:val="BodyText"/>
        <w:rPr>
          <w:rFonts w:ascii="Times New Roman" w:hAnsi="Times New Roman"/>
          <w:lang w:eastAsia="x-none"/>
        </w:rPr>
      </w:pPr>
      <w:r w:rsidRPr="006018EF">
        <w:rPr>
          <w:rFonts w:ascii="Times New Roman" w:hAnsi="Times New Roman" w:hint="eastAsia"/>
          <w:lang w:eastAsia="x-none"/>
        </w:rPr>
        <w:t>•</w:t>
      </w:r>
      <w:r w:rsidRPr="006018EF">
        <w:rPr>
          <w:rFonts w:ascii="Times New Roman" w:hAnsi="Times New Roman"/>
          <w:lang w:eastAsia="x-none"/>
        </w:rPr>
        <w:t xml:space="preserve"> Personal Computer(PC)</w:t>
      </w:r>
    </w:p>
    <w:p w14:paraId="32359E40" w14:textId="7A869B30" w:rsidR="003A688D" w:rsidRDefault="00EB127A" w:rsidP="00EB127A">
      <w:pPr>
        <w:pStyle w:val="BodyText"/>
        <w:rPr>
          <w:rFonts w:ascii="Times New Roman" w:hAnsi="Times New Roman"/>
          <w:lang w:eastAsia="zh-CN"/>
        </w:rPr>
      </w:pPr>
      <w:r w:rsidRPr="006018EF">
        <w:rPr>
          <w:rFonts w:ascii="Times New Roman" w:hAnsi="Times New Roman" w:hint="eastAsia"/>
          <w:lang w:eastAsia="x-none"/>
        </w:rPr>
        <w:t>•</w:t>
      </w:r>
      <w:r w:rsidRPr="006018EF">
        <w:rPr>
          <w:rFonts w:ascii="Times New Roman" w:hAnsi="Times New Roman"/>
          <w:lang w:eastAsia="x-none"/>
        </w:rPr>
        <w:t xml:space="preserve"> </w:t>
      </w:r>
      <w:r w:rsidR="000E5075">
        <w:rPr>
          <w:rFonts w:ascii="Times New Roman" w:hAnsi="Times New Roman"/>
          <w:lang w:eastAsia="x-none"/>
        </w:rPr>
        <w:t>mobile p</w:t>
      </w:r>
      <w:r w:rsidR="00373C19" w:rsidRPr="000E5075">
        <w:rPr>
          <w:rFonts w:ascii="Times New Roman" w:hAnsi="Times New Roman"/>
          <w:lang w:eastAsia="x-none"/>
        </w:rPr>
        <w:t>hone</w:t>
      </w:r>
      <w:r w:rsidRPr="000E5075">
        <w:rPr>
          <w:rFonts w:ascii="Times New Roman" w:hAnsi="Times New Roman"/>
          <w:lang w:eastAsia="x-none"/>
        </w:rPr>
        <w:t xml:space="preserve"> with Android O</w:t>
      </w:r>
      <w:r>
        <w:rPr>
          <w:rFonts w:ascii="Times New Roman" w:hAnsi="Times New Roman"/>
          <w:lang w:eastAsia="x-none"/>
        </w:rPr>
        <w:t>S</w:t>
      </w:r>
    </w:p>
    <w:p w14:paraId="3C84ADE3" w14:textId="5889D735" w:rsidR="003A688D" w:rsidRPr="00EC2080" w:rsidRDefault="009020E4" w:rsidP="003A688D">
      <w:pPr>
        <w:pStyle w:val="BodyText"/>
        <w:ind w:left="360"/>
        <w:rPr>
          <w:rFonts w:ascii="Times New Roman" w:hAnsi="Times New Roman"/>
          <w:lang w:eastAsia="x-none"/>
        </w:rPr>
      </w:pPr>
      <w:r>
        <w:rPr>
          <w:rFonts w:ascii="Times New Roman" w:hAnsi="Times New Roman"/>
          <w:lang w:eastAsia="x-none"/>
        </w:rPr>
        <w:t>MEIZU N</w:t>
      </w:r>
      <w:r w:rsidR="003A688D" w:rsidRPr="00EC2080">
        <w:rPr>
          <w:rFonts w:ascii="Times New Roman" w:hAnsi="Times New Roman"/>
          <w:lang w:eastAsia="x-none"/>
        </w:rPr>
        <w:t xml:space="preserve">ote 3 – OS is </w:t>
      </w:r>
      <w:proofErr w:type="spellStart"/>
      <w:r w:rsidR="003A688D" w:rsidRPr="00EC2080">
        <w:rPr>
          <w:rFonts w:ascii="Times New Roman" w:hAnsi="Times New Roman"/>
          <w:lang w:eastAsia="x-none"/>
        </w:rPr>
        <w:t>Flyme</w:t>
      </w:r>
      <w:proofErr w:type="spellEnd"/>
      <w:r w:rsidR="003A688D" w:rsidRPr="00EC2080">
        <w:rPr>
          <w:rFonts w:ascii="Times New Roman" w:hAnsi="Times New Roman"/>
          <w:lang w:eastAsia="x-none"/>
        </w:rPr>
        <w:t xml:space="preserve"> 6.1.0.1M</w:t>
      </w:r>
    </w:p>
    <w:p w14:paraId="490FA013" w14:textId="77777777" w:rsidR="003A688D" w:rsidRPr="00EC2080" w:rsidRDefault="003A688D" w:rsidP="003A688D">
      <w:pPr>
        <w:pStyle w:val="BodyText"/>
        <w:ind w:left="360"/>
        <w:rPr>
          <w:rFonts w:ascii="Times New Roman" w:hAnsi="Times New Roman"/>
          <w:lang w:eastAsia="x-none"/>
        </w:rPr>
      </w:pPr>
      <w:r w:rsidRPr="00EC2080">
        <w:rPr>
          <w:rFonts w:ascii="Times New Roman" w:hAnsi="Times New Roman"/>
          <w:lang w:eastAsia="x-none"/>
        </w:rPr>
        <w:t>Moto G – Android 8.1.0</w:t>
      </w:r>
    </w:p>
    <w:p w14:paraId="64B9F2CD" w14:textId="5D792C2A" w:rsidR="003A688D" w:rsidRDefault="003A688D" w:rsidP="003A688D">
      <w:pPr>
        <w:pStyle w:val="BodyText"/>
        <w:ind w:firstLine="360"/>
        <w:rPr>
          <w:rFonts w:ascii="Times New Roman" w:hAnsi="Times New Roman"/>
          <w:lang w:eastAsia="zh-CN"/>
        </w:rPr>
      </w:pPr>
      <w:r>
        <w:rPr>
          <w:rFonts w:ascii="Times New Roman" w:hAnsi="Times New Roman"/>
          <w:lang w:eastAsia="x-none"/>
        </w:rPr>
        <w:t>Honor 10 of HUAWEI</w:t>
      </w:r>
      <w:r w:rsidR="00DC7520">
        <w:rPr>
          <w:rFonts w:ascii="Times New Roman" w:hAnsi="Times New Roman"/>
          <w:lang w:eastAsia="x-none"/>
        </w:rPr>
        <w:t>E– MUI 8.1.0</w:t>
      </w:r>
    </w:p>
    <w:p w14:paraId="2A666845" w14:textId="111B7D44" w:rsidR="00373C19" w:rsidRPr="006018EF" w:rsidRDefault="00376F99" w:rsidP="00376F99">
      <w:pPr>
        <w:pStyle w:val="BodyText"/>
        <w:rPr>
          <w:rFonts w:ascii="Times New Roman" w:hAnsi="Times New Roman"/>
          <w:lang w:eastAsia="x-none"/>
        </w:rPr>
      </w:pPr>
      <w:r w:rsidRPr="006018EF">
        <w:rPr>
          <w:rFonts w:ascii="Times New Roman" w:hAnsi="Times New Roman" w:hint="eastAsia"/>
          <w:lang w:eastAsia="x-none"/>
        </w:rPr>
        <w:t>•</w:t>
      </w:r>
      <w:r w:rsidRPr="006018EF">
        <w:rPr>
          <w:rFonts w:ascii="Times New Roman" w:hAnsi="Times New Roman"/>
          <w:lang w:eastAsia="x-none"/>
        </w:rPr>
        <w:t xml:space="preserve"> </w:t>
      </w:r>
      <w:r>
        <w:rPr>
          <w:rFonts w:ascii="Times New Roman" w:hAnsi="Times New Roman"/>
          <w:lang w:eastAsia="x-none"/>
        </w:rPr>
        <w:t xml:space="preserve"> </w:t>
      </w:r>
      <w:r w:rsidR="00544195" w:rsidRPr="007B0CF6">
        <w:rPr>
          <w:rFonts w:ascii="Times New Roman" w:hAnsi="Times New Roman"/>
          <w:lang w:eastAsia="x-none"/>
        </w:rPr>
        <w:t>EVKB-IMXRT1050</w:t>
      </w:r>
      <w:r w:rsidR="00E944E9">
        <w:rPr>
          <w:rFonts w:ascii="Times New Roman" w:hAnsi="Times New Roman"/>
          <w:lang w:eastAsia="x-none"/>
        </w:rPr>
        <w:t xml:space="preserve"> board</w:t>
      </w:r>
    </w:p>
    <w:p w14:paraId="7B82DA50" w14:textId="42624A23" w:rsidR="008C0E09" w:rsidRDefault="00373C19" w:rsidP="0037249B">
      <w:pPr>
        <w:pStyle w:val="Heading1"/>
        <w:numPr>
          <w:ilvl w:val="0"/>
          <w:numId w:val="10"/>
        </w:numPr>
        <w:rPr>
          <w:lang w:val="en-US"/>
        </w:rPr>
      </w:pPr>
      <w:bookmarkStart w:id="13" w:name="_Toc518147533"/>
      <w:r>
        <w:rPr>
          <w:lang w:val="en-US"/>
        </w:rPr>
        <w:t xml:space="preserve">Run </w:t>
      </w:r>
      <w:r w:rsidR="008C0E09">
        <w:rPr>
          <w:lang w:val="en-US"/>
        </w:rPr>
        <w:t>Demo</w:t>
      </w:r>
      <w:bookmarkEnd w:id="13"/>
    </w:p>
    <w:p w14:paraId="1C13F789" w14:textId="6D7D4512" w:rsidR="008C0E09" w:rsidRDefault="00232C09" w:rsidP="008C0E09">
      <w:pPr>
        <w:pStyle w:val="Heading2"/>
        <w:rPr>
          <w:lang w:val="en-US"/>
        </w:rPr>
      </w:pPr>
      <w:bookmarkStart w:id="14" w:name="_Toc472613532"/>
      <w:bookmarkStart w:id="15" w:name="_Toc472613800"/>
      <w:bookmarkStart w:id="16" w:name="_Toc472614304"/>
      <w:bookmarkStart w:id="17" w:name="_Toc472613533"/>
      <w:bookmarkStart w:id="18" w:name="_Toc472613801"/>
      <w:bookmarkStart w:id="19" w:name="_Toc472614305"/>
      <w:bookmarkStart w:id="20" w:name="_Toc472613534"/>
      <w:bookmarkStart w:id="21" w:name="_Toc472613802"/>
      <w:bookmarkStart w:id="22" w:name="_Toc472614306"/>
      <w:bookmarkStart w:id="23" w:name="_Toc518147534"/>
      <w:bookmarkEnd w:id="14"/>
      <w:bookmarkEnd w:id="15"/>
      <w:bookmarkEnd w:id="16"/>
      <w:bookmarkEnd w:id="17"/>
      <w:bookmarkEnd w:id="18"/>
      <w:bookmarkEnd w:id="19"/>
      <w:bookmarkEnd w:id="20"/>
      <w:bookmarkEnd w:id="21"/>
      <w:bookmarkEnd w:id="22"/>
      <w:r>
        <w:rPr>
          <w:lang w:val="en-US"/>
        </w:rPr>
        <w:t>Setup</w:t>
      </w:r>
      <w:r w:rsidR="00E139FB" w:rsidRPr="00E139FB">
        <w:t xml:space="preserve"> </w:t>
      </w:r>
      <w:r>
        <w:t>board</w:t>
      </w:r>
      <w:r w:rsidR="00AC6F13">
        <w:rPr>
          <w:lang w:val="en-US"/>
        </w:rPr>
        <w:t>s</w:t>
      </w:r>
      <w:bookmarkEnd w:id="23"/>
    </w:p>
    <w:p w14:paraId="3572C7D8" w14:textId="6AAD2754" w:rsidR="00591FB1" w:rsidRPr="00591FB1" w:rsidRDefault="00CB5C6B" w:rsidP="00591FB1">
      <w:pPr>
        <w:pStyle w:val="BodyText"/>
        <w:numPr>
          <w:ilvl w:val="0"/>
          <w:numId w:val="18"/>
        </w:numPr>
        <w:rPr>
          <w:rFonts w:ascii="Times New Roman" w:hAnsi="Times New Roman"/>
          <w:lang w:eastAsia="x-none"/>
        </w:rPr>
      </w:pPr>
      <w:r>
        <w:rPr>
          <w:rFonts w:ascii="Times New Roman" w:hAnsi="Times New Roman"/>
          <w:lang w:eastAsia="x-none"/>
        </w:rPr>
        <w:t>Set the hardware jumpers</w:t>
      </w:r>
      <w:r w:rsidR="00591FB1" w:rsidRPr="00591FB1">
        <w:rPr>
          <w:rFonts w:ascii="Times New Roman" w:hAnsi="Times New Roman"/>
          <w:lang w:eastAsia="x-none"/>
        </w:rPr>
        <w:t xml:space="preserve"> to default settings.</w:t>
      </w:r>
    </w:p>
    <w:p w14:paraId="168D2C18" w14:textId="7E2FC341" w:rsidR="005040BD" w:rsidRPr="00591FB1" w:rsidRDefault="003E6576" w:rsidP="00591FB1">
      <w:pPr>
        <w:pStyle w:val="BodyText"/>
        <w:numPr>
          <w:ilvl w:val="0"/>
          <w:numId w:val="18"/>
        </w:numPr>
        <w:rPr>
          <w:rFonts w:ascii="Times New Roman" w:hAnsi="Times New Roman"/>
          <w:lang w:eastAsia="x-none"/>
        </w:rPr>
      </w:pPr>
      <w:r>
        <w:rPr>
          <w:rFonts w:ascii="Times New Roman" w:hAnsi="Times New Roman"/>
          <w:lang w:eastAsia="x-none"/>
        </w:rPr>
        <w:t>USB port (</w:t>
      </w:r>
      <w:r w:rsidR="00591FB1" w:rsidRPr="00591FB1">
        <w:rPr>
          <w:rFonts w:ascii="Times New Roman" w:hAnsi="Times New Roman"/>
          <w:lang w:eastAsia="x-none"/>
        </w:rPr>
        <w:t>J9</w:t>
      </w:r>
      <w:r>
        <w:rPr>
          <w:rFonts w:ascii="Times New Roman" w:hAnsi="Times New Roman"/>
          <w:lang w:eastAsia="x-none"/>
        </w:rPr>
        <w:t xml:space="preserve">) </w:t>
      </w:r>
      <w:r>
        <w:rPr>
          <w:rFonts w:ascii="Times New Roman" w:hAnsi="Times New Roman" w:hint="eastAsia"/>
          <w:lang w:eastAsia="zh-CN"/>
        </w:rPr>
        <w:t>will</w:t>
      </w:r>
      <w:r>
        <w:rPr>
          <w:rFonts w:ascii="Times New Roman" w:hAnsi="Times New Roman"/>
          <w:lang w:eastAsia="x-none"/>
        </w:rPr>
        <w:t xml:space="preserve"> </w:t>
      </w:r>
      <w:r>
        <w:rPr>
          <w:rFonts w:ascii="Times New Roman" w:hAnsi="Times New Roman" w:hint="eastAsia"/>
          <w:lang w:eastAsia="zh-CN"/>
        </w:rPr>
        <w:t>be</w:t>
      </w:r>
      <w:r>
        <w:rPr>
          <w:rFonts w:ascii="Times New Roman" w:hAnsi="Times New Roman"/>
          <w:lang w:eastAsia="x-none"/>
        </w:rPr>
        <w:t xml:space="preserve"> used in this demo</w:t>
      </w:r>
      <w:r w:rsidR="00591FB1" w:rsidRPr="00591FB1">
        <w:rPr>
          <w:rFonts w:ascii="Times New Roman" w:hAnsi="Times New Roman"/>
          <w:lang w:eastAsia="x-none"/>
        </w:rPr>
        <w:t>.</w:t>
      </w:r>
    </w:p>
    <w:p w14:paraId="3996E82C" w14:textId="082FB4FA" w:rsidR="009F7294" w:rsidRDefault="00373C19" w:rsidP="0037249B">
      <w:pPr>
        <w:pStyle w:val="BodyText"/>
        <w:numPr>
          <w:ilvl w:val="0"/>
          <w:numId w:val="18"/>
        </w:numPr>
        <w:rPr>
          <w:rFonts w:ascii="Times New Roman" w:hAnsi="Times New Roman"/>
          <w:lang w:eastAsia="x-none"/>
        </w:rPr>
      </w:pPr>
      <w:r>
        <w:rPr>
          <w:rFonts w:ascii="Times New Roman" w:hAnsi="Times New Roman"/>
          <w:lang w:eastAsia="x-none"/>
        </w:rPr>
        <w:t xml:space="preserve">Refer to Section 2.3 and make sure </w:t>
      </w:r>
      <w:r w:rsidR="00D7254E" w:rsidRPr="008B2AEF">
        <w:rPr>
          <w:rFonts w:ascii="Times New Roman" w:hAnsi="Times New Roman"/>
          <w:lang w:eastAsia="x-none"/>
        </w:rPr>
        <w:t>the</w:t>
      </w:r>
      <w:r w:rsidR="00591FB1">
        <w:rPr>
          <w:rFonts w:ascii="Times New Roman" w:hAnsi="Times New Roman"/>
          <w:lang w:eastAsia="x-none"/>
        </w:rPr>
        <w:t xml:space="preserve"> </w:t>
      </w:r>
      <w:proofErr w:type="spellStart"/>
      <w:r w:rsidR="00591FB1" w:rsidRPr="00591FB1">
        <w:rPr>
          <w:rFonts w:ascii="Times New Roman" w:hAnsi="Times New Roman"/>
          <w:lang w:eastAsia="x-none"/>
        </w:rPr>
        <w:t>lwip_dhcp_usb</w:t>
      </w:r>
      <w:proofErr w:type="spellEnd"/>
      <w:r w:rsidR="00C940A2" w:rsidRPr="008B2AEF">
        <w:rPr>
          <w:rFonts w:ascii="Times New Roman" w:hAnsi="Times New Roman"/>
          <w:lang w:eastAsia="x-none"/>
        </w:rPr>
        <w:t xml:space="preserve"> </w:t>
      </w:r>
      <w:r w:rsidR="00591FB1">
        <w:rPr>
          <w:rFonts w:ascii="Times New Roman" w:hAnsi="Times New Roman" w:hint="eastAsia"/>
          <w:lang w:eastAsia="x-none"/>
        </w:rPr>
        <w:t>d</w:t>
      </w:r>
      <w:r w:rsidR="00AC6F13">
        <w:rPr>
          <w:rFonts w:ascii="Times New Roman" w:hAnsi="Times New Roman"/>
          <w:lang w:eastAsia="x-none"/>
        </w:rPr>
        <w:t>emo</w:t>
      </w:r>
      <w:r w:rsidR="009F7294" w:rsidRPr="008B2AEF">
        <w:rPr>
          <w:rFonts w:ascii="Times New Roman" w:hAnsi="Times New Roman"/>
          <w:lang w:eastAsia="x-none"/>
        </w:rPr>
        <w:t xml:space="preserve"> </w:t>
      </w:r>
      <w:r>
        <w:rPr>
          <w:rFonts w:ascii="Times New Roman" w:hAnsi="Times New Roman"/>
          <w:lang w:eastAsia="x-none"/>
        </w:rPr>
        <w:t>has been bu</w:t>
      </w:r>
      <w:r w:rsidR="00196073">
        <w:rPr>
          <w:rFonts w:ascii="Times New Roman" w:hAnsi="Times New Roman"/>
          <w:lang w:eastAsia="x-none"/>
        </w:rPr>
        <w:t>ilt and downloaded to the board.</w:t>
      </w:r>
    </w:p>
    <w:p w14:paraId="795B53D2" w14:textId="49804C35" w:rsidR="00831550" w:rsidRDefault="00831550" w:rsidP="0037249B">
      <w:pPr>
        <w:pStyle w:val="BodyText"/>
        <w:numPr>
          <w:ilvl w:val="0"/>
          <w:numId w:val="18"/>
        </w:numPr>
        <w:rPr>
          <w:rFonts w:ascii="Times New Roman" w:hAnsi="Times New Roman"/>
          <w:lang w:eastAsia="x-none"/>
        </w:rPr>
      </w:pPr>
      <w:r>
        <w:rPr>
          <w:rFonts w:ascii="Times New Roman" w:hAnsi="Times New Roman"/>
          <w:lang w:eastAsia="zh-CN"/>
        </w:rPr>
        <w:lastRenderedPageBreak/>
        <w:t>C</w:t>
      </w:r>
      <w:r>
        <w:rPr>
          <w:rFonts w:ascii="Times New Roman" w:hAnsi="Times New Roman" w:hint="eastAsia"/>
          <w:lang w:eastAsia="zh-CN"/>
        </w:rPr>
        <w:t xml:space="preserve">onnect </w:t>
      </w:r>
      <w:r w:rsidR="00196073">
        <w:rPr>
          <w:rFonts w:ascii="Times New Roman" w:hAnsi="Times New Roman"/>
          <w:lang w:eastAsia="zh-CN"/>
        </w:rPr>
        <w:t>UART</w:t>
      </w:r>
      <w:r w:rsidR="00196073">
        <w:rPr>
          <w:rFonts w:ascii="Times New Roman" w:hAnsi="Times New Roman" w:hint="eastAsia"/>
          <w:lang w:eastAsia="zh-CN"/>
        </w:rPr>
        <w:t>(</w:t>
      </w:r>
      <w:r w:rsidR="00196073">
        <w:rPr>
          <w:rFonts w:ascii="Times New Roman" w:hAnsi="Times New Roman"/>
          <w:lang w:eastAsia="zh-CN"/>
        </w:rPr>
        <w:t>J41</w:t>
      </w:r>
      <w:r w:rsidR="00196073">
        <w:rPr>
          <w:rFonts w:ascii="Times New Roman" w:hAnsi="Times New Roman" w:hint="eastAsia"/>
          <w:lang w:eastAsia="zh-CN"/>
        </w:rPr>
        <w:t>)</w:t>
      </w:r>
      <w:r w:rsidR="00196073">
        <w:rPr>
          <w:rFonts w:ascii="Times New Roman" w:hAnsi="Times New Roman"/>
          <w:lang w:eastAsia="zh-CN"/>
        </w:rPr>
        <w:t xml:space="preserve"> to PC</w:t>
      </w:r>
      <w:r w:rsidR="00A16EF1">
        <w:rPr>
          <w:rFonts w:ascii="Times New Roman" w:hAnsi="Times New Roman"/>
          <w:lang w:eastAsia="zh-CN"/>
        </w:rPr>
        <w:t xml:space="preserve">. </w:t>
      </w:r>
      <w:r w:rsidR="00196073">
        <w:rPr>
          <w:rFonts w:ascii="Times New Roman" w:hAnsi="Times New Roman"/>
          <w:lang w:eastAsia="zh-CN"/>
        </w:rPr>
        <w:t>Configure the com port</w:t>
      </w:r>
      <w:r w:rsidR="00A16EF1">
        <w:rPr>
          <w:rFonts w:ascii="Times New Roman" w:hAnsi="Times New Roman"/>
          <w:lang w:eastAsia="zh-CN"/>
        </w:rPr>
        <w:t xml:space="preserve"> in pc</w:t>
      </w:r>
      <w:r w:rsidR="009E64FE">
        <w:rPr>
          <w:rFonts w:ascii="Times New Roman" w:hAnsi="Times New Roman"/>
          <w:lang w:eastAsia="zh-CN"/>
        </w:rPr>
        <w:t xml:space="preserve"> to get debug informat</w:t>
      </w:r>
      <w:r w:rsidR="00196073">
        <w:rPr>
          <w:rFonts w:ascii="Times New Roman" w:hAnsi="Times New Roman"/>
          <w:lang w:eastAsia="zh-CN"/>
        </w:rPr>
        <w:t>ion</w:t>
      </w:r>
      <w:r w:rsidR="00A16EF1">
        <w:rPr>
          <w:rFonts w:ascii="Times New Roman" w:hAnsi="Times New Roman"/>
          <w:lang w:eastAsia="zh-CN"/>
        </w:rPr>
        <w:t>.</w:t>
      </w:r>
    </w:p>
    <w:p w14:paraId="758B1F0A" w14:textId="3AFC3A74" w:rsidR="00275C42" w:rsidRDefault="00275C42" w:rsidP="0037249B">
      <w:pPr>
        <w:pStyle w:val="BodyText"/>
        <w:numPr>
          <w:ilvl w:val="0"/>
          <w:numId w:val="18"/>
        </w:numPr>
        <w:rPr>
          <w:rFonts w:ascii="Times New Roman" w:hAnsi="Times New Roman"/>
          <w:lang w:eastAsia="x-none"/>
        </w:rPr>
      </w:pPr>
      <w:r>
        <w:rPr>
          <w:rFonts w:ascii="Times New Roman" w:hAnsi="Times New Roman"/>
          <w:lang w:eastAsia="zh-CN"/>
        </w:rPr>
        <w:t>O</w:t>
      </w:r>
      <w:r>
        <w:rPr>
          <w:rFonts w:ascii="Times New Roman" w:hAnsi="Times New Roman" w:hint="eastAsia"/>
          <w:lang w:eastAsia="zh-CN"/>
        </w:rPr>
        <w:t>pen</w:t>
      </w:r>
      <w:r>
        <w:rPr>
          <w:rFonts w:ascii="Times New Roman" w:hAnsi="Times New Roman"/>
          <w:lang w:eastAsia="x-none"/>
        </w:rPr>
        <w:t xml:space="preserve"> the com port in PC device manager with serial tool, such as tera term.</w:t>
      </w:r>
    </w:p>
    <w:p w14:paraId="49CB9FD9" w14:textId="4D6263B2" w:rsidR="00373C19" w:rsidRDefault="00373C19" w:rsidP="00373C19">
      <w:pPr>
        <w:pStyle w:val="Heading2"/>
        <w:rPr>
          <w:rFonts w:ascii="Times New Roman" w:hAnsi="Times New Roman"/>
        </w:rPr>
      </w:pPr>
      <w:bookmarkStart w:id="24" w:name="_Toc518147535"/>
      <w:r>
        <w:rPr>
          <w:rFonts w:ascii="Times New Roman" w:hAnsi="Times New Roman"/>
        </w:rPr>
        <w:t>Begin to run</w:t>
      </w:r>
      <w:bookmarkEnd w:id="24"/>
    </w:p>
    <w:p w14:paraId="0D95E65D" w14:textId="6EE64283" w:rsidR="00373C19" w:rsidRDefault="00373C19" w:rsidP="00282E10">
      <w:pPr>
        <w:pStyle w:val="BodyText"/>
        <w:numPr>
          <w:ilvl w:val="0"/>
          <w:numId w:val="34"/>
        </w:numPr>
        <w:rPr>
          <w:rFonts w:ascii="Times New Roman" w:hAnsi="Times New Roman"/>
          <w:lang w:eastAsia="x-none"/>
        </w:rPr>
      </w:pPr>
      <w:r>
        <w:rPr>
          <w:rFonts w:ascii="Times New Roman" w:hAnsi="Times New Roman"/>
          <w:lang w:eastAsia="x-none"/>
        </w:rPr>
        <w:t xml:space="preserve">Power on the board, the following </w:t>
      </w:r>
      <w:r w:rsidRPr="001316F0">
        <w:rPr>
          <w:rFonts w:ascii="Times New Roman" w:hAnsi="Times New Roman"/>
          <w:lang w:eastAsia="x-none"/>
        </w:rPr>
        <w:t xml:space="preserve">information </w:t>
      </w:r>
      <w:r w:rsidR="00A33654">
        <w:rPr>
          <w:rFonts w:ascii="Times New Roman" w:hAnsi="Times New Roman"/>
          <w:lang w:eastAsia="x-none"/>
        </w:rPr>
        <w:t xml:space="preserve">is print in the </w:t>
      </w:r>
      <w:r w:rsidR="00A33654" w:rsidRPr="001316F0">
        <w:rPr>
          <w:rFonts w:ascii="Times New Roman" w:hAnsi="Times New Roman"/>
          <w:lang w:eastAsia="x-none"/>
        </w:rPr>
        <w:t>terminal</w:t>
      </w:r>
      <w:r w:rsidR="00A33654">
        <w:rPr>
          <w:rFonts w:ascii="Times New Roman" w:hAnsi="Times New Roman"/>
          <w:lang w:eastAsia="x-none"/>
        </w:rPr>
        <w:t>.</w:t>
      </w:r>
    </w:p>
    <w:p w14:paraId="01CAA3A3" w14:textId="1FBC00CF" w:rsidR="00373C19" w:rsidRDefault="00F35B16" w:rsidP="00F35B16">
      <w:pPr>
        <w:pStyle w:val="BodyText"/>
        <w:ind w:left="720"/>
        <w:rPr>
          <w:rFonts w:ascii="Times New Roman" w:hAnsi="Times New Roman"/>
          <w:lang w:eastAsia="zh-CN"/>
        </w:rPr>
      </w:pPr>
      <w:r>
        <w:rPr>
          <w:noProof/>
        </w:rPr>
        <w:drawing>
          <wp:inline distT="0" distB="0" distL="0" distR="0" wp14:anchorId="39E6F0E8" wp14:editId="6BB4B5EB">
            <wp:extent cx="5753100" cy="69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100" cy="695325"/>
                    </a:xfrm>
                    <a:prstGeom prst="rect">
                      <a:avLst/>
                    </a:prstGeom>
                  </pic:spPr>
                </pic:pic>
              </a:graphicData>
            </a:graphic>
          </wp:inline>
        </w:drawing>
      </w:r>
    </w:p>
    <w:p w14:paraId="01C2B818" w14:textId="1CFD07DE" w:rsidR="00274019" w:rsidRDefault="00591FB1" w:rsidP="00A97F9C">
      <w:pPr>
        <w:pStyle w:val="Heading2"/>
      </w:pPr>
      <w:bookmarkStart w:id="25" w:name="_Toc472613536"/>
      <w:bookmarkStart w:id="26" w:name="_Toc472613804"/>
      <w:bookmarkStart w:id="27" w:name="_Toc472614308"/>
      <w:bookmarkStart w:id="28" w:name="_Toc472613538"/>
      <w:bookmarkStart w:id="29" w:name="_Toc472613806"/>
      <w:bookmarkStart w:id="30" w:name="_Toc472614310"/>
      <w:bookmarkStart w:id="31" w:name="_Toc472613539"/>
      <w:bookmarkStart w:id="32" w:name="_Toc472613807"/>
      <w:bookmarkStart w:id="33" w:name="_Toc472614311"/>
      <w:bookmarkStart w:id="34" w:name="_Toc472613540"/>
      <w:bookmarkStart w:id="35" w:name="_Toc472613808"/>
      <w:bookmarkStart w:id="36" w:name="_Toc472614312"/>
      <w:bookmarkStart w:id="37" w:name="_Toc472613541"/>
      <w:bookmarkStart w:id="38" w:name="_Toc472613809"/>
      <w:bookmarkStart w:id="39" w:name="_Toc472614313"/>
      <w:bookmarkStart w:id="40" w:name="_Toc518147536"/>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Pr>
          <w:lang w:val="en-US"/>
        </w:rPr>
        <w:t>Insert USB device</w:t>
      </w:r>
      <w:bookmarkEnd w:id="40"/>
    </w:p>
    <w:p w14:paraId="35E5A21C" w14:textId="76D45C73" w:rsidR="00F06981" w:rsidRDefault="00373C19" w:rsidP="0037249B">
      <w:pPr>
        <w:pStyle w:val="BodyText"/>
        <w:numPr>
          <w:ilvl w:val="0"/>
          <w:numId w:val="19"/>
        </w:numPr>
        <w:rPr>
          <w:rFonts w:ascii="Times New Roman" w:hAnsi="Times New Roman"/>
          <w:lang w:eastAsia="x-none"/>
        </w:rPr>
      </w:pPr>
      <w:r>
        <w:rPr>
          <w:rFonts w:ascii="Times New Roman" w:hAnsi="Times New Roman"/>
          <w:lang w:eastAsia="x-none"/>
        </w:rPr>
        <w:t xml:space="preserve">Connect the </w:t>
      </w:r>
      <w:r w:rsidR="00591FB1" w:rsidRPr="00591FB1">
        <w:rPr>
          <w:rFonts w:ascii="Times New Roman" w:hAnsi="Times New Roman"/>
          <w:lang w:eastAsia="x-none"/>
        </w:rPr>
        <w:t xml:space="preserve">mobile phone to </w:t>
      </w:r>
      <w:proofErr w:type="spellStart"/>
      <w:r w:rsidR="00591FB1" w:rsidRPr="00591FB1">
        <w:rPr>
          <w:rFonts w:ascii="Times New Roman" w:hAnsi="Times New Roman"/>
          <w:lang w:eastAsia="x-none"/>
        </w:rPr>
        <w:t>usb</w:t>
      </w:r>
      <w:proofErr w:type="spellEnd"/>
      <w:r w:rsidR="00591FB1" w:rsidRPr="00591FB1">
        <w:rPr>
          <w:rFonts w:ascii="Times New Roman" w:hAnsi="Times New Roman"/>
          <w:lang w:eastAsia="x-none"/>
        </w:rPr>
        <w:t xml:space="preserve"> port</w:t>
      </w:r>
      <w:r w:rsidR="00F35B16">
        <w:rPr>
          <w:rFonts w:ascii="Times New Roman" w:hAnsi="Times New Roman"/>
          <w:lang w:eastAsia="x-none"/>
        </w:rPr>
        <w:t xml:space="preserve"> (J9</w:t>
      </w:r>
      <w:r>
        <w:rPr>
          <w:rFonts w:ascii="Times New Roman" w:hAnsi="Times New Roman"/>
          <w:lang w:eastAsia="x-none"/>
        </w:rPr>
        <w:t xml:space="preserve">) on the </w:t>
      </w:r>
      <w:r w:rsidR="007B0CF6" w:rsidRPr="007B0CF6">
        <w:rPr>
          <w:rFonts w:ascii="Times New Roman" w:hAnsi="Times New Roman"/>
          <w:lang w:eastAsia="x-none"/>
        </w:rPr>
        <w:t>EVKB-IMXRT1050</w:t>
      </w:r>
      <w:r w:rsidR="007B0CF6">
        <w:rPr>
          <w:rFonts w:ascii="Times New Roman" w:hAnsi="Times New Roman"/>
          <w:lang w:eastAsia="x-none"/>
        </w:rPr>
        <w:t xml:space="preserve"> board</w:t>
      </w:r>
      <w:r w:rsidR="00591FB1" w:rsidRPr="00591FB1">
        <w:rPr>
          <w:rFonts w:ascii="Times New Roman" w:hAnsi="Times New Roman"/>
          <w:lang w:eastAsia="x-none"/>
        </w:rPr>
        <w:t>.</w:t>
      </w:r>
    </w:p>
    <w:p w14:paraId="495BA571" w14:textId="3949B87E" w:rsidR="001316F0" w:rsidRDefault="001316F0" w:rsidP="001316F0">
      <w:pPr>
        <w:pStyle w:val="BodyText"/>
        <w:numPr>
          <w:ilvl w:val="0"/>
          <w:numId w:val="19"/>
        </w:numPr>
        <w:rPr>
          <w:rFonts w:ascii="Times New Roman" w:hAnsi="Times New Roman"/>
          <w:lang w:eastAsia="x-none"/>
        </w:rPr>
      </w:pPr>
      <w:r>
        <w:rPr>
          <w:rFonts w:ascii="Times New Roman" w:hAnsi="Times New Roman"/>
          <w:lang w:eastAsia="x-none"/>
        </w:rPr>
        <w:t>T</w:t>
      </w:r>
      <w:r w:rsidR="004F6E94">
        <w:rPr>
          <w:rFonts w:ascii="Times New Roman" w:hAnsi="Times New Roman"/>
          <w:lang w:eastAsia="x-none"/>
        </w:rPr>
        <w:t>he example wi</w:t>
      </w:r>
      <w:r w:rsidR="004F6E94" w:rsidRPr="009E64FE">
        <w:rPr>
          <w:rFonts w:ascii="Times New Roman" w:hAnsi="Times New Roman"/>
          <w:lang w:eastAsia="x-none"/>
        </w:rPr>
        <w:t>ll print the foll</w:t>
      </w:r>
      <w:r w:rsidRPr="009E64FE">
        <w:rPr>
          <w:rFonts w:ascii="Times New Roman" w:hAnsi="Times New Roman"/>
          <w:lang w:eastAsia="x-none"/>
        </w:rPr>
        <w:t>o</w:t>
      </w:r>
      <w:r w:rsidR="004F6E94" w:rsidRPr="009E64FE">
        <w:rPr>
          <w:rFonts w:ascii="Times New Roman" w:hAnsi="Times New Roman"/>
          <w:lang w:eastAsia="x-none"/>
        </w:rPr>
        <w:t>w</w:t>
      </w:r>
      <w:r w:rsidR="009E64FE">
        <w:rPr>
          <w:rFonts w:ascii="Times New Roman" w:hAnsi="Times New Roman"/>
          <w:lang w:eastAsia="x-none"/>
        </w:rPr>
        <w:t xml:space="preserve">ing </w:t>
      </w:r>
      <w:r w:rsidR="00A33654">
        <w:rPr>
          <w:rFonts w:ascii="Times New Roman" w:hAnsi="Times New Roman"/>
          <w:lang w:eastAsia="x-none"/>
        </w:rPr>
        <w:t>log</w:t>
      </w:r>
      <w:r w:rsidR="009E64FE">
        <w:rPr>
          <w:rFonts w:ascii="Times New Roman" w:hAnsi="Times New Roman"/>
          <w:lang w:eastAsia="x-none"/>
        </w:rPr>
        <w:t xml:space="preserve"> </w:t>
      </w:r>
      <w:r w:rsidR="00A33654">
        <w:rPr>
          <w:rFonts w:ascii="Times New Roman" w:hAnsi="Times New Roman"/>
          <w:lang w:eastAsia="x-none"/>
        </w:rPr>
        <w:t xml:space="preserve">in the </w:t>
      </w:r>
      <w:r w:rsidR="00A33654" w:rsidRPr="001316F0">
        <w:rPr>
          <w:rFonts w:ascii="Times New Roman" w:hAnsi="Times New Roman"/>
          <w:lang w:eastAsia="x-none"/>
        </w:rPr>
        <w:t>terminal</w:t>
      </w:r>
      <w:r>
        <w:rPr>
          <w:rFonts w:ascii="Times New Roman" w:hAnsi="Times New Roman"/>
          <w:lang w:eastAsia="x-none"/>
        </w:rPr>
        <w:t>.</w:t>
      </w:r>
    </w:p>
    <w:p w14:paraId="0C12AB36" w14:textId="3912ABAA" w:rsidR="001316F0" w:rsidRPr="00591FB1" w:rsidRDefault="009E64FE" w:rsidP="001316F0">
      <w:pPr>
        <w:pStyle w:val="BodyText"/>
        <w:ind w:left="720"/>
        <w:rPr>
          <w:rFonts w:ascii="Times New Roman" w:hAnsi="Times New Roman"/>
          <w:lang w:eastAsia="x-none"/>
        </w:rPr>
      </w:pPr>
      <w:r>
        <w:rPr>
          <w:noProof/>
        </w:rPr>
        <w:drawing>
          <wp:inline distT="0" distB="0" distL="0" distR="0" wp14:anchorId="7FF9A3EB" wp14:editId="271263A3">
            <wp:extent cx="5810250" cy="533400"/>
            <wp:effectExtent l="0" t="0" r="0" b="0"/>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0250" cy="533400"/>
                    </a:xfrm>
                    <a:prstGeom prst="rect">
                      <a:avLst/>
                    </a:prstGeom>
                  </pic:spPr>
                </pic:pic>
              </a:graphicData>
            </a:graphic>
          </wp:inline>
        </w:drawing>
      </w:r>
    </w:p>
    <w:p w14:paraId="3A3AE403" w14:textId="3F4F84EA" w:rsidR="00326840" w:rsidRDefault="001316F0" w:rsidP="001316F0">
      <w:pPr>
        <w:pStyle w:val="BodyText"/>
        <w:numPr>
          <w:ilvl w:val="0"/>
          <w:numId w:val="19"/>
        </w:numPr>
        <w:rPr>
          <w:rFonts w:ascii="Times New Roman" w:hAnsi="Times New Roman"/>
          <w:lang w:eastAsia="x-none"/>
        </w:rPr>
      </w:pPr>
      <w:r w:rsidRPr="001316F0">
        <w:rPr>
          <w:rFonts w:ascii="Times New Roman" w:hAnsi="Times New Roman"/>
          <w:lang w:eastAsia="x-none"/>
        </w:rPr>
        <w:t xml:space="preserve">For the steps to turn on </w:t>
      </w:r>
      <w:proofErr w:type="spellStart"/>
      <w:r w:rsidRPr="001316F0">
        <w:rPr>
          <w:rFonts w:ascii="Times New Roman" w:hAnsi="Times New Roman"/>
          <w:lang w:eastAsia="x-none"/>
        </w:rPr>
        <w:t>usb</w:t>
      </w:r>
      <w:proofErr w:type="spellEnd"/>
      <w:r w:rsidRPr="001316F0">
        <w:rPr>
          <w:rFonts w:ascii="Times New Roman" w:hAnsi="Times New Roman"/>
          <w:lang w:eastAsia="x-none"/>
        </w:rPr>
        <w:t xml:space="preserve"> tethering</w:t>
      </w:r>
      <w:r w:rsidR="004C74F3">
        <w:rPr>
          <w:rFonts w:ascii="Times New Roman" w:hAnsi="Times New Roman"/>
          <w:lang w:eastAsia="x-none"/>
        </w:rPr>
        <w:t xml:space="preserve"> </w:t>
      </w:r>
      <w:r w:rsidR="004C74F3">
        <w:rPr>
          <w:rFonts w:ascii="Times New Roman" w:hAnsi="Times New Roman" w:hint="eastAsia"/>
          <w:lang w:eastAsia="zh-CN"/>
        </w:rPr>
        <w:t>feature</w:t>
      </w:r>
      <w:r w:rsidRPr="001316F0">
        <w:rPr>
          <w:rFonts w:ascii="Times New Roman" w:hAnsi="Times New Roman"/>
          <w:lang w:eastAsia="x-none"/>
        </w:rPr>
        <w:t xml:space="preserve">, please reference to the </w:t>
      </w:r>
      <w:r w:rsidR="003812B7">
        <w:rPr>
          <w:rFonts w:ascii="Times New Roman" w:hAnsi="Times New Roman"/>
          <w:lang w:eastAsia="x-none"/>
        </w:rPr>
        <w:t>4.4.</w:t>
      </w:r>
      <w:r w:rsidR="00AE5B6A">
        <w:rPr>
          <w:rFonts w:ascii="Times New Roman" w:hAnsi="Times New Roman"/>
          <w:lang w:eastAsia="x-none"/>
        </w:rPr>
        <w:t xml:space="preserve"> </w:t>
      </w:r>
    </w:p>
    <w:p w14:paraId="27AA66D9" w14:textId="1FAAECB7" w:rsidR="00894475" w:rsidRDefault="004C74F3" w:rsidP="001316F0">
      <w:pPr>
        <w:pStyle w:val="BodyText"/>
        <w:numPr>
          <w:ilvl w:val="0"/>
          <w:numId w:val="19"/>
        </w:numPr>
        <w:rPr>
          <w:rFonts w:ascii="Times New Roman" w:hAnsi="Times New Roman"/>
          <w:lang w:eastAsia="x-none"/>
        </w:rPr>
      </w:pPr>
      <w:r>
        <w:rPr>
          <w:rFonts w:ascii="Times New Roman" w:hAnsi="Times New Roman"/>
          <w:lang w:eastAsia="x-none"/>
        </w:rPr>
        <w:t>After the feature is enabled. T</w:t>
      </w:r>
      <w:r w:rsidR="001316F0" w:rsidRPr="001316F0">
        <w:rPr>
          <w:rFonts w:ascii="Times New Roman" w:hAnsi="Times New Roman"/>
          <w:lang w:eastAsia="x-none"/>
        </w:rPr>
        <w:t xml:space="preserve">he </w:t>
      </w:r>
      <w:proofErr w:type="spellStart"/>
      <w:r w:rsidR="001316F0" w:rsidRPr="001316F0">
        <w:rPr>
          <w:rFonts w:ascii="Times New Roman" w:hAnsi="Times New Roman"/>
          <w:lang w:eastAsia="x-none"/>
        </w:rPr>
        <w:t>lwip</w:t>
      </w:r>
      <w:proofErr w:type="spellEnd"/>
      <w:r w:rsidR="001316F0" w:rsidRPr="001316F0">
        <w:rPr>
          <w:rFonts w:ascii="Times New Roman" w:hAnsi="Times New Roman"/>
          <w:lang w:eastAsia="x-none"/>
        </w:rPr>
        <w:t xml:space="preserve"> example will </w:t>
      </w:r>
      <w:r w:rsidR="00894475">
        <w:rPr>
          <w:rFonts w:ascii="Times New Roman" w:hAnsi="Times New Roman"/>
          <w:lang w:eastAsia="x-none"/>
        </w:rPr>
        <w:t xml:space="preserve">enumerate the mobile phone as </w:t>
      </w:r>
      <w:proofErr w:type="spellStart"/>
      <w:r w:rsidR="00894475">
        <w:rPr>
          <w:rFonts w:ascii="Times New Roman" w:hAnsi="Times New Roman"/>
          <w:lang w:eastAsia="x-none"/>
        </w:rPr>
        <w:t>cdc</w:t>
      </w:r>
      <w:proofErr w:type="spellEnd"/>
      <w:r w:rsidR="00894475">
        <w:rPr>
          <w:rFonts w:ascii="Times New Roman" w:hAnsi="Times New Roman"/>
          <w:lang w:eastAsia="x-none"/>
        </w:rPr>
        <w:t xml:space="preserve"> device and print the</w:t>
      </w:r>
      <w:r w:rsidR="00A33654">
        <w:rPr>
          <w:rFonts w:ascii="Times New Roman" w:hAnsi="Times New Roman"/>
          <w:lang w:eastAsia="x-none"/>
        </w:rPr>
        <w:t xml:space="preserve"> follow</w:t>
      </w:r>
      <w:r w:rsidR="00894475">
        <w:rPr>
          <w:rFonts w:ascii="Times New Roman" w:hAnsi="Times New Roman"/>
          <w:lang w:eastAsia="x-none"/>
        </w:rPr>
        <w:t xml:space="preserve"> log</w:t>
      </w:r>
      <w:r w:rsidR="00A33654">
        <w:rPr>
          <w:rFonts w:ascii="Times New Roman" w:hAnsi="Times New Roman"/>
          <w:lang w:eastAsia="x-none"/>
        </w:rPr>
        <w:t xml:space="preserve"> in the </w:t>
      </w:r>
      <w:r w:rsidR="00A33654" w:rsidRPr="001316F0">
        <w:rPr>
          <w:rFonts w:ascii="Times New Roman" w:hAnsi="Times New Roman"/>
          <w:lang w:eastAsia="x-none"/>
        </w:rPr>
        <w:t>terminal</w:t>
      </w:r>
      <w:r w:rsidR="00894475">
        <w:rPr>
          <w:rFonts w:ascii="Times New Roman" w:hAnsi="Times New Roman"/>
          <w:lang w:eastAsia="x-none"/>
        </w:rPr>
        <w:t>.</w:t>
      </w:r>
    </w:p>
    <w:p w14:paraId="1A1CF29A" w14:textId="346948E5" w:rsidR="00894475" w:rsidRDefault="00894475" w:rsidP="00894475">
      <w:pPr>
        <w:pStyle w:val="BodyText"/>
        <w:ind w:left="720"/>
        <w:rPr>
          <w:rFonts w:ascii="Times New Roman" w:hAnsi="Times New Roman"/>
          <w:lang w:eastAsia="x-none"/>
        </w:rPr>
      </w:pPr>
      <w:r>
        <w:rPr>
          <w:noProof/>
        </w:rPr>
        <w:drawing>
          <wp:inline distT="0" distB="0" distL="0" distR="0" wp14:anchorId="461E4B50" wp14:editId="133C18E7">
            <wp:extent cx="5762625" cy="2705100"/>
            <wp:effectExtent l="0" t="0" r="9525" b="0"/>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25" cy="2705100"/>
                    </a:xfrm>
                    <a:prstGeom prst="rect">
                      <a:avLst/>
                    </a:prstGeom>
                  </pic:spPr>
                </pic:pic>
              </a:graphicData>
            </a:graphic>
          </wp:inline>
        </w:drawing>
      </w:r>
    </w:p>
    <w:p w14:paraId="48E4AC4E" w14:textId="50991810" w:rsidR="001316F0" w:rsidRDefault="00894475" w:rsidP="001316F0">
      <w:pPr>
        <w:pStyle w:val="BodyText"/>
        <w:numPr>
          <w:ilvl w:val="0"/>
          <w:numId w:val="19"/>
        </w:numPr>
        <w:rPr>
          <w:rFonts w:ascii="Times New Roman" w:hAnsi="Times New Roman"/>
          <w:lang w:eastAsia="x-none"/>
        </w:rPr>
      </w:pPr>
      <w:r>
        <w:rPr>
          <w:rFonts w:ascii="Times New Roman" w:hAnsi="Times New Roman"/>
          <w:lang w:eastAsia="x-none"/>
        </w:rPr>
        <w:t xml:space="preserve">After mobile phone is enumerated, the example will </w:t>
      </w:r>
      <w:r w:rsidR="001316F0" w:rsidRPr="001316F0">
        <w:rPr>
          <w:rFonts w:ascii="Times New Roman" w:hAnsi="Times New Roman"/>
          <w:lang w:eastAsia="x-none"/>
        </w:rPr>
        <w:t>get IP address</w:t>
      </w:r>
      <w:r w:rsidR="00DC7520">
        <w:rPr>
          <w:rFonts w:ascii="Times New Roman" w:hAnsi="Times New Roman"/>
          <w:lang w:eastAsia="x-none"/>
        </w:rPr>
        <w:t xml:space="preserve"> and keep ping,</w:t>
      </w:r>
      <w:r w:rsidR="001316F0" w:rsidRPr="001316F0">
        <w:rPr>
          <w:rFonts w:ascii="Times New Roman" w:hAnsi="Times New Roman"/>
          <w:lang w:eastAsia="x-none"/>
        </w:rPr>
        <w:t xml:space="preserve"> the following log</w:t>
      </w:r>
      <w:r w:rsidR="00DC7520">
        <w:rPr>
          <w:rFonts w:ascii="Times New Roman" w:hAnsi="Times New Roman"/>
          <w:lang w:eastAsia="x-none"/>
        </w:rPr>
        <w:t xml:space="preserve"> is print</w:t>
      </w:r>
      <w:r w:rsidR="001316F0" w:rsidRPr="001316F0">
        <w:rPr>
          <w:rFonts w:ascii="Times New Roman" w:hAnsi="Times New Roman"/>
          <w:lang w:eastAsia="x-none"/>
        </w:rPr>
        <w:t xml:space="preserve"> in the terminal</w:t>
      </w:r>
    </w:p>
    <w:p w14:paraId="48A1C141" w14:textId="77777777" w:rsidR="001316F0" w:rsidRPr="001316F0" w:rsidRDefault="001316F0" w:rsidP="001316F0">
      <w:pPr>
        <w:pStyle w:val="ListParagraph"/>
        <w:rPr>
          <w:rFonts w:ascii="Times New Roman" w:hAnsi="Times New Roman"/>
          <w:lang w:eastAsia="x-none"/>
        </w:rPr>
      </w:pPr>
      <w:r w:rsidRPr="001316F0">
        <w:rPr>
          <w:rFonts w:ascii="Times New Roman" w:hAnsi="Times New Roman"/>
          <w:lang w:eastAsia="x-none"/>
        </w:rPr>
        <w:t>Note:</w:t>
      </w:r>
    </w:p>
    <w:p w14:paraId="007FB462" w14:textId="69886A86" w:rsidR="001316F0" w:rsidRDefault="001316F0" w:rsidP="001316F0">
      <w:pPr>
        <w:pStyle w:val="ListParagraph"/>
        <w:rPr>
          <w:rFonts w:ascii="Times New Roman" w:hAnsi="Times New Roman"/>
          <w:lang w:eastAsia="x-none"/>
        </w:rPr>
      </w:pPr>
      <w:r w:rsidRPr="001316F0">
        <w:rPr>
          <w:rFonts w:ascii="Times New Roman" w:hAnsi="Times New Roman"/>
          <w:lang w:eastAsia="x-none"/>
        </w:rPr>
        <w:t xml:space="preserve">The IP information and IP address of </w:t>
      </w:r>
      <w:proofErr w:type="spellStart"/>
      <w:r w:rsidRPr="001316F0">
        <w:rPr>
          <w:rFonts w:ascii="Times New Roman" w:hAnsi="Times New Roman"/>
          <w:lang w:eastAsia="x-none"/>
        </w:rPr>
        <w:t>nxp</w:t>
      </w:r>
      <w:proofErr w:type="spellEnd"/>
      <w:r w:rsidR="00DC7520">
        <w:rPr>
          <w:rFonts w:ascii="Times New Roman" w:hAnsi="Times New Roman"/>
          <w:lang w:eastAsia="x-none"/>
        </w:rPr>
        <w:t xml:space="preserve"> website may</w:t>
      </w:r>
      <w:r w:rsidRPr="001316F0">
        <w:rPr>
          <w:rFonts w:ascii="Times New Roman" w:hAnsi="Times New Roman"/>
          <w:lang w:eastAsia="x-none"/>
        </w:rPr>
        <w:t xml:space="preserve"> </w:t>
      </w:r>
      <w:r w:rsidR="00DC7520">
        <w:rPr>
          <w:rFonts w:ascii="Times New Roman" w:hAnsi="Times New Roman"/>
          <w:lang w:eastAsia="x-none"/>
        </w:rPr>
        <w:t>be different</w:t>
      </w:r>
      <w:r w:rsidRPr="001316F0">
        <w:rPr>
          <w:rFonts w:ascii="Times New Roman" w:hAnsi="Times New Roman"/>
          <w:lang w:eastAsia="x-none"/>
        </w:rPr>
        <w:t xml:space="preserve"> in different scenario.</w:t>
      </w:r>
    </w:p>
    <w:p w14:paraId="50B0332F" w14:textId="0620E9ED" w:rsidR="001316F0" w:rsidRDefault="00894475" w:rsidP="001316F0">
      <w:pPr>
        <w:pStyle w:val="BodyText"/>
        <w:ind w:left="720"/>
        <w:rPr>
          <w:rFonts w:ascii="Times New Roman" w:hAnsi="Times New Roman"/>
          <w:lang w:eastAsia="x-none"/>
        </w:rPr>
      </w:pPr>
      <w:r>
        <w:rPr>
          <w:noProof/>
        </w:rPr>
        <w:lastRenderedPageBreak/>
        <w:drawing>
          <wp:inline distT="0" distB="0" distL="0" distR="0" wp14:anchorId="37BAD5C1" wp14:editId="15A730D9">
            <wp:extent cx="5715000" cy="3724275"/>
            <wp:effectExtent l="0" t="0" r="0" b="9525"/>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0" cy="3724275"/>
                    </a:xfrm>
                    <a:prstGeom prst="rect">
                      <a:avLst/>
                    </a:prstGeom>
                  </pic:spPr>
                </pic:pic>
              </a:graphicData>
            </a:graphic>
          </wp:inline>
        </w:drawing>
      </w:r>
    </w:p>
    <w:p w14:paraId="103FB16B" w14:textId="7073AACF" w:rsidR="00CB61D2" w:rsidRPr="001316F0" w:rsidRDefault="00CB61D2" w:rsidP="00CB61D2">
      <w:pPr>
        <w:pStyle w:val="BodyText"/>
        <w:rPr>
          <w:rFonts w:ascii="Times New Roman" w:hAnsi="Times New Roman"/>
          <w:lang w:eastAsia="zh-CN"/>
        </w:rPr>
      </w:pPr>
    </w:p>
    <w:p w14:paraId="0DC6CE4D" w14:textId="1CF33861" w:rsidR="00140BEE" w:rsidRDefault="001316F0" w:rsidP="001316F0">
      <w:pPr>
        <w:pStyle w:val="Heading2"/>
      </w:pPr>
      <w:bookmarkStart w:id="41" w:name="_Toc472613543"/>
      <w:bookmarkStart w:id="42" w:name="_Toc472613811"/>
      <w:bookmarkStart w:id="43" w:name="_Toc472614315"/>
      <w:bookmarkStart w:id="44" w:name="_Toc472613544"/>
      <w:bookmarkStart w:id="45" w:name="_Toc472613812"/>
      <w:bookmarkStart w:id="46" w:name="_Toc472614316"/>
      <w:bookmarkStart w:id="47" w:name="_Toc518147537"/>
      <w:bookmarkEnd w:id="41"/>
      <w:bookmarkEnd w:id="42"/>
      <w:bookmarkEnd w:id="43"/>
      <w:bookmarkEnd w:id="44"/>
      <w:bookmarkEnd w:id="45"/>
      <w:bookmarkEnd w:id="46"/>
      <w:r w:rsidRPr="001316F0">
        <w:t>Details</w:t>
      </w:r>
      <w:r>
        <w:t xml:space="preserve"> steps to turn on </w:t>
      </w:r>
      <w:r w:rsidR="002157A1">
        <w:rPr>
          <w:lang w:val="en-US"/>
        </w:rPr>
        <w:t>USB</w:t>
      </w:r>
      <w:r>
        <w:t xml:space="preserve"> tethering</w:t>
      </w:r>
      <w:r w:rsidR="004F2C72">
        <w:rPr>
          <w:lang w:val="en-US"/>
        </w:rPr>
        <w:t xml:space="preserve"> feature </w:t>
      </w:r>
      <w:r w:rsidR="002157A1">
        <w:rPr>
          <w:lang w:val="en-US"/>
        </w:rPr>
        <w:t>on the Cellphone</w:t>
      </w:r>
      <w:bookmarkEnd w:id="47"/>
    </w:p>
    <w:p w14:paraId="4CBA6DAB" w14:textId="7B02B7B5" w:rsidR="002157A1" w:rsidRDefault="001316F0" w:rsidP="002157A1">
      <w:pPr>
        <w:pStyle w:val="BodyText"/>
        <w:rPr>
          <w:rFonts w:ascii="Times New Roman" w:hAnsi="Times New Roman"/>
          <w:lang w:eastAsia="x-none"/>
        </w:rPr>
      </w:pPr>
      <w:r w:rsidRPr="001316F0">
        <w:rPr>
          <w:rFonts w:ascii="Times New Roman" w:hAnsi="Times New Roman"/>
          <w:lang w:eastAsia="x-none"/>
        </w:rPr>
        <w:t>Note:</w:t>
      </w:r>
      <w:r w:rsidR="002157A1">
        <w:rPr>
          <w:rFonts w:ascii="Times New Roman" w:hAnsi="Times New Roman"/>
          <w:lang w:eastAsia="x-none"/>
        </w:rPr>
        <w:t xml:space="preserve"> </w:t>
      </w:r>
      <w:r w:rsidRPr="001316F0">
        <w:rPr>
          <w:rFonts w:ascii="Times New Roman" w:hAnsi="Times New Roman"/>
          <w:lang w:eastAsia="x-none"/>
        </w:rPr>
        <w:t xml:space="preserve">The following steps </w:t>
      </w:r>
      <w:r w:rsidR="002157A1">
        <w:rPr>
          <w:rFonts w:ascii="Times New Roman" w:hAnsi="Times New Roman"/>
          <w:lang w:eastAsia="x-none"/>
        </w:rPr>
        <w:t xml:space="preserve">are used on </w:t>
      </w:r>
      <w:r w:rsidR="00F31717" w:rsidRPr="00EC2080">
        <w:rPr>
          <w:rFonts w:ascii="Times New Roman" w:hAnsi="Times New Roman"/>
          <w:lang w:eastAsia="x-none"/>
        </w:rPr>
        <w:t xml:space="preserve">Honor </w:t>
      </w:r>
      <w:r w:rsidR="00F31717">
        <w:rPr>
          <w:rFonts w:ascii="Times New Roman" w:hAnsi="Times New Roman"/>
          <w:lang w:eastAsia="x-none"/>
        </w:rPr>
        <w:t>10 cellphone on Android 8.1.0</w:t>
      </w:r>
      <w:r w:rsidR="002157A1">
        <w:rPr>
          <w:rFonts w:ascii="Times New Roman" w:hAnsi="Times New Roman"/>
          <w:lang w:eastAsia="x-none"/>
        </w:rPr>
        <w:t>, for other cellphone or other Android version, the steps might be different.</w:t>
      </w:r>
    </w:p>
    <w:p w14:paraId="641B8F0B" w14:textId="7630E47C" w:rsidR="00E759F0" w:rsidRDefault="001316F0" w:rsidP="002157A1">
      <w:pPr>
        <w:pStyle w:val="BodyText"/>
        <w:rPr>
          <w:rFonts w:ascii="Times New Roman" w:hAnsi="Times New Roman"/>
          <w:lang w:eastAsia="x-none"/>
        </w:rPr>
      </w:pPr>
      <w:r>
        <w:rPr>
          <w:rFonts w:ascii="Times New Roman" w:hAnsi="Times New Roman"/>
          <w:lang w:eastAsia="x-none"/>
        </w:rPr>
        <w:t>F</w:t>
      </w:r>
      <w:r w:rsidRPr="001316F0">
        <w:rPr>
          <w:rFonts w:ascii="Times New Roman" w:hAnsi="Times New Roman"/>
          <w:lang w:eastAsia="x-none"/>
        </w:rPr>
        <w:t>ind the system setting in mobile phone. Check the Wireless &amp; networks</w:t>
      </w:r>
      <w:r w:rsidR="000C247C" w:rsidRPr="008B2AEF">
        <w:rPr>
          <w:rFonts w:ascii="Times New Roman" w:hAnsi="Times New Roman"/>
          <w:lang w:eastAsia="x-none"/>
        </w:rPr>
        <w:t>.</w:t>
      </w:r>
    </w:p>
    <w:p w14:paraId="0CF65EDE" w14:textId="40D7432E" w:rsidR="001316F0" w:rsidRPr="008B2AEF" w:rsidRDefault="001316F0" w:rsidP="001316F0">
      <w:pPr>
        <w:pStyle w:val="BodyText"/>
        <w:ind w:left="720"/>
        <w:jc w:val="center"/>
        <w:rPr>
          <w:rFonts w:ascii="Times New Roman" w:hAnsi="Times New Roman"/>
          <w:lang w:eastAsia="x-none"/>
        </w:rPr>
      </w:pPr>
      <w:r>
        <w:rPr>
          <w:noProof/>
        </w:rPr>
        <w:lastRenderedPageBreak/>
        <w:drawing>
          <wp:inline distT="0" distB="0" distL="0" distR="0" wp14:anchorId="1D39045B" wp14:editId="2F68E18A">
            <wp:extent cx="2343150" cy="474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3150" cy="4743450"/>
                    </a:xfrm>
                    <a:prstGeom prst="rect">
                      <a:avLst/>
                    </a:prstGeom>
                  </pic:spPr>
                </pic:pic>
              </a:graphicData>
            </a:graphic>
          </wp:inline>
        </w:drawing>
      </w:r>
    </w:p>
    <w:p w14:paraId="1197CD47" w14:textId="03F88704" w:rsidR="00A40CFA" w:rsidRDefault="00792A48" w:rsidP="00792A48">
      <w:pPr>
        <w:pStyle w:val="BodyText"/>
        <w:numPr>
          <w:ilvl w:val="0"/>
          <w:numId w:val="20"/>
        </w:numPr>
        <w:rPr>
          <w:rFonts w:ascii="Times New Roman" w:hAnsi="Times New Roman"/>
          <w:lang w:eastAsia="x-none"/>
        </w:rPr>
      </w:pPr>
      <w:r w:rsidRPr="00792A48">
        <w:rPr>
          <w:rFonts w:ascii="Times New Roman" w:hAnsi="Times New Roman"/>
          <w:lang w:eastAsia="x-none"/>
        </w:rPr>
        <w:t>Check the Tethering &amp; portable hotspot.</w:t>
      </w:r>
    </w:p>
    <w:p w14:paraId="70605F58" w14:textId="3E2AA9F0" w:rsidR="00792A48" w:rsidRDefault="00792A48" w:rsidP="00792A48">
      <w:pPr>
        <w:pStyle w:val="BodyText"/>
        <w:ind w:left="720"/>
        <w:jc w:val="center"/>
        <w:rPr>
          <w:rFonts w:ascii="Times New Roman" w:hAnsi="Times New Roman"/>
          <w:lang w:eastAsia="x-none"/>
        </w:rPr>
      </w:pPr>
      <w:r>
        <w:rPr>
          <w:noProof/>
        </w:rPr>
        <w:drawing>
          <wp:inline distT="0" distB="0" distL="0" distR="0" wp14:anchorId="6826A701" wp14:editId="2DE1BB9D">
            <wp:extent cx="2390775" cy="2838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0775" cy="2838450"/>
                    </a:xfrm>
                    <a:prstGeom prst="rect">
                      <a:avLst/>
                    </a:prstGeom>
                  </pic:spPr>
                </pic:pic>
              </a:graphicData>
            </a:graphic>
          </wp:inline>
        </w:drawing>
      </w:r>
    </w:p>
    <w:p w14:paraId="05C61FED" w14:textId="42919BD0" w:rsidR="00B171CC" w:rsidRDefault="00B171CC" w:rsidP="00B171CC">
      <w:pPr>
        <w:pStyle w:val="BodyText"/>
        <w:numPr>
          <w:ilvl w:val="0"/>
          <w:numId w:val="20"/>
        </w:numPr>
        <w:rPr>
          <w:rFonts w:ascii="Times New Roman" w:hAnsi="Times New Roman"/>
          <w:lang w:eastAsia="x-none"/>
        </w:rPr>
      </w:pPr>
      <w:r w:rsidRPr="00B171CC">
        <w:rPr>
          <w:rFonts w:ascii="Times New Roman" w:hAnsi="Times New Roman"/>
          <w:lang w:eastAsia="x-none"/>
        </w:rPr>
        <w:lastRenderedPageBreak/>
        <w:t xml:space="preserve">Before </w:t>
      </w:r>
      <w:r w:rsidR="002157A1">
        <w:rPr>
          <w:rFonts w:ascii="Times New Roman" w:hAnsi="Times New Roman"/>
          <w:lang w:eastAsia="x-none"/>
        </w:rPr>
        <w:t xml:space="preserve">the </w:t>
      </w:r>
      <w:r w:rsidRPr="00B171CC">
        <w:rPr>
          <w:rFonts w:ascii="Times New Roman" w:hAnsi="Times New Roman"/>
          <w:lang w:eastAsia="x-none"/>
        </w:rPr>
        <w:t xml:space="preserve">mobile phone is </w:t>
      </w:r>
      <w:r w:rsidR="002157A1">
        <w:rPr>
          <w:rFonts w:ascii="Times New Roman" w:hAnsi="Times New Roman"/>
          <w:lang w:eastAsia="x-none"/>
        </w:rPr>
        <w:t xml:space="preserve">connected to an USB RNDIS Host, </w:t>
      </w:r>
      <w:r w:rsidRPr="00B171CC">
        <w:rPr>
          <w:rFonts w:ascii="Times New Roman" w:hAnsi="Times New Roman"/>
          <w:lang w:eastAsia="x-none"/>
        </w:rPr>
        <w:t xml:space="preserve">the </w:t>
      </w:r>
      <w:r w:rsidR="002157A1">
        <w:rPr>
          <w:rFonts w:ascii="Times New Roman" w:hAnsi="Times New Roman"/>
          <w:lang w:eastAsia="x-none"/>
        </w:rPr>
        <w:t>USB</w:t>
      </w:r>
      <w:r w:rsidRPr="00B171CC">
        <w:rPr>
          <w:rFonts w:ascii="Times New Roman" w:hAnsi="Times New Roman"/>
          <w:lang w:eastAsia="x-none"/>
        </w:rPr>
        <w:t xml:space="preserve"> tethering </w:t>
      </w:r>
      <w:r w:rsidR="002157A1">
        <w:rPr>
          <w:rFonts w:ascii="Times New Roman" w:hAnsi="Times New Roman"/>
          <w:lang w:eastAsia="x-none"/>
        </w:rPr>
        <w:t xml:space="preserve">feature </w:t>
      </w:r>
      <w:r w:rsidRPr="00B171CC">
        <w:rPr>
          <w:rFonts w:ascii="Times New Roman" w:hAnsi="Times New Roman"/>
          <w:lang w:eastAsia="x-none"/>
        </w:rPr>
        <w:t xml:space="preserve">can’t </w:t>
      </w:r>
      <w:r w:rsidR="002157A1">
        <w:rPr>
          <w:rFonts w:ascii="Times New Roman" w:hAnsi="Times New Roman"/>
          <w:lang w:eastAsia="x-none"/>
        </w:rPr>
        <w:t>be enabled</w:t>
      </w:r>
      <w:r w:rsidRPr="00B171CC">
        <w:rPr>
          <w:rFonts w:ascii="Times New Roman" w:hAnsi="Times New Roman"/>
          <w:lang w:eastAsia="x-none"/>
        </w:rPr>
        <w:t>.</w:t>
      </w:r>
    </w:p>
    <w:p w14:paraId="5B5675B6" w14:textId="2354D7BD" w:rsidR="00B171CC" w:rsidRDefault="00B171CC" w:rsidP="00B171CC">
      <w:pPr>
        <w:pStyle w:val="BodyText"/>
        <w:ind w:left="720"/>
        <w:jc w:val="center"/>
        <w:rPr>
          <w:rFonts w:ascii="Times New Roman" w:hAnsi="Times New Roman"/>
          <w:lang w:eastAsia="x-none"/>
        </w:rPr>
      </w:pPr>
      <w:r>
        <w:rPr>
          <w:noProof/>
        </w:rPr>
        <w:drawing>
          <wp:inline distT="0" distB="0" distL="0" distR="0" wp14:anchorId="3652A1B0" wp14:editId="1B11A013">
            <wp:extent cx="2409825" cy="2371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9825" cy="2371725"/>
                    </a:xfrm>
                    <a:prstGeom prst="rect">
                      <a:avLst/>
                    </a:prstGeom>
                  </pic:spPr>
                </pic:pic>
              </a:graphicData>
            </a:graphic>
          </wp:inline>
        </w:drawing>
      </w:r>
    </w:p>
    <w:p w14:paraId="08E5287C" w14:textId="7A9230B2" w:rsidR="00B171CC" w:rsidRDefault="00B171CC" w:rsidP="00B171CC">
      <w:pPr>
        <w:pStyle w:val="BodyText"/>
        <w:numPr>
          <w:ilvl w:val="0"/>
          <w:numId w:val="20"/>
        </w:numPr>
        <w:rPr>
          <w:rFonts w:ascii="Times New Roman" w:hAnsi="Times New Roman"/>
          <w:lang w:eastAsia="x-none"/>
        </w:rPr>
      </w:pPr>
      <w:r w:rsidRPr="00B171CC">
        <w:rPr>
          <w:rFonts w:ascii="Times New Roman" w:hAnsi="Times New Roman"/>
          <w:lang w:eastAsia="x-none"/>
        </w:rPr>
        <w:t xml:space="preserve">After </w:t>
      </w:r>
      <w:r w:rsidR="002157A1">
        <w:rPr>
          <w:rFonts w:ascii="Times New Roman" w:hAnsi="Times New Roman"/>
          <w:lang w:eastAsia="x-none"/>
        </w:rPr>
        <w:t xml:space="preserve">the </w:t>
      </w:r>
      <w:r w:rsidRPr="00B171CC">
        <w:rPr>
          <w:rFonts w:ascii="Times New Roman" w:hAnsi="Times New Roman"/>
          <w:lang w:eastAsia="x-none"/>
        </w:rPr>
        <w:t xml:space="preserve">mobile phone is connected </w:t>
      </w:r>
      <w:r w:rsidR="002157A1">
        <w:rPr>
          <w:rFonts w:ascii="Times New Roman" w:hAnsi="Times New Roman"/>
          <w:lang w:eastAsia="x-none"/>
        </w:rPr>
        <w:t>to an USB RNDIS Host, t</w:t>
      </w:r>
      <w:r w:rsidRPr="00B171CC">
        <w:rPr>
          <w:rFonts w:ascii="Times New Roman" w:hAnsi="Times New Roman"/>
          <w:lang w:eastAsia="x-none"/>
        </w:rPr>
        <w:t xml:space="preserve">he USB tethering </w:t>
      </w:r>
      <w:r w:rsidR="002157A1">
        <w:rPr>
          <w:rFonts w:ascii="Times New Roman" w:hAnsi="Times New Roman"/>
          <w:lang w:eastAsia="x-none"/>
        </w:rPr>
        <w:t>feature could be enabled now</w:t>
      </w:r>
    </w:p>
    <w:p w14:paraId="3F7BA7C5" w14:textId="752B7301" w:rsidR="00B171CC" w:rsidRDefault="00B171CC" w:rsidP="00B171CC">
      <w:pPr>
        <w:pStyle w:val="BodyText"/>
        <w:ind w:left="720"/>
        <w:jc w:val="center"/>
        <w:rPr>
          <w:rFonts w:ascii="Times New Roman" w:hAnsi="Times New Roman"/>
          <w:lang w:eastAsia="x-none"/>
        </w:rPr>
      </w:pPr>
      <w:r>
        <w:rPr>
          <w:noProof/>
        </w:rPr>
        <w:drawing>
          <wp:inline distT="0" distB="0" distL="0" distR="0" wp14:anchorId="6F58C88E" wp14:editId="3C12F077">
            <wp:extent cx="238125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250" cy="2533650"/>
                    </a:xfrm>
                    <a:prstGeom prst="rect">
                      <a:avLst/>
                    </a:prstGeom>
                  </pic:spPr>
                </pic:pic>
              </a:graphicData>
            </a:graphic>
          </wp:inline>
        </w:drawing>
      </w:r>
    </w:p>
    <w:p w14:paraId="4207E33E" w14:textId="5C71AE06" w:rsidR="00572934" w:rsidRDefault="00572934" w:rsidP="00572934">
      <w:pPr>
        <w:pStyle w:val="Heading1"/>
        <w:numPr>
          <w:ilvl w:val="0"/>
          <w:numId w:val="10"/>
        </w:numPr>
        <w:rPr>
          <w:lang w:val="en-US"/>
        </w:rPr>
      </w:pPr>
      <w:bookmarkStart w:id="48" w:name="_Toc518147538"/>
      <w:r>
        <w:rPr>
          <w:lang w:val="en-US"/>
        </w:rPr>
        <w:t>Known issue</w:t>
      </w:r>
      <w:bookmarkEnd w:id="48"/>
    </w:p>
    <w:p w14:paraId="3137772E" w14:textId="7181547A" w:rsidR="00572934" w:rsidRPr="004F2C72" w:rsidRDefault="008B7941" w:rsidP="004F2C72">
      <w:pPr>
        <w:pStyle w:val="BodyText"/>
        <w:numPr>
          <w:ilvl w:val="0"/>
          <w:numId w:val="33"/>
        </w:numPr>
        <w:rPr>
          <w:rFonts w:ascii="Times New Roman" w:hAnsi="Times New Roman"/>
          <w:lang w:eastAsia="x-none"/>
        </w:rPr>
      </w:pPr>
      <w:r w:rsidRPr="004E4C5F">
        <w:rPr>
          <w:rFonts w:ascii="Times New Roman" w:hAnsi="Times New Roman"/>
          <w:lang w:eastAsia="x-none"/>
        </w:rPr>
        <w:t xml:space="preserve">if </w:t>
      </w:r>
      <w:r w:rsidR="00572934" w:rsidRPr="00EC2080">
        <w:rPr>
          <w:rFonts w:ascii="Times New Roman" w:hAnsi="Times New Roman"/>
          <w:lang w:eastAsia="x-none"/>
        </w:rPr>
        <w:t xml:space="preserve">mobile </w:t>
      </w:r>
      <w:r w:rsidR="004E4C5F">
        <w:rPr>
          <w:rFonts w:ascii="Times New Roman" w:hAnsi="Times New Roman"/>
          <w:lang w:eastAsia="x-none"/>
        </w:rPr>
        <w:t>phone is plug</w:t>
      </w:r>
      <w:r w:rsidR="00D00C57">
        <w:rPr>
          <w:rFonts w:ascii="Times New Roman" w:hAnsi="Times New Roman"/>
          <w:lang w:eastAsia="x-none"/>
        </w:rPr>
        <w:t>ged</w:t>
      </w:r>
      <w:r w:rsidR="004E4C5F">
        <w:rPr>
          <w:rFonts w:ascii="Times New Roman" w:hAnsi="Times New Roman"/>
          <w:lang w:eastAsia="x-none"/>
        </w:rPr>
        <w:t xml:space="preserve"> out and then plug</w:t>
      </w:r>
      <w:r w:rsidR="00D00C57">
        <w:rPr>
          <w:rFonts w:ascii="Times New Roman" w:hAnsi="Times New Roman"/>
          <w:lang w:eastAsia="x-none"/>
        </w:rPr>
        <w:t>ged</w:t>
      </w:r>
      <w:r w:rsidR="004E4C5F">
        <w:rPr>
          <w:rFonts w:ascii="Times New Roman" w:hAnsi="Times New Roman"/>
          <w:lang w:eastAsia="x-none"/>
        </w:rPr>
        <w:t xml:space="preserve"> in again</w:t>
      </w:r>
      <w:r w:rsidR="004F2C72">
        <w:rPr>
          <w:rFonts w:ascii="Times New Roman" w:hAnsi="Times New Roman"/>
          <w:lang w:eastAsia="x-none"/>
        </w:rPr>
        <w:t xml:space="preserve"> when </w:t>
      </w:r>
      <w:proofErr w:type="spellStart"/>
      <w:r w:rsidR="004F2C72" w:rsidRPr="001316F0">
        <w:rPr>
          <w:rFonts w:ascii="Times New Roman" w:hAnsi="Times New Roman"/>
          <w:lang w:eastAsia="x-none"/>
        </w:rPr>
        <w:t>lwip</w:t>
      </w:r>
      <w:proofErr w:type="spellEnd"/>
      <w:r w:rsidR="004F2C72" w:rsidRPr="001316F0">
        <w:rPr>
          <w:rFonts w:ascii="Times New Roman" w:hAnsi="Times New Roman"/>
          <w:lang w:eastAsia="x-none"/>
        </w:rPr>
        <w:t xml:space="preserve"> example</w:t>
      </w:r>
      <w:r w:rsidR="00D00C57">
        <w:rPr>
          <w:rFonts w:ascii="Times New Roman" w:hAnsi="Times New Roman"/>
          <w:lang w:eastAsia="x-none"/>
        </w:rPr>
        <w:t xml:space="preserve"> is ping, t</w:t>
      </w:r>
      <w:r w:rsidR="004F2C72">
        <w:rPr>
          <w:rFonts w:ascii="Times New Roman" w:hAnsi="Times New Roman"/>
          <w:lang w:eastAsia="x-none"/>
        </w:rPr>
        <w:t>he ping command can’t get feedback</w:t>
      </w:r>
      <w:r w:rsidR="00E140AF">
        <w:rPr>
          <w:rFonts w:ascii="Times New Roman" w:hAnsi="Times New Roman" w:hint="eastAsia"/>
          <w:lang w:eastAsia="zh-CN"/>
        </w:rPr>
        <w:t xml:space="preserve">. </w:t>
      </w:r>
      <w:r w:rsidR="00E140AF">
        <w:rPr>
          <w:rFonts w:ascii="Times New Roman" w:hAnsi="Times New Roman"/>
          <w:lang w:eastAsia="zh-CN"/>
        </w:rPr>
        <w:t>This could only be found</w:t>
      </w:r>
      <w:r w:rsidR="007F459A">
        <w:rPr>
          <w:rFonts w:ascii="Times New Roman" w:hAnsi="Times New Roman"/>
          <w:lang w:eastAsia="zh-CN"/>
        </w:rPr>
        <w:t xml:space="preserve"> on</w:t>
      </w:r>
      <w:r w:rsidR="00E140AF">
        <w:rPr>
          <w:rFonts w:ascii="Times New Roman" w:hAnsi="Times New Roman"/>
          <w:lang w:eastAsia="zh-CN"/>
        </w:rPr>
        <w:t xml:space="preserve"> </w:t>
      </w:r>
      <w:r w:rsidR="007F459A">
        <w:rPr>
          <w:rFonts w:ascii="Times New Roman" w:hAnsi="Times New Roman"/>
          <w:lang w:eastAsia="x-none"/>
        </w:rPr>
        <w:t>MEIZU N</w:t>
      </w:r>
      <w:r w:rsidR="00572934" w:rsidRPr="00EC2080">
        <w:rPr>
          <w:rFonts w:ascii="Times New Roman" w:hAnsi="Times New Roman"/>
          <w:lang w:eastAsia="x-none"/>
        </w:rPr>
        <w:t>ote 3</w:t>
      </w:r>
      <w:r w:rsidR="004E4C5F">
        <w:rPr>
          <w:rFonts w:ascii="Times New Roman" w:hAnsi="Times New Roman" w:hint="eastAsia"/>
          <w:color w:val="FF0000"/>
          <w:lang w:eastAsia="zh-CN"/>
        </w:rPr>
        <w:t>.</w:t>
      </w:r>
    </w:p>
    <w:p w14:paraId="399CB73A" w14:textId="3E74F1F9" w:rsidR="004E4C5F" w:rsidRPr="00AE5B6A" w:rsidRDefault="004E4C5F" w:rsidP="008B7941">
      <w:pPr>
        <w:pStyle w:val="BodyText"/>
        <w:ind w:firstLineChars="150" w:firstLine="360"/>
        <w:rPr>
          <w:rFonts w:ascii="Times New Roman" w:hAnsi="Times New Roman"/>
          <w:color w:val="FF0000"/>
          <w:lang w:eastAsia="x-none"/>
        </w:rPr>
      </w:pPr>
      <w:r>
        <w:rPr>
          <w:noProof/>
        </w:rPr>
        <w:lastRenderedPageBreak/>
        <w:drawing>
          <wp:inline distT="0" distB="0" distL="0" distR="0" wp14:anchorId="2773A5B1" wp14:editId="1AA82EAD">
            <wp:extent cx="5781675" cy="2762250"/>
            <wp:effectExtent l="0" t="0" r="9525" b="0"/>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81675" cy="2762250"/>
                    </a:xfrm>
                    <a:prstGeom prst="rect">
                      <a:avLst/>
                    </a:prstGeom>
                  </pic:spPr>
                </pic:pic>
              </a:graphicData>
            </a:graphic>
          </wp:inline>
        </w:drawing>
      </w:r>
    </w:p>
    <w:p w14:paraId="37E3DFDA" w14:textId="091D8DEC" w:rsidR="00572934" w:rsidRDefault="00B82714" w:rsidP="004F2C72">
      <w:pPr>
        <w:pStyle w:val="BodyText"/>
        <w:numPr>
          <w:ilvl w:val="0"/>
          <w:numId w:val="33"/>
        </w:numPr>
        <w:rPr>
          <w:rFonts w:ascii="Times New Roman" w:hAnsi="Times New Roman"/>
          <w:lang w:eastAsia="x-none"/>
        </w:rPr>
      </w:pPr>
      <w:r>
        <w:rPr>
          <w:rFonts w:ascii="Times New Roman" w:hAnsi="Times New Roman"/>
          <w:lang w:eastAsia="x-none"/>
        </w:rPr>
        <w:t>The</w:t>
      </w:r>
      <w:r w:rsidR="007D6029">
        <w:rPr>
          <w:rFonts w:ascii="Times New Roman" w:hAnsi="Times New Roman"/>
          <w:lang w:eastAsia="x-none"/>
        </w:rPr>
        <w:t xml:space="preserve"> first</w:t>
      </w:r>
      <w:r>
        <w:rPr>
          <w:rFonts w:ascii="Times New Roman" w:hAnsi="Times New Roman"/>
          <w:lang w:eastAsia="x-none"/>
        </w:rPr>
        <w:t xml:space="preserve"> DNS request </w:t>
      </w:r>
      <w:r w:rsidR="007D6029">
        <w:rPr>
          <w:rFonts w:ascii="Times New Roman" w:hAnsi="Times New Roman"/>
          <w:lang w:eastAsia="x-none"/>
        </w:rPr>
        <w:t>may</w:t>
      </w:r>
      <w:r>
        <w:rPr>
          <w:rFonts w:ascii="Times New Roman" w:hAnsi="Times New Roman"/>
          <w:lang w:eastAsia="x-none"/>
        </w:rPr>
        <w:t xml:space="preserve"> fail</w:t>
      </w:r>
      <w:r w:rsidR="00572934" w:rsidRPr="00EC2080">
        <w:rPr>
          <w:rFonts w:ascii="Times New Roman" w:hAnsi="Times New Roman"/>
          <w:lang w:eastAsia="x-none"/>
        </w:rPr>
        <w:t xml:space="preserve"> </w:t>
      </w:r>
      <w:r w:rsidR="007D6029">
        <w:rPr>
          <w:rFonts w:ascii="Times New Roman" w:hAnsi="Times New Roman"/>
          <w:lang w:eastAsia="zh-CN"/>
        </w:rPr>
        <w:t>after power on</w:t>
      </w:r>
      <w:r w:rsidR="002758A7">
        <w:rPr>
          <w:rFonts w:ascii="Times New Roman" w:hAnsi="Times New Roman"/>
          <w:lang w:eastAsia="zh-CN"/>
        </w:rPr>
        <w:t xml:space="preserve"> or </w:t>
      </w:r>
      <w:r w:rsidR="007D6029">
        <w:rPr>
          <w:rFonts w:ascii="Times New Roman" w:hAnsi="Times New Roman"/>
          <w:lang w:eastAsia="zh-CN"/>
        </w:rPr>
        <w:t xml:space="preserve">after </w:t>
      </w:r>
      <w:r w:rsidR="002758A7" w:rsidRPr="0093193E">
        <w:rPr>
          <w:rFonts w:ascii="Times New Roman" w:hAnsi="Times New Roman"/>
          <w:lang w:eastAsia="x-none"/>
        </w:rPr>
        <w:t xml:space="preserve">ping </w:t>
      </w:r>
      <w:r w:rsidR="002758A7">
        <w:rPr>
          <w:rFonts w:ascii="Times New Roman" w:hAnsi="Times New Roman"/>
          <w:lang w:eastAsia="x-none"/>
        </w:rPr>
        <w:t xml:space="preserve">command last </w:t>
      </w:r>
      <w:r w:rsidR="002758A7" w:rsidRPr="0093193E">
        <w:rPr>
          <w:rFonts w:ascii="Times New Roman" w:hAnsi="Times New Roman"/>
          <w:lang w:eastAsia="x-none"/>
        </w:rPr>
        <w:t>for about 20</w:t>
      </w:r>
      <w:r w:rsidR="002758A7">
        <w:rPr>
          <w:rFonts w:ascii="Times New Roman" w:hAnsi="Times New Roman"/>
          <w:lang w:eastAsia="x-none"/>
        </w:rPr>
        <w:t xml:space="preserve"> minutes</w:t>
      </w:r>
      <w:r w:rsidR="002758A7">
        <w:rPr>
          <w:rFonts w:ascii="Times New Roman" w:hAnsi="Times New Roman" w:hint="eastAsia"/>
          <w:lang w:eastAsia="zh-CN"/>
        </w:rPr>
        <w:t>,</w:t>
      </w:r>
    </w:p>
    <w:p w14:paraId="21389894" w14:textId="77777777" w:rsidR="003D349D" w:rsidRDefault="003D349D" w:rsidP="00572934">
      <w:pPr>
        <w:pStyle w:val="BodyText"/>
        <w:ind w:left="360"/>
        <w:rPr>
          <w:rFonts w:ascii="Times New Roman" w:hAnsi="Times New Roman"/>
          <w:lang w:eastAsia="x-none"/>
        </w:rPr>
      </w:pPr>
    </w:p>
    <w:p w14:paraId="27A9D177" w14:textId="32C8CC87" w:rsidR="00AE5B6A" w:rsidRDefault="00D817EE" w:rsidP="00572934">
      <w:pPr>
        <w:pStyle w:val="BodyText"/>
        <w:ind w:left="360"/>
        <w:rPr>
          <w:rFonts w:ascii="Times New Roman" w:hAnsi="Times New Roman"/>
          <w:lang w:eastAsia="x-none"/>
        </w:rPr>
      </w:pPr>
      <w:r>
        <w:rPr>
          <w:rFonts w:ascii="Times New Roman" w:hAnsi="Times New Roman"/>
          <w:lang w:eastAsia="x-none"/>
        </w:rPr>
        <w:t xml:space="preserve">This issue </w:t>
      </w:r>
      <w:r w:rsidR="007D6029">
        <w:rPr>
          <w:rFonts w:ascii="Times New Roman" w:hAnsi="Times New Roman"/>
          <w:lang w:eastAsia="x-none"/>
        </w:rPr>
        <w:t>may</w:t>
      </w:r>
      <w:r>
        <w:rPr>
          <w:rFonts w:ascii="Times New Roman" w:hAnsi="Times New Roman"/>
          <w:lang w:eastAsia="x-none"/>
        </w:rPr>
        <w:t xml:space="preserve"> be found </w:t>
      </w:r>
      <w:r w:rsidR="006175F3">
        <w:rPr>
          <w:rFonts w:ascii="Times New Roman" w:hAnsi="Times New Roman"/>
          <w:lang w:eastAsia="x-none"/>
        </w:rPr>
        <w:t>on MEIZU N</w:t>
      </w:r>
      <w:r w:rsidR="007D6029">
        <w:rPr>
          <w:rFonts w:ascii="Times New Roman" w:hAnsi="Times New Roman"/>
          <w:lang w:eastAsia="x-none"/>
        </w:rPr>
        <w:t xml:space="preserve">ote 3, </w:t>
      </w:r>
      <w:r w:rsidR="00F125BD" w:rsidRPr="00EC2080">
        <w:rPr>
          <w:rFonts w:ascii="Times New Roman" w:hAnsi="Times New Roman"/>
          <w:lang w:eastAsia="x-none"/>
        </w:rPr>
        <w:t>Moto G</w:t>
      </w:r>
      <w:r w:rsidR="007D6029">
        <w:rPr>
          <w:rFonts w:ascii="Times New Roman" w:hAnsi="Times New Roman"/>
          <w:lang w:eastAsia="x-none"/>
        </w:rPr>
        <w:t xml:space="preserve"> and </w:t>
      </w:r>
      <w:r w:rsidR="007D6029">
        <w:rPr>
          <w:rFonts w:ascii="Times New Roman" w:hAnsi="Times New Roman"/>
          <w:lang w:eastAsia="x-none"/>
        </w:rPr>
        <w:t xml:space="preserve">Honor 10 </w:t>
      </w:r>
      <w:r w:rsidR="007D6029">
        <w:rPr>
          <w:rFonts w:ascii="Times New Roman" w:hAnsi="Times New Roman"/>
          <w:lang w:eastAsia="x-none"/>
        </w:rPr>
        <w:t xml:space="preserve">when they use </w:t>
      </w:r>
      <w:proofErr w:type="spellStart"/>
      <w:r w:rsidR="007D6029">
        <w:rPr>
          <w:rFonts w:ascii="Times New Roman" w:hAnsi="Times New Roman"/>
          <w:lang w:eastAsia="x-none"/>
        </w:rPr>
        <w:t>wifi</w:t>
      </w:r>
      <w:proofErr w:type="spellEnd"/>
      <w:r w:rsidR="007D6029">
        <w:rPr>
          <w:rFonts w:ascii="Times New Roman" w:hAnsi="Times New Roman"/>
          <w:lang w:eastAsia="x-none"/>
        </w:rPr>
        <w:t xml:space="preserve"> to access internet</w:t>
      </w:r>
      <w:r>
        <w:rPr>
          <w:rFonts w:ascii="Times New Roman" w:hAnsi="Times New Roman"/>
          <w:lang w:eastAsia="x-none"/>
        </w:rPr>
        <w:t xml:space="preserve">, but could not be found on </w:t>
      </w:r>
      <w:r w:rsidRPr="00EC2080">
        <w:rPr>
          <w:rFonts w:ascii="Times New Roman" w:hAnsi="Times New Roman"/>
          <w:lang w:eastAsia="x-none"/>
        </w:rPr>
        <w:t>Honor 10</w:t>
      </w:r>
      <w:r w:rsidR="007D6029">
        <w:rPr>
          <w:rFonts w:ascii="Times New Roman" w:hAnsi="Times New Roman"/>
          <w:lang w:eastAsia="x-none"/>
        </w:rPr>
        <w:t xml:space="preserve"> when Honor 10 use 4G</w:t>
      </w:r>
      <w:r>
        <w:rPr>
          <w:rFonts w:ascii="Times New Roman" w:hAnsi="Times New Roman"/>
          <w:lang w:eastAsia="x-none"/>
        </w:rPr>
        <w:t>.</w:t>
      </w:r>
      <w:r w:rsidR="003D349D">
        <w:rPr>
          <w:rFonts w:ascii="Times New Roman" w:hAnsi="Times New Roman"/>
          <w:lang w:eastAsia="x-none"/>
        </w:rPr>
        <w:t xml:space="preserve"> </w:t>
      </w:r>
      <w:r w:rsidR="003D349D">
        <w:rPr>
          <w:rFonts w:ascii="Times New Roman" w:hAnsi="Times New Roman" w:hint="eastAsia"/>
          <w:lang w:eastAsia="zh-CN"/>
        </w:rPr>
        <w:t>M</w:t>
      </w:r>
      <w:r w:rsidR="003D349D">
        <w:rPr>
          <w:rFonts w:ascii="Times New Roman" w:hAnsi="Times New Roman"/>
          <w:lang w:eastAsia="x-none"/>
        </w:rPr>
        <w:t>EIZU Note 3 and Moto G are not tested with 4G.</w:t>
      </w:r>
    </w:p>
    <w:p w14:paraId="6D331FA2" w14:textId="7B853E62" w:rsidR="002758A7" w:rsidRPr="00F125BD" w:rsidRDefault="007D6029" w:rsidP="002758A7">
      <w:pPr>
        <w:pStyle w:val="BodyText"/>
        <w:rPr>
          <w:rFonts w:ascii="Times New Roman" w:hAnsi="Times New Roman"/>
          <w:lang w:eastAsia="x-none"/>
        </w:rPr>
      </w:pPr>
      <w:r>
        <w:rPr>
          <w:rFonts w:ascii="Times New Roman" w:hAnsi="Times New Roman"/>
          <w:lang w:eastAsia="x-none"/>
        </w:rPr>
        <w:t xml:space="preserve">     </w:t>
      </w:r>
    </w:p>
    <w:p w14:paraId="3C0F7441" w14:textId="32A438E9" w:rsidR="00572934" w:rsidRPr="00EC2080" w:rsidRDefault="009C0829" w:rsidP="00572934">
      <w:pPr>
        <w:pStyle w:val="BodyText"/>
        <w:ind w:left="360"/>
        <w:rPr>
          <w:rFonts w:ascii="Times New Roman" w:hAnsi="Times New Roman"/>
          <w:lang w:eastAsia="x-none"/>
        </w:rPr>
      </w:pPr>
      <w:r>
        <w:rPr>
          <w:noProof/>
        </w:rPr>
        <w:lastRenderedPageBreak/>
        <w:drawing>
          <wp:inline distT="0" distB="0" distL="0" distR="0" wp14:anchorId="612805A1" wp14:editId="576CDA29">
            <wp:extent cx="6124575" cy="4200525"/>
            <wp:effectExtent l="0" t="0" r="9525" b="9525"/>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4575" cy="4200525"/>
                    </a:xfrm>
                    <a:prstGeom prst="rect">
                      <a:avLst/>
                    </a:prstGeom>
                  </pic:spPr>
                </pic:pic>
              </a:graphicData>
            </a:graphic>
          </wp:inline>
        </w:drawing>
      </w:r>
    </w:p>
    <w:p w14:paraId="2D7A7823" w14:textId="1CC2E43A" w:rsidR="00A35BEF" w:rsidRDefault="00A35BEF" w:rsidP="00EC2080">
      <w:pPr>
        <w:pStyle w:val="BodyText"/>
      </w:pPr>
    </w:p>
    <w:p w14:paraId="7C351E01" w14:textId="64732BF1" w:rsidR="007D2D2E" w:rsidRPr="008B2AEF" w:rsidRDefault="007D2D2E" w:rsidP="00EC2080">
      <w:pPr>
        <w:pStyle w:val="BodyText"/>
        <w:rPr>
          <w:rFonts w:ascii="Times New Roman" w:hAnsi="Times New Roman"/>
          <w:lang w:eastAsia="x-none"/>
        </w:rPr>
      </w:pPr>
      <w:bookmarkStart w:id="49" w:name="_Toc472613547"/>
      <w:bookmarkStart w:id="50" w:name="_Toc472613815"/>
      <w:bookmarkStart w:id="51" w:name="_Toc472614319"/>
      <w:bookmarkStart w:id="52" w:name="_Toc472613548"/>
      <w:bookmarkStart w:id="53" w:name="_Toc472613816"/>
      <w:bookmarkStart w:id="54" w:name="_Toc472614320"/>
      <w:bookmarkStart w:id="55" w:name="_Toc472613549"/>
      <w:bookmarkStart w:id="56" w:name="_Toc472613817"/>
      <w:bookmarkStart w:id="57" w:name="_Toc472614321"/>
      <w:bookmarkStart w:id="58" w:name="_Toc472613550"/>
      <w:bookmarkStart w:id="59" w:name="_Toc472613818"/>
      <w:bookmarkStart w:id="60" w:name="_Toc472614322"/>
      <w:bookmarkStart w:id="61" w:name="_Toc472613551"/>
      <w:bookmarkStart w:id="62" w:name="_Toc472613819"/>
      <w:bookmarkStart w:id="63" w:name="_Toc472614323"/>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2D119F04" w14:textId="77777777" w:rsidR="002F77F6" w:rsidRPr="008B2AEF" w:rsidRDefault="002F77F6" w:rsidP="008B2AEF">
      <w:pPr>
        <w:pStyle w:val="BodyText"/>
        <w:rPr>
          <w:rFonts w:ascii="Times New Roman" w:hAnsi="Times New Roman"/>
          <w:lang w:eastAsia="x-none"/>
        </w:rPr>
        <w:sectPr w:rsidR="002F77F6" w:rsidRPr="008B2AEF" w:rsidSect="009E4B41">
          <w:footerReference w:type="even" r:id="rId32"/>
          <w:footerReference w:type="default" r:id="rId33"/>
          <w:type w:val="continuous"/>
          <w:pgSz w:w="12240" w:h="15840" w:code="1"/>
          <w:pgMar w:top="1441" w:right="1080" w:bottom="1440" w:left="1080" w:header="576" w:footer="721" w:gutter="0"/>
          <w:cols w:space="720"/>
          <w:titlePg/>
          <w:docGrid w:linePitch="360"/>
        </w:sectPr>
      </w:pPr>
    </w:p>
    <w:p w14:paraId="39174AC6" w14:textId="77777777" w:rsidR="002F77F6" w:rsidRPr="008B2AEF" w:rsidRDefault="002F77F6" w:rsidP="008B2AEF">
      <w:pPr>
        <w:pStyle w:val="BodyText"/>
        <w:rPr>
          <w:rFonts w:ascii="Times New Roman" w:hAnsi="Times New Roman"/>
          <w:b/>
          <w:bCs/>
        </w:rPr>
        <w:sectPr w:rsidR="002F77F6" w:rsidRPr="008B2AEF" w:rsidSect="009E4B41">
          <w:footerReference w:type="even" r:id="rId34"/>
          <w:footerReference w:type="default" r:id="rId35"/>
          <w:type w:val="continuous"/>
          <w:pgSz w:w="12240" w:h="15840" w:code="1"/>
          <w:pgMar w:top="1441" w:right="1080" w:bottom="1440" w:left="1080" w:header="576" w:footer="721" w:gutter="0"/>
          <w:cols w:space="720"/>
          <w:titlePg/>
          <w:docGrid w:linePitch="360"/>
        </w:sectPr>
      </w:pPr>
    </w:p>
    <w:p w14:paraId="21075238" w14:textId="46A1B28B" w:rsidR="008C0E09" w:rsidRPr="00D76439" w:rsidRDefault="008C0E09" w:rsidP="009F7294">
      <w:pPr>
        <w:pStyle w:val="BodyText"/>
      </w:pPr>
    </w:p>
    <w:p w14:paraId="5EBCD739" w14:textId="6912C500" w:rsidR="009E3A7B" w:rsidRPr="007E47D6" w:rsidRDefault="006D0C2C" w:rsidP="00D14995">
      <w:pPr>
        <w:widowControl w:val="0"/>
        <w:autoSpaceDE w:val="0"/>
        <w:autoSpaceDN w:val="0"/>
        <w:adjustRightInd w:val="0"/>
        <w:spacing w:line="213" w:lineRule="exact"/>
        <w:rPr>
          <w:rFonts w:ascii="Helvetica" w:hAnsi="Helvetica" w:cs="Helvetica"/>
          <w:sz w:val="18"/>
          <w:szCs w:val="18"/>
        </w:rPr>
      </w:pPr>
      <w:r>
        <w:rPr>
          <w:rFonts w:ascii="Helvetica" w:hAnsi="Helvetica" w:cs="Helvetica"/>
          <w:noProof/>
          <w:sz w:val="18"/>
          <w:szCs w:val="18"/>
          <w:lang w:eastAsia="zh-CN"/>
        </w:rPr>
        <mc:AlternateContent>
          <mc:Choice Requires="wpg">
            <w:drawing>
              <wp:anchor distT="0" distB="0" distL="114300" distR="114300" simplePos="0" relativeHeight="251660288" behindDoc="1" locked="0" layoutInCell="1" allowOverlap="1" wp14:anchorId="337B9FBE" wp14:editId="0BBCE7BC">
                <wp:simplePos x="0" y="0"/>
                <wp:positionH relativeFrom="page">
                  <wp:posOffset>6464935</wp:posOffset>
                </wp:positionH>
                <wp:positionV relativeFrom="page">
                  <wp:posOffset>734060</wp:posOffset>
                </wp:positionV>
                <wp:extent cx="646430" cy="260985"/>
                <wp:effectExtent l="0" t="635" r="0" b="5080"/>
                <wp:wrapNone/>
                <wp:docPr id="563" name="Group 2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430" cy="260985"/>
                          <a:chOff x="9838" y="2272"/>
                          <a:chExt cx="1018" cy="411"/>
                        </a:xfrm>
                      </wpg:grpSpPr>
                      <wpg:grpSp>
                        <wpg:cNvPr id="564" name="Group 2492"/>
                        <wpg:cNvGrpSpPr>
                          <a:grpSpLocks/>
                        </wpg:cNvGrpSpPr>
                        <wpg:grpSpPr bwMode="auto">
                          <a:xfrm>
                            <a:off x="10110" y="2451"/>
                            <a:ext cx="181" cy="205"/>
                            <a:chOff x="10110" y="2451"/>
                            <a:chExt cx="181" cy="205"/>
                          </a:xfrm>
                        </wpg:grpSpPr>
                        <wps:wsp>
                          <wps:cNvPr id="565" name="Freeform 2493"/>
                          <wps:cNvSpPr>
                            <a:spLocks/>
                          </wps:cNvSpPr>
                          <wps:spPr bwMode="auto">
                            <a:xfrm>
                              <a:off x="10110" y="2451"/>
                              <a:ext cx="181" cy="205"/>
                            </a:xfrm>
                            <a:custGeom>
                              <a:avLst/>
                              <a:gdLst>
                                <a:gd name="T0" fmla="+- 0 10162 10110"/>
                                <a:gd name="T1" fmla="*/ T0 w 181"/>
                                <a:gd name="T2" fmla="+- 0 2656 2451"/>
                                <a:gd name="T3" fmla="*/ 2656 h 205"/>
                                <a:gd name="T4" fmla="+- 0 10110 10110"/>
                                <a:gd name="T5" fmla="*/ T4 w 181"/>
                                <a:gd name="T6" fmla="+- 0 2656 2451"/>
                                <a:gd name="T7" fmla="*/ 2656 h 205"/>
                                <a:gd name="T8" fmla="+- 0 10110 10110"/>
                                <a:gd name="T9" fmla="*/ T8 w 181"/>
                                <a:gd name="T10" fmla="+- 0 2451 2451"/>
                                <a:gd name="T11" fmla="*/ 2451 h 205"/>
                                <a:gd name="T12" fmla="+- 0 10214 10110"/>
                                <a:gd name="T13" fmla="*/ T12 w 181"/>
                                <a:gd name="T14" fmla="+- 0 2451 2451"/>
                                <a:gd name="T15" fmla="*/ 2451 h 205"/>
                                <a:gd name="T16" fmla="+- 0 10220 10110"/>
                                <a:gd name="T17" fmla="*/ T16 w 181"/>
                                <a:gd name="T18" fmla="+- 0 2451 2451"/>
                                <a:gd name="T19" fmla="*/ 2451 h 205"/>
                                <a:gd name="T20" fmla="+- 0 10233 10110"/>
                                <a:gd name="T21" fmla="*/ T20 w 181"/>
                                <a:gd name="T22" fmla="+- 0 2453 2451"/>
                                <a:gd name="T23" fmla="*/ 2453 h 205"/>
                                <a:gd name="T24" fmla="+- 0 10253 10110"/>
                                <a:gd name="T25" fmla="*/ T24 w 181"/>
                                <a:gd name="T26" fmla="+- 0 2460 2451"/>
                                <a:gd name="T27" fmla="*/ 2460 h 205"/>
                                <a:gd name="T28" fmla="+- 0 10273 10110"/>
                                <a:gd name="T29" fmla="*/ T28 w 181"/>
                                <a:gd name="T30" fmla="+- 0 2476 2451"/>
                                <a:gd name="T31" fmla="*/ 2476 h 205"/>
                                <a:gd name="T32" fmla="+- 0 10279 10110"/>
                                <a:gd name="T33" fmla="*/ T32 w 181"/>
                                <a:gd name="T34" fmla="+- 0 2489 2451"/>
                                <a:gd name="T35" fmla="*/ 2489 h 205"/>
                                <a:gd name="T36" fmla="+- 0 10161 10110"/>
                                <a:gd name="T37" fmla="*/ T36 w 181"/>
                                <a:gd name="T38" fmla="+- 0 2489 2451"/>
                                <a:gd name="T39" fmla="*/ 2489 h 205"/>
                                <a:gd name="T40" fmla="+- 0 10161 10110"/>
                                <a:gd name="T41" fmla="*/ T40 w 181"/>
                                <a:gd name="T42" fmla="+- 0 2545 2451"/>
                                <a:gd name="T43" fmla="*/ 2545 h 205"/>
                                <a:gd name="T44" fmla="+- 0 10279 10110"/>
                                <a:gd name="T45" fmla="*/ T44 w 181"/>
                                <a:gd name="T46" fmla="+- 0 2545 2451"/>
                                <a:gd name="T47" fmla="*/ 2545 h 205"/>
                                <a:gd name="T48" fmla="+- 0 10273 10110"/>
                                <a:gd name="T49" fmla="*/ T48 w 181"/>
                                <a:gd name="T50" fmla="+- 0 2555 2451"/>
                                <a:gd name="T51" fmla="*/ 2555 h 205"/>
                                <a:gd name="T52" fmla="+- 0 10243 10110"/>
                                <a:gd name="T53" fmla="*/ T52 w 181"/>
                                <a:gd name="T54" fmla="+- 0 2574 2451"/>
                                <a:gd name="T55" fmla="*/ 2574 h 205"/>
                                <a:gd name="T56" fmla="+- 0 10248 10110"/>
                                <a:gd name="T57" fmla="*/ T56 w 181"/>
                                <a:gd name="T58" fmla="+- 0 2583 2451"/>
                                <a:gd name="T59" fmla="*/ 2583 h 205"/>
                                <a:gd name="T60" fmla="+- 0 10162 10110"/>
                                <a:gd name="T61" fmla="*/ T60 w 181"/>
                                <a:gd name="T62" fmla="+- 0 2583 2451"/>
                                <a:gd name="T63" fmla="*/ 2583 h 205"/>
                                <a:gd name="T64" fmla="+- 0 10162 10110"/>
                                <a:gd name="T65" fmla="*/ T64 w 181"/>
                                <a:gd name="T66" fmla="+- 0 2656 2451"/>
                                <a:gd name="T67" fmla="*/ 2656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1" h="205">
                                  <a:moveTo>
                                    <a:pt x="52" y="205"/>
                                  </a:moveTo>
                                  <a:lnTo>
                                    <a:pt x="0" y="205"/>
                                  </a:lnTo>
                                  <a:lnTo>
                                    <a:pt x="0" y="0"/>
                                  </a:lnTo>
                                  <a:lnTo>
                                    <a:pt x="104" y="0"/>
                                  </a:lnTo>
                                  <a:lnTo>
                                    <a:pt x="110" y="0"/>
                                  </a:lnTo>
                                  <a:lnTo>
                                    <a:pt x="123" y="2"/>
                                  </a:lnTo>
                                  <a:lnTo>
                                    <a:pt x="143" y="9"/>
                                  </a:lnTo>
                                  <a:lnTo>
                                    <a:pt x="163" y="25"/>
                                  </a:lnTo>
                                  <a:lnTo>
                                    <a:pt x="169" y="38"/>
                                  </a:lnTo>
                                  <a:lnTo>
                                    <a:pt x="51" y="38"/>
                                  </a:lnTo>
                                  <a:lnTo>
                                    <a:pt x="51" y="94"/>
                                  </a:lnTo>
                                  <a:lnTo>
                                    <a:pt x="169" y="94"/>
                                  </a:lnTo>
                                  <a:lnTo>
                                    <a:pt x="163" y="104"/>
                                  </a:lnTo>
                                  <a:lnTo>
                                    <a:pt x="133" y="123"/>
                                  </a:lnTo>
                                  <a:lnTo>
                                    <a:pt x="138" y="132"/>
                                  </a:lnTo>
                                  <a:lnTo>
                                    <a:pt x="52" y="132"/>
                                  </a:lnTo>
                                  <a:lnTo>
                                    <a:pt x="52" y="205"/>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 name="Freeform 2494"/>
                          <wps:cNvSpPr>
                            <a:spLocks/>
                          </wps:cNvSpPr>
                          <wps:spPr bwMode="auto">
                            <a:xfrm>
                              <a:off x="10110" y="2451"/>
                              <a:ext cx="181" cy="205"/>
                            </a:xfrm>
                            <a:custGeom>
                              <a:avLst/>
                              <a:gdLst>
                                <a:gd name="T0" fmla="+- 0 10279 10110"/>
                                <a:gd name="T1" fmla="*/ T0 w 181"/>
                                <a:gd name="T2" fmla="+- 0 2545 2451"/>
                                <a:gd name="T3" fmla="*/ 2545 h 205"/>
                                <a:gd name="T4" fmla="+- 0 10211 10110"/>
                                <a:gd name="T5" fmla="*/ T4 w 181"/>
                                <a:gd name="T6" fmla="+- 0 2545 2451"/>
                                <a:gd name="T7" fmla="*/ 2545 h 205"/>
                                <a:gd name="T8" fmla="+- 0 10217 10110"/>
                                <a:gd name="T9" fmla="*/ T8 w 181"/>
                                <a:gd name="T10" fmla="+- 0 2543 2451"/>
                                <a:gd name="T11" fmla="*/ 2543 h 205"/>
                                <a:gd name="T12" fmla="+- 0 10234 10110"/>
                                <a:gd name="T13" fmla="*/ T12 w 181"/>
                                <a:gd name="T14" fmla="+- 0 2537 2451"/>
                                <a:gd name="T15" fmla="*/ 2537 h 205"/>
                                <a:gd name="T16" fmla="+- 0 10234 10110"/>
                                <a:gd name="T17" fmla="*/ T16 w 181"/>
                                <a:gd name="T18" fmla="+- 0 2522 2451"/>
                                <a:gd name="T19" fmla="*/ 2522 h 205"/>
                                <a:gd name="T20" fmla="+- 0 10234 10110"/>
                                <a:gd name="T21" fmla="*/ T20 w 181"/>
                                <a:gd name="T22" fmla="+- 0 2516 2451"/>
                                <a:gd name="T23" fmla="*/ 2516 h 205"/>
                                <a:gd name="T24" fmla="+- 0 10223 10110"/>
                                <a:gd name="T25" fmla="*/ T24 w 181"/>
                                <a:gd name="T26" fmla="+- 0 2493 2451"/>
                                <a:gd name="T27" fmla="*/ 2493 h 205"/>
                                <a:gd name="T28" fmla="+- 0 10205 10110"/>
                                <a:gd name="T29" fmla="*/ T28 w 181"/>
                                <a:gd name="T30" fmla="+- 0 2489 2451"/>
                                <a:gd name="T31" fmla="*/ 2489 h 205"/>
                                <a:gd name="T32" fmla="+- 0 10279 10110"/>
                                <a:gd name="T33" fmla="*/ T32 w 181"/>
                                <a:gd name="T34" fmla="+- 0 2489 2451"/>
                                <a:gd name="T35" fmla="*/ 2489 h 205"/>
                                <a:gd name="T36" fmla="+- 0 10281 10110"/>
                                <a:gd name="T37" fmla="*/ T36 w 181"/>
                                <a:gd name="T38" fmla="+- 0 2494 2451"/>
                                <a:gd name="T39" fmla="*/ 2494 h 205"/>
                                <a:gd name="T40" fmla="+- 0 10285 10110"/>
                                <a:gd name="T41" fmla="*/ T40 w 181"/>
                                <a:gd name="T42" fmla="+- 0 2514 2451"/>
                                <a:gd name="T43" fmla="*/ 2514 h 205"/>
                                <a:gd name="T44" fmla="+- 0 10282 10110"/>
                                <a:gd name="T45" fmla="*/ T44 w 181"/>
                                <a:gd name="T46" fmla="+- 0 2540 2451"/>
                                <a:gd name="T47" fmla="*/ 2540 h 205"/>
                                <a:gd name="T48" fmla="+- 0 10279 10110"/>
                                <a:gd name="T49" fmla="*/ T48 w 181"/>
                                <a:gd name="T50" fmla="+- 0 2545 2451"/>
                                <a:gd name="T51" fmla="*/ 2545 h 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81" h="205">
                                  <a:moveTo>
                                    <a:pt x="169" y="94"/>
                                  </a:moveTo>
                                  <a:lnTo>
                                    <a:pt x="101" y="94"/>
                                  </a:lnTo>
                                  <a:lnTo>
                                    <a:pt x="107" y="92"/>
                                  </a:lnTo>
                                  <a:lnTo>
                                    <a:pt x="124" y="86"/>
                                  </a:lnTo>
                                  <a:lnTo>
                                    <a:pt x="124" y="71"/>
                                  </a:lnTo>
                                  <a:lnTo>
                                    <a:pt x="124" y="65"/>
                                  </a:lnTo>
                                  <a:lnTo>
                                    <a:pt x="113" y="42"/>
                                  </a:lnTo>
                                  <a:lnTo>
                                    <a:pt x="95" y="38"/>
                                  </a:lnTo>
                                  <a:lnTo>
                                    <a:pt x="169" y="38"/>
                                  </a:lnTo>
                                  <a:lnTo>
                                    <a:pt x="171" y="43"/>
                                  </a:lnTo>
                                  <a:lnTo>
                                    <a:pt x="175" y="63"/>
                                  </a:lnTo>
                                  <a:lnTo>
                                    <a:pt x="172" y="89"/>
                                  </a:lnTo>
                                  <a:lnTo>
                                    <a:pt x="169" y="94"/>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2495"/>
                          <wps:cNvSpPr>
                            <a:spLocks/>
                          </wps:cNvSpPr>
                          <wps:spPr bwMode="auto">
                            <a:xfrm>
                              <a:off x="10110" y="2451"/>
                              <a:ext cx="181" cy="205"/>
                            </a:xfrm>
                            <a:custGeom>
                              <a:avLst/>
                              <a:gdLst>
                                <a:gd name="T0" fmla="+- 0 10291 10110"/>
                                <a:gd name="T1" fmla="*/ T0 w 181"/>
                                <a:gd name="T2" fmla="+- 0 2656 2451"/>
                                <a:gd name="T3" fmla="*/ 2656 h 205"/>
                                <a:gd name="T4" fmla="+- 0 10234 10110"/>
                                <a:gd name="T5" fmla="*/ T4 w 181"/>
                                <a:gd name="T6" fmla="+- 0 2656 2451"/>
                                <a:gd name="T7" fmla="*/ 2656 h 205"/>
                                <a:gd name="T8" fmla="+- 0 10193 10110"/>
                                <a:gd name="T9" fmla="*/ T8 w 181"/>
                                <a:gd name="T10" fmla="+- 0 2583 2451"/>
                                <a:gd name="T11" fmla="*/ 2583 h 205"/>
                                <a:gd name="T12" fmla="+- 0 10248 10110"/>
                                <a:gd name="T13" fmla="*/ T12 w 181"/>
                                <a:gd name="T14" fmla="+- 0 2583 2451"/>
                                <a:gd name="T15" fmla="*/ 2583 h 205"/>
                                <a:gd name="T16" fmla="+- 0 10291 10110"/>
                                <a:gd name="T17" fmla="*/ T16 w 181"/>
                                <a:gd name="T18" fmla="+- 0 2656 2451"/>
                                <a:gd name="T19" fmla="*/ 2656 h 205"/>
                              </a:gdLst>
                              <a:ahLst/>
                              <a:cxnLst>
                                <a:cxn ang="0">
                                  <a:pos x="T1" y="T3"/>
                                </a:cxn>
                                <a:cxn ang="0">
                                  <a:pos x="T5" y="T7"/>
                                </a:cxn>
                                <a:cxn ang="0">
                                  <a:pos x="T9" y="T11"/>
                                </a:cxn>
                                <a:cxn ang="0">
                                  <a:pos x="T13" y="T15"/>
                                </a:cxn>
                                <a:cxn ang="0">
                                  <a:pos x="T17" y="T19"/>
                                </a:cxn>
                              </a:cxnLst>
                              <a:rect l="0" t="0" r="r" b="b"/>
                              <a:pathLst>
                                <a:path w="181" h="205">
                                  <a:moveTo>
                                    <a:pt x="181" y="205"/>
                                  </a:moveTo>
                                  <a:lnTo>
                                    <a:pt x="124" y="205"/>
                                  </a:lnTo>
                                  <a:lnTo>
                                    <a:pt x="83" y="132"/>
                                  </a:lnTo>
                                  <a:lnTo>
                                    <a:pt x="138" y="132"/>
                                  </a:lnTo>
                                  <a:lnTo>
                                    <a:pt x="181" y="205"/>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8" name="Group 2496"/>
                        <wpg:cNvGrpSpPr>
                          <a:grpSpLocks/>
                        </wpg:cNvGrpSpPr>
                        <wpg:grpSpPr bwMode="auto">
                          <a:xfrm>
                            <a:off x="10290" y="2500"/>
                            <a:ext cx="163" cy="160"/>
                            <a:chOff x="10290" y="2500"/>
                            <a:chExt cx="163" cy="160"/>
                          </a:xfrm>
                        </wpg:grpSpPr>
                        <wps:wsp>
                          <wps:cNvPr id="569" name="Freeform 2497"/>
                          <wps:cNvSpPr>
                            <a:spLocks/>
                          </wps:cNvSpPr>
                          <wps:spPr bwMode="auto">
                            <a:xfrm>
                              <a:off x="10290" y="2500"/>
                              <a:ext cx="163" cy="160"/>
                            </a:xfrm>
                            <a:custGeom>
                              <a:avLst/>
                              <a:gdLst>
                                <a:gd name="T0" fmla="+- 0 10373 10290"/>
                                <a:gd name="T1" fmla="*/ T0 w 163"/>
                                <a:gd name="T2" fmla="+- 0 2659 2500"/>
                                <a:gd name="T3" fmla="*/ 2659 h 160"/>
                                <a:gd name="T4" fmla="+- 0 10305 10290"/>
                                <a:gd name="T5" fmla="*/ T4 w 163"/>
                                <a:gd name="T6" fmla="+- 0 2630 2500"/>
                                <a:gd name="T7" fmla="*/ 2630 h 160"/>
                                <a:gd name="T8" fmla="+- 0 10290 10290"/>
                                <a:gd name="T9" fmla="*/ T8 w 163"/>
                                <a:gd name="T10" fmla="+- 0 2591 2500"/>
                                <a:gd name="T11" fmla="*/ 2591 h 160"/>
                                <a:gd name="T12" fmla="+- 0 10291 10290"/>
                                <a:gd name="T13" fmla="*/ T12 w 163"/>
                                <a:gd name="T14" fmla="+- 0 2572 2500"/>
                                <a:gd name="T15" fmla="*/ 2572 h 160"/>
                                <a:gd name="T16" fmla="+- 0 10330 10290"/>
                                <a:gd name="T17" fmla="*/ T16 w 163"/>
                                <a:gd name="T18" fmla="+- 0 2509 2500"/>
                                <a:gd name="T19" fmla="*/ 2509 h 160"/>
                                <a:gd name="T20" fmla="+- 0 10372 10290"/>
                                <a:gd name="T21" fmla="*/ T20 w 163"/>
                                <a:gd name="T22" fmla="+- 0 2500 2500"/>
                                <a:gd name="T23" fmla="*/ 2500 h 160"/>
                                <a:gd name="T24" fmla="+- 0 10394 10290"/>
                                <a:gd name="T25" fmla="*/ T24 w 163"/>
                                <a:gd name="T26" fmla="+- 0 2503 2500"/>
                                <a:gd name="T27" fmla="*/ 2503 h 160"/>
                                <a:gd name="T28" fmla="+- 0 10413 10290"/>
                                <a:gd name="T29" fmla="*/ T28 w 163"/>
                                <a:gd name="T30" fmla="+- 0 2509 2500"/>
                                <a:gd name="T31" fmla="*/ 2509 h 160"/>
                                <a:gd name="T32" fmla="+- 0 10432 10290"/>
                                <a:gd name="T33" fmla="*/ T32 w 163"/>
                                <a:gd name="T34" fmla="+- 0 2526 2500"/>
                                <a:gd name="T35" fmla="*/ 2526 h 160"/>
                                <a:gd name="T36" fmla="+- 0 10438 10290"/>
                                <a:gd name="T37" fmla="*/ T36 w 163"/>
                                <a:gd name="T38" fmla="+- 0 2535 2500"/>
                                <a:gd name="T39" fmla="*/ 2535 h 160"/>
                                <a:gd name="T40" fmla="+- 0 10367 10290"/>
                                <a:gd name="T41" fmla="*/ T40 w 163"/>
                                <a:gd name="T42" fmla="+- 0 2535 2500"/>
                                <a:gd name="T43" fmla="*/ 2535 h 160"/>
                                <a:gd name="T44" fmla="+- 0 10359 10290"/>
                                <a:gd name="T45" fmla="*/ T44 w 163"/>
                                <a:gd name="T46" fmla="+- 0 2536 2500"/>
                                <a:gd name="T47" fmla="*/ 2536 h 160"/>
                                <a:gd name="T48" fmla="+- 0 10353 10290"/>
                                <a:gd name="T49" fmla="*/ T48 w 163"/>
                                <a:gd name="T50" fmla="+- 0 2540 2500"/>
                                <a:gd name="T51" fmla="*/ 2540 h 160"/>
                                <a:gd name="T52" fmla="+- 0 10342 10290"/>
                                <a:gd name="T53" fmla="*/ T52 w 163"/>
                                <a:gd name="T54" fmla="+- 0 2551 2500"/>
                                <a:gd name="T55" fmla="*/ 2551 h 160"/>
                                <a:gd name="T56" fmla="+- 0 10335 10290"/>
                                <a:gd name="T57" fmla="*/ T56 w 163"/>
                                <a:gd name="T58" fmla="+- 0 2574 2500"/>
                                <a:gd name="T59" fmla="*/ 2574 h 160"/>
                                <a:gd name="T60" fmla="+- 0 10335 10290"/>
                                <a:gd name="T61" fmla="*/ T60 w 163"/>
                                <a:gd name="T62" fmla="+- 0 2595 2500"/>
                                <a:gd name="T63" fmla="*/ 2595 h 160"/>
                                <a:gd name="T64" fmla="+- 0 10340 10290"/>
                                <a:gd name="T65" fmla="*/ T64 w 163"/>
                                <a:gd name="T66" fmla="+- 0 2606 2500"/>
                                <a:gd name="T67" fmla="*/ 2606 h 160"/>
                                <a:gd name="T68" fmla="+- 0 10343 10290"/>
                                <a:gd name="T69" fmla="*/ T68 w 163"/>
                                <a:gd name="T70" fmla="+- 0 2610 2500"/>
                                <a:gd name="T71" fmla="*/ 2610 h 160"/>
                                <a:gd name="T72" fmla="+- 0 10346 10290"/>
                                <a:gd name="T73" fmla="*/ T72 w 163"/>
                                <a:gd name="T74" fmla="+- 0 2615 2500"/>
                                <a:gd name="T75" fmla="*/ 2615 h 160"/>
                                <a:gd name="T76" fmla="+- 0 10355 10290"/>
                                <a:gd name="T77" fmla="*/ T76 w 163"/>
                                <a:gd name="T78" fmla="+- 0 2625 2500"/>
                                <a:gd name="T79" fmla="*/ 2625 h 160"/>
                                <a:gd name="T80" fmla="+- 0 10441 10290"/>
                                <a:gd name="T81" fmla="*/ T80 w 163"/>
                                <a:gd name="T82" fmla="+- 0 2625 2500"/>
                                <a:gd name="T83" fmla="*/ 2625 h 160"/>
                                <a:gd name="T84" fmla="+- 0 10441 10290"/>
                                <a:gd name="T85" fmla="*/ T84 w 163"/>
                                <a:gd name="T86" fmla="+- 0 2625 2500"/>
                                <a:gd name="T87" fmla="*/ 2625 h 160"/>
                                <a:gd name="T88" fmla="+- 0 10431 10290"/>
                                <a:gd name="T89" fmla="*/ T88 w 163"/>
                                <a:gd name="T90" fmla="+- 0 2639 2500"/>
                                <a:gd name="T91" fmla="*/ 2639 h 160"/>
                                <a:gd name="T92" fmla="+- 0 10426 10290"/>
                                <a:gd name="T93" fmla="*/ T92 w 163"/>
                                <a:gd name="T94" fmla="+- 0 2643 2500"/>
                                <a:gd name="T95" fmla="*/ 2643 h 160"/>
                                <a:gd name="T96" fmla="+- 0 10414 10290"/>
                                <a:gd name="T97" fmla="*/ T96 w 163"/>
                                <a:gd name="T98" fmla="+- 0 2651 2500"/>
                                <a:gd name="T99" fmla="*/ 2651 h 160"/>
                                <a:gd name="T100" fmla="+- 0 10394 10290"/>
                                <a:gd name="T101" fmla="*/ T100 w 163"/>
                                <a:gd name="T102" fmla="+- 0 2658 2500"/>
                                <a:gd name="T103" fmla="*/ 2658 h 160"/>
                                <a:gd name="T104" fmla="+- 0 10373 10290"/>
                                <a:gd name="T105" fmla="*/ T104 w 163"/>
                                <a:gd name="T106" fmla="+- 0 2659 2500"/>
                                <a:gd name="T107" fmla="*/ 2659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63" h="160">
                                  <a:moveTo>
                                    <a:pt x="83" y="159"/>
                                  </a:moveTo>
                                  <a:lnTo>
                                    <a:pt x="15" y="130"/>
                                  </a:lnTo>
                                  <a:lnTo>
                                    <a:pt x="0" y="91"/>
                                  </a:lnTo>
                                  <a:lnTo>
                                    <a:pt x="1" y="72"/>
                                  </a:lnTo>
                                  <a:lnTo>
                                    <a:pt x="40" y="9"/>
                                  </a:lnTo>
                                  <a:lnTo>
                                    <a:pt x="82" y="0"/>
                                  </a:lnTo>
                                  <a:lnTo>
                                    <a:pt x="104" y="3"/>
                                  </a:lnTo>
                                  <a:lnTo>
                                    <a:pt x="123" y="9"/>
                                  </a:lnTo>
                                  <a:lnTo>
                                    <a:pt x="142" y="26"/>
                                  </a:lnTo>
                                  <a:lnTo>
                                    <a:pt x="148" y="35"/>
                                  </a:lnTo>
                                  <a:lnTo>
                                    <a:pt x="77" y="35"/>
                                  </a:lnTo>
                                  <a:lnTo>
                                    <a:pt x="69" y="36"/>
                                  </a:lnTo>
                                  <a:lnTo>
                                    <a:pt x="63" y="40"/>
                                  </a:lnTo>
                                  <a:lnTo>
                                    <a:pt x="52" y="51"/>
                                  </a:lnTo>
                                  <a:lnTo>
                                    <a:pt x="45" y="74"/>
                                  </a:lnTo>
                                  <a:lnTo>
                                    <a:pt x="45" y="95"/>
                                  </a:lnTo>
                                  <a:lnTo>
                                    <a:pt x="50" y="106"/>
                                  </a:lnTo>
                                  <a:lnTo>
                                    <a:pt x="53" y="110"/>
                                  </a:lnTo>
                                  <a:lnTo>
                                    <a:pt x="56" y="115"/>
                                  </a:lnTo>
                                  <a:lnTo>
                                    <a:pt x="65" y="125"/>
                                  </a:lnTo>
                                  <a:lnTo>
                                    <a:pt x="151" y="125"/>
                                  </a:lnTo>
                                  <a:lnTo>
                                    <a:pt x="141" y="139"/>
                                  </a:lnTo>
                                  <a:lnTo>
                                    <a:pt x="136" y="143"/>
                                  </a:lnTo>
                                  <a:lnTo>
                                    <a:pt x="124" y="151"/>
                                  </a:lnTo>
                                  <a:lnTo>
                                    <a:pt x="104" y="158"/>
                                  </a:lnTo>
                                  <a:lnTo>
                                    <a:pt x="83" y="159"/>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2498"/>
                          <wps:cNvSpPr>
                            <a:spLocks/>
                          </wps:cNvSpPr>
                          <wps:spPr bwMode="auto">
                            <a:xfrm>
                              <a:off x="10290" y="2500"/>
                              <a:ext cx="163" cy="160"/>
                            </a:xfrm>
                            <a:custGeom>
                              <a:avLst/>
                              <a:gdLst>
                                <a:gd name="T0" fmla="+- 0 10441 10290"/>
                                <a:gd name="T1" fmla="*/ T0 w 163"/>
                                <a:gd name="T2" fmla="+- 0 2625 2500"/>
                                <a:gd name="T3" fmla="*/ 2625 h 160"/>
                                <a:gd name="T4" fmla="+- 0 10372 10290"/>
                                <a:gd name="T5" fmla="*/ T4 w 163"/>
                                <a:gd name="T6" fmla="+- 0 2625 2500"/>
                                <a:gd name="T7" fmla="*/ 2625 h 160"/>
                                <a:gd name="T8" fmla="+- 0 10393 10290"/>
                                <a:gd name="T9" fmla="*/ T8 w 163"/>
                                <a:gd name="T10" fmla="+- 0 2618 2500"/>
                                <a:gd name="T11" fmla="*/ 2618 h 160"/>
                                <a:gd name="T12" fmla="+- 0 10405 10290"/>
                                <a:gd name="T13" fmla="*/ T12 w 163"/>
                                <a:gd name="T14" fmla="+- 0 2600 2500"/>
                                <a:gd name="T15" fmla="*/ 2600 h 160"/>
                                <a:gd name="T16" fmla="+- 0 10387 10290"/>
                                <a:gd name="T17" fmla="*/ T16 w 163"/>
                                <a:gd name="T18" fmla="+- 0 2538 2500"/>
                                <a:gd name="T19" fmla="*/ 2538 h 160"/>
                                <a:gd name="T20" fmla="+- 0 10381 10290"/>
                                <a:gd name="T21" fmla="*/ T20 w 163"/>
                                <a:gd name="T22" fmla="+- 0 2535 2500"/>
                                <a:gd name="T23" fmla="*/ 2535 h 160"/>
                                <a:gd name="T24" fmla="+- 0 10438 10290"/>
                                <a:gd name="T25" fmla="*/ T24 w 163"/>
                                <a:gd name="T26" fmla="+- 0 2535 2500"/>
                                <a:gd name="T27" fmla="*/ 2535 h 160"/>
                                <a:gd name="T28" fmla="+- 0 10444 10290"/>
                                <a:gd name="T29" fmla="*/ T28 w 163"/>
                                <a:gd name="T30" fmla="+- 0 2543 2500"/>
                                <a:gd name="T31" fmla="*/ 2543 h 160"/>
                                <a:gd name="T32" fmla="+- 0 10451 10290"/>
                                <a:gd name="T33" fmla="*/ T32 w 163"/>
                                <a:gd name="T34" fmla="+- 0 2561 2500"/>
                                <a:gd name="T35" fmla="*/ 2561 h 160"/>
                                <a:gd name="T36" fmla="+- 0 10453 10290"/>
                                <a:gd name="T37" fmla="*/ T36 w 163"/>
                                <a:gd name="T38" fmla="+- 0 2578 2500"/>
                                <a:gd name="T39" fmla="*/ 2578 h 160"/>
                                <a:gd name="T40" fmla="+- 0 10449 10290"/>
                                <a:gd name="T41" fmla="*/ T40 w 163"/>
                                <a:gd name="T42" fmla="+- 0 2606 2500"/>
                                <a:gd name="T43" fmla="*/ 2606 h 160"/>
                                <a:gd name="T44" fmla="+- 0 10441 10290"/>
                                <a:gd name="T45" fmla="*/ T44 w 163"/>
                                <a:gd name="T46" fmla="+- 0 2625 2500"/>
                                <a:gd name="T47" fmla="*/ 2625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3" h="160">
                                  <a:moveTo>
                                    <a:pt x="151" y="125"/>
                                  </a:moveTo>
                                  <a:lnTo>
                                    <a:pt x="82" y="125"/>
                                  </a:lnTo>
                                  <a:lnTo>
                                    <a:pt x="103" y="118"/>
                                  </a:lnTo>
                                  <a:lnTo>
                                    <a:pt x="115" y="100"/>
                                  </a:lnTo>
                                  <a:lnTo>
                                    <a:pt x="97" y="38"/>
                                  </a:lnTo>
                                  <a:lnTo>
                                    <a:pt x="91" y="35"/>
                                  </a:lnTo>
                                  <a:lnTo>
                                    <a:pt x="148" y="35"/>
                                  </a:lnTo>
                                  <a:lnTo>
                                    <a:pt x="154" y="43"/>
                                  </a:lnTo>
                                  <a:lnTo>
                                    <a:pt x="161" y="61"/>
                                  </a:lnTo>
                                  <a:lnTo>
                                    <a:pt x="163" y="78"/>
                                  </a:lnTo>
                                  <a:lnTo>
                                    <a:pt x="159" y="106"/>
                                  </a:lnTo>
                                  <a:lnTo>
                                    <a:pt x="151" y="125"/>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1" name="Group 2499"/>
                        <wpg:cNvGrpSpPr>
                          <a:grpSpLocks/>
                        </wpg:cNvGrpSpPr>
                        <wpg:grpSpPr bwMode="auto">
                          <a:xfrm>
                            <a:off x="10469" y="2452"/>
                            <a:ext cx="52" cy="74"/>
                            <a:chOff x="10469" y="2452"/>
                            <a:chExt cx="52" cy="74"/>
                          </a:xfrm>
                        </wpg:grpSpPr>
                        <wps:wsp>
                          <wps:cNvPr id="572" name="Freeform 2500"/>
                          <wps:cNvSpPr>
                            <a:spLocks/>
                          </wps:cNvSpPr>
                          <wps:spPr bwMode="auto">
                            <a:xfrm>
                              <a:off x="10469" y="2452"/>
                              <a:ext cx="52" cy="74"/>
                            </a:xfrm>
                            <a:custGeom>
                              <a:avLst/>
                              <a:gdLst>
                                <a:gd name="T0" fmla="+- 0 10469 10469"/>
                                <a:gd name="T1" fmla="*/ T0 w 52"/>
                                <a:gd name="T2" fmla="+- 0 2489 2452"/>
                                <a:gd name="T3" fmla="*/ 2489 h 74"/>
                                <a:gd name="T4" fmla="+- 0 10521 10469"/>
                                <a:gd name="T5" fmla="*/ T4 w 52"/>
                                <a:gd name="T6" fmla="+- 0 2489 2452"/>
                                <a:gd name="T7" fmla="*/ 2489 h 74"/>
                              </a:gdLst>
                              <a:ahLst/>
                              <a:cxnLst>
                                <a:cxn ang="0">
                                  <a:pos x="T1" y="T3"/>
                                </a:cxn>
                                <a:cxn ang="0">
                                  <a:pos x="T5" y="T7"/>
                                </a:cxn>
                              </a:cxnLst>
                              <a:rect l="0" t="0" r="r" b="b"/>
                              <a:pathLst>
                                <a:path w="52" h="74">
                                  <a:moveTo>
                                    <a:pt x="0" y="37"/>
                                  </a:moveTo>
                                  <a:lnTo>
                                    <a:pt x="52" y="37"/>
                                  </a:lnTo>
                                </a:path>
                              </a:pathLst>
                            </a:custGeom>
                            <a:noFill/>
                            <a:ln w="48260">
                              <a:solidFill>
                                <a:srgbClr val="4873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3" name="Group 2501"/>
                        <wpg:cNvGrpSpPr>
                          <a:grpSpLocks/>
                        </wpg:cNvGrpSpPr>
                        <wpg:grpSpPr bwMode="auto">
                          <a:xfrm>
                            <a:off x="10469" y="2547"/>
                            <a:ext cx="178" cy="2"/>
                            <a:chOff x="10469" y="2547"/>
                            <a:chExt cx="178" cy="2"/>
                          </a:xfrm>
                        </wpg:grpSpPr>
                        <wps:wsp>
                          <wps:cNvPr id="574" name="Freeform 2502"/>
                          <wps:cNvSpPr>
                            <a:spLocks/>
                          </wps:cNvSpPr>
                          <wps:spPr bwMode="auto">
                            <a:xfrm>
                              <a:off x="10469" y="2547"/>
                              <a:ext cx="178" cy="2"/>
                            </a:xfrm>
                            <a:custGeom>
                              <a:avLst/>
                              <a:gdLst>
                                <a:gd name="T0" fmla="+- 0 10469 10469"/>
                                <a:gd name="T1" fmla="*/ T0 w 178"/>
                                <a:gd name="T2" fmla="+- 0 10647 10469"/>
                                <a:gd name="T3" fmla="*/ T2 w 178"/>
                              </a:gdLst>
                              <a:ahLst/>
                              <a:cxnLst>
                                <a:cxn ang="0">
                                  <a:pos x="T1" y="0"/>
                                </a:cxn>
                                <a:cxn ang="0">
                                  <a:pos x="T3" y="0"/>
                                </a:cxn>
                              </a:cxnLst>
                              <a:rect l="0" t="0" r="r" b="b"/>
                              <a:pathLst>
                                <a:path w="178">
                                  <a:moveTo>
                                    <a:pt x="0" y="0"/>
                                  </a:moveTo>
                                  <a:lnTo>
                                    <a:pt x="178" y="0"/>
                                  </a:lnTo>
                                </a:path>
                              </a:pathLst>
                            </a:custGeom>
                            <a:noFill/>
                            <a:ln w="27940">
                              <a:solidFill>
                                <a:srgbClr val="4873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5" name="Group 2503"/>
                        <wpg:cNvGrpSpPr>
                          <a:grpSpLocks/>
                        </wpg:cNvGrpSpPr>
                        <wpg:grpSpPr bwMode="auto">
                          <a:xfrm>
                            <a:off x="10469" y="2568"/>
                            <a:ext cx="52" cy="88"/>
                            <a:chOff x="10469" y="2568"/>
                            <a:chExt cx="52" cy="88"/>
                          </a:xfrm>
                        </wpg:grpSpPr>
                        <wps:wsp>
                          <wps:cNvPr id="576" name="Freeform 2504"/>
                          <wps:cNvSpPr>
                            <a:spLocks/>
                          </wps:cNvSpPr>
                          <wps:spPr bwMode="auto">
                            <a:xfrm>
                              <a:off x="10469" y="2568"/>
                              <a:ext cx="52" cy="88"/>
                            </a:xfrm>
                            <a:custGeom>
                              <a:avLst/>
                              <a:gdLst>
                                <a:gd name="T0" fmla="+- 0 10495 10469"/>
                                <a:gd name="T1" fmla="*/ T0 w 52"/>
                                <a:gd name="T2" fmla="+- 0 2568 2568"/>
                                <a:gd name="T3" fmla="*/ 2568 h 88"/>
                                <a:gd name="T4" fmla="+- 0 10495 10469"/>
                                <a:gd name="T5" fmla="*/ T4 w 52"/>
                                <a:gd name="T6" fmla="+- 0 2656 2568"/>
                                <a:gd name="T7" fmla="*/ 2656 h 88"/>
                              </a:gdLst>
                              <a:ahLst/>
                              <a:cxnLst>
                                <a:cxn ang="0">
                                  <a:pos x="T1" y="T3"/>
                                </a:cxn>
                                <a:cxn ang="0">
                                  <a:pos x="T5" y="T7"/>
                                </a:cxn>
                              </a:cxnLst>
                              <a:rect l="0" t="0" r="r" b="b"/>
                              <a:pathLst>
                                <a:path w="52" h="88">
                                  <a:moveTo>
                                    <a:pt x="26" y="0"/>
                                  </a:moveTo>
                                  <a:lnTo>
                                    <a:pt x="26" y="88"/>
                                  </a:lnTo>
                                </a:path>
                              </a:pathLst>
                            </a:custGeom>
                            <a:noFill/>
                            <a:ln w="34077">
                              <a:solidFill>
                                <a:srgbClr val="4873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7" name="Group 2505"/>
                        <wpg:cNvGrpSpPr>
                          <a:grpSpLocks/>
                        </wpg:cNvGrpSpPr>
                        <wpg:grpSpPr bwMode="auto">
                          <a:xfrm>
                            <a:off x="10596" y="2451"/>
                            <a:ext cx="52" cy="75"/>
                            <a:chOff x="10596" y="2451"/>
                            <a:chExt cx="52" cy="75"/>
                          </a:xfrm>
                        </wpg:grpSpPr>
                        <wps:wsp>
                          <wps:cNvPr id="578" name="Freeform 2506"/>
                          <wps:cNvSpPr>
                            <a:spLocks/>
                          </wps:cNvSpPr>
                          <wps:spPr bwMode="auto">
                            <a:xfrm>
                              <a:off x="10596" y="2451"/>
                              <a:ext cx="52" cy="75"/>
                            </a:xfrm>
                            <a:custGeom>
                              <a:avLst/>
                              <a:gdLst>
                                <a:gd name="T0" fmla="+- 0 10596 10596"/>
                                <a:gd name="T1" fmla="*/ T0 w 52"/>
                                <a:gd name="T2" fmla="+- 0 2488 2451"/>
                                <a:gd name="T3" fmla="*/ 2488 h 75"/>
                                <a:gd name="T4" fmla="+- 0 10647 10596"/>
                                <a:gd name="T5" fmla="*/ T4 w 52"/>
                                <a:gd name="T6" fmla="+- 0 2488 2451"/>
                                <a:gd name="T7" fmla="*/ 2488 h 75"/>
                              </a:gdLst>
                              <a:ahLst/>
                              <a:cxnLst>
                                <a:cxn ang="0">
                                  <a:pos x="T1" y="T3"/>
                                </a:cxn>
                                <a:cxn ang="0">
                                  <a:pos x="T5" y="T7"/>
                                </a:cxn>
                              </a:cxnLst>
                              <a:rect l="0" t="0" r="r" b="b"/>
                              <a:pathLst>
                                <a:path w="52" h="75">
                                  <a:moveTo>
                                    <a:pt x="0" y="37"/>
                                  </a:moveTo>
                                  <a:lnTo>
                                    <a:pt x="51" y="37"/>
                                  </a:lnTo>
                                </a:path>
                              </a:pathLst>
                            </a:custGeom>
                            <a:noFill/>
                            <a:ln w="48280">
                              <a:solidFill>
                                <a:srgbClr val="4873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9" name="Group 2507"/>
                        <wpg:cNvGrpSpPr>
                          <a:grpSpLocks/>
                        </wpg:cNvGrpSpPr>
                        <wpg:grpSpPr bwMode="auto">
                          <a:xfrm>
                            <a:off x="10596" y="2569"/>
                            <a:ext cx="52" cy="88"/>
                            <a:chOff x="10596" y="2569"/>
                            <a:chExt cx="52" cy="88"/>
                          </a:xfrm>
                        </wpg:grpSpPr>
                        <wps:wsp>
                          <wps:cNvPr id="580" name="Freeform 2508"/>
                          <wps:cNvSpPr>
                            <a:spLocks/>
                          </wps:cNvSpPr>
                          <wps:spPr bwMode="auto">
                            <a:xfrm>
                              <a:off x="10596" y="2569"/>
                              <a:ext cx="52" cy="88"/>
                            </a:xfrm>
                            <a:custGeom>
                              <a:avLst/>
                              <a:gdLst>
                                <a:gd name="T0" fmla="+- 0 10621 10596"/>
                                <a:gd name="T1" fmla="*/ T0 w 52"/>
                                <a:gd name="T2" fmla="+- 0 2569 2569"/>
                                <a:gd name="T3" fmla="*/ 2569 h 88"/>
                                <a:gd name="T4" fmla="+- 0 10621 10596"/>
                                <a:gd name="T5" fmla="*/ T4 w 52"/>
                                <a:gd name="T6" fmla="+- 0 2656 2569"/>
                                <a:gd name="T7" fmla="*/ 2656 h 88"/>
                              </a:gdLst>
                              <a:ahLst/>
                              <a:cxnLst>
                                <a:cxn ang="0">
                                  <a:pos x="T1" y="T3"/>
                                </a:cxn>
                                <a:cxn ang="0">
                                  <a:pos x="T5" y="T7"/>
                                </a:cxn>
                              </a:cxnLst>
                              <a:rect l="0" t="0" r="r" b="b"/>
                              <a:pathLst>
                                <a:path w="52" h="88">
                                  <a:moveTo>
                                    <a:pt x="25" y="0"/>
                                  </a:moveTo>
                                  <a:lnTo>
                                    <a:pt x="25" y="87"/>
                                  </a:lnTo>
                                </a:path>
                              </a:pathLst>
                            </a:custGeom>
                            <a:noFill/>
                            <a:ln w="33907">
                              <a:solidFill>
                                <a:srgbClr val="48732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1" name="Group 2509"/>
                        <wpg:cNvGrpSpPr>
                          <a:grpSpLocks/>
                        </wpg:cNvGrpSpPr>
                        <wpg:grpSpPr bwMode="auto">
                          <a:xfrm>
                            <a:off x="10659" y="2447"/>
                            <a:ext cx="187" cy="215"/>
                            <a:chOff x="10659" y="2447"/>
                            <a:chExt cx="187" cy="215"/>
                          </a:xfrm>
                        </wpg:grpSpPr>
                        <wps:wsp>
                          <wps:cNvPr id="582" name="Freeform 2510"/>
                          <wps:cNvSpPr>
                            <a:spLocks/>
                          </wps:cNvSpPr>
                          <wps:spPr bwMode="auto">
                            <a:xfrm>
                              <a:off x="10659" y="2447"/>
                              <a:ext cx="187" cy="215"/>
                            </a:xfrm>
                            <a:custGeom>
                              <a:avLst/>
                              <a:gdLst>
                                <a:gd name="T0" fmla="+- 0 10838 10659"/>
                                <a:gd name="T1" fmla="*/ T0 w 187"/>
                                <a:gd name="T2" fmla="+- 0 2620 2447"/>
                                <a:gd name="T3" fmla="*/ 2620 h 215"/>
                                <a:gd name="T4" fmla="+- 0 10766 10659"/>
                                <a:gd name="T5" fmla="*/ T4 w 187"/>
                                <a:gd name="T6" fmla="+- 0 2620 2447"/>
                                <a:gd name="T7" fmla="*/ 2620 h 215"/>
                                <a:gd name="T8" fmla="+- 0 10773 10659"/>
                                <a:gd name="T9" fmla="*/ T8 w 187"/>
                                <a:gd name="T10" fmla="+- 0 2618 2447"/>
                                <a:gd name="T11" fmla="*/ 2618 h 215"/>
                                <a:gd name="T12" fmla="+- 0 10774 10659"/>
                                <a:gd name="T13" fmla="*/ T12 w 187"/>
                                <a:gd name="T14" fmla="+- 0 2618 2447"/>
                                <a:gd name="T15" fmla="*/ 2618 h 215"/>
                                <a:gd name="T16" fmla="+- 0 10794 10659"/>
                                <a:gd name="T17" fmla="*/ T16 w 187"/>
                                <a:gd name="T18" fmla="+- 0 2612 2447"/>
                                <a:gd name="T19" fmla="*/ 2612 h 215"/>
                                <a:gd name="T20" fmla="+- 0 10794 10659"/>
                                <a:gd name="T21" fmla="*/ T20 w 187"/>
                                <a:gd name="T22" fmla="+- 0 2597 2447"/>
                                <a:gd name="T23" fmla="*/ 2597 h 215"/>
                                <a:gd name="T24" fmla="+- 0 10784 10659"/>
                                <a:gd name="T25" fmla="*/ T24 w 187"/>
                                <a:gd name="T26" fmla="+- 0 2582 2447"/>
                                <a:gd name="T27" fmla="*/ 2582 h 215"/>
                                <a:gd name="T28" fmla="+- 0 10761 10659"/>
                                <a:gd name="T29" fmla="*/ T28 w 187"/>
                                <a:gd name="T30" fmla="+- 0 2576 2447"/>
                                <a:gd name="T31" fmla="*/ 2576 h 215"/>
                                <a:gd name="T32" fmla="+- 0 10737 10659"/>
                                <a:gd name="T33" fmla="*/ T32 w 187"/>
                                <a:gd name="T34" fmla="+- 0 2573 2447"/>
                                <a:gd name="T35" fmla="*/ 2573 h 215"/>
                                <a:gd name="T36" fmla="+- 0 10721 10659"/>
                                <a:gd name="T37" fmla="*/ T36 w 187"/>
                                <a:gd name="T38" fmla="+- 0 2570 2447"/>
                                <a:gd name="T39" fmla="*/ 2570 h 215"/>
                                <a:gd name="T40" fmla="+- 0 10672 10659"/>
                                <a:gd name="T41" fmla="*/ T40 w 187"/>
                                <a:gd name="T42" fmla="+- 0 2533 2447"/>
                                <a:gd name="T43" fmla="*/ 2533 h 215"/>
                                <a:gd name="T44" fmla="+- 0 10670 10659"/>
                                <a:gd name="T45" fmla="*/ T44 w 187"/>
                                <a:gd name="T46" fmla="+- 0 2523 2447"/>
                                <a:gd name="T47" fmla="*/ 2523 h 215"/>
                                <a:gd name="T48" fmla="+- 0 10670 10659"/>
                                <a:gd name="T49" fmla="*/ T48 w 187"/>
                                <a:gd name="T50" fmla="+- 0 2512 2447"/>
                                <a:gd name="T51" fmla="*/ 2512 h 215"/>
                                <a:gd name="T52" fmla="+- 0 10700 10659"/>
                                <a:gd name="T53" fmla="*/ T52 w 187"/>
                                <a:gd name="T54" fmla="+- 0 2459 2447"/>
                                <a:gd name="T55" fmla="*/ 2459 h 215"/>
                                <a:gd name="T56" fmla="+- 0 10742 10659"/>
                                <a:gd name="T57" fmla="*/ T56 w 187"/>
                                <a:gd name="T58" fmla="+- 0 2447 2447"/>
                                <a:gd name="T59" fmla="*/ 2447 h 215"/>
                                <a:gd name="T60" fmla="+- 0 10760 10659"/>
                                <a:gd name="T61" fmla="*/ T60 w 187"/>
                                <a:gd name="T62" fmla="+- 0 2447 2447"/>
                                <a:gd name="T63" fmla="*/ 2447 h 215"/>
                                <a:gd name="T64" fmla="+- 0 10819 10659"/>
                                <a:gd name="T65" fmla="*/ T64 w 187"/>
                                <a:gd name="T66" fmla="+- 0 2466 2447"/>
                                <a:gd name="T67" fmla="*/ 2466 h 215"/>
                                <a:gd name="T68" fmla="+- 0 10843 10659"/>
                                <a:gd name="T69" fmla="*/ T68 w 187"/>
                                <a:gd name="T70" fmla="+- 0 2485 2447"/>
                                <a:gd name="T71" fmla="*/ 2485 h 215"/>
                                <a:gd name="T72" fmla="+- 0 10840 10659"/>
                                <a:gd name="T73" fmla="*/ T72 w 187"/>
                                <a:gd name="T74" fmla="+- 0 2487 2447"/>
                                <a:gd name="T75" fmla="*/ 2487 h 215"/>
                                <a:gd name="T76" fmla="+- 0 10731 10659"/>
                                <a:gd name="T77" fmla="*/ T76 w 187"/>
                                <a:gd name="T78" fmla="+- 0 2487 2447"/>
                                <a:gd name="T79" fmla="*/ 2487 h 215"/>
                                <a:gd name="T80" fmla="+- 0 10721 10659"/>
                                <a:gd name="T81" fmla="*/ T80 w 187"/>
                                <a:gd name="T82" fmla="+- 0 2499 2447"/>
                                <a:gd name="T83" fmla="*/ 2499 h 215"/>
                                <a:gd name="T84" fmla="+- 0 10721 10659"/>
                                <a:gd name="T85" fmla="*/ T84 w 187"/>
                                <a:gd name="T86" fmla="+- 0 2514 2447"/>
                                <a:gd name="T87" fmla="*/ 2514 h 215"/>
                                <a:gd name="T88" fmla="+- 0 10724 10659"/>
                                <a:gd name="T89" fmla="*/ T88 w 187"/>
                                <a:gd name="T90" fmla="+- 0 2518 2447"/>
                                <a:gd name="T91" fmla="*/ 2518 h 215"/>
                                <a:gd name="T92" fmla="+- 0 10725 10659"/>
                                <a:gd name="T93" fmla="*/ T92 w 187"/>
                                <a:gd name="T94" fmla="+- 0 2519 2447"/>
                                <a:gd name="T95" fmla="*/ 2519 h 215"/>
                                <a:gd name="T96" fmla="+- 0 10732 10659"/>
                                <a:gd name="T97" fmla="*/ T96 w 187"/>
                                <a:gd name="T98" fmla="+- 0 2527 2447"/>
                                <a:gd name="T99" fmla="*/ 2527 h 215"/>
                                <a:gd name="T100" fmla="+- 0 10746 10659"/>
                                <a:gd name="T101" fmla="*/ T100 w 187"/>
                                <a:gd name="T102" fmla="+- 0 2527 2447"/>
                                <a:gd name="T103" fmla="*/ 2527 h 215"/>
                                <a:gd name="T104" fmla="+- 0 10774 10659"/>
                                <a:gd name="T105" fmla="*/ T104 w 187"/>
                                <a:gd name="T106" fmla="+- 0 2531 2447"/>
                                <a:gd name="T107" fmla="*/ 2531 h 215"/>
                                <a:gd name="T108" fmla="+- 0 10842 10659"/>
                                <a:gd name="T109" fmla="*/ T108 w 187"/>
                                <a:gd name="T110" fmla="+- 0 2574 2447"/>
                                <a:gd name="T111" fmla="*/ 2574 h 215"/>
                                <a:gd name="T112" fmla="+- 0 10845 10659"/>
                                <a:gd name="T113" fmla="*/ T112 w 187"/>
                                <a:gd name="T114" fmla="+- 0 2589 2447"/>
                                <a:gd name="T115" fmla="*/ 2589 h 215"/>
                                <a:gd name="T116" fmla="+- 0 10845 10659"/>
                                <a:gd name="T117" fmla="*/ T116 w 187"/>
                                <a:gd name="T118" fmla="+- 0 2600 2447"/>
                                <a:gd name="T119" fmla="*/ 2600 h 215"/>
                                <a:gd name="T120" fmla="+- 0 10845 10659"/>
                                <a:gd name="T121" fmla="*/ T120 w 187"/>
                                <a:gd name="T122" fmla="+- 0 2608 2447"/>
                                <a:gd name="T123" fmla="*/ 2608 h 215"/>
                                <a:gd name="T124" fmla="+- 0 10838 10659"/>
                                <a:gd name="T125" fmla="*/ T124 w 187"/>
                                <a:gd name="T126" fmla="+- 0 2620 2447"/>
                                <a:gd name="T127" fmla="*/ 2620 h 2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87" h="215">
                                  <a:moveTo>
                                    <a:pt x="179" y="173"/>
                                  </a:moveTo>
                                  <a:lnTo>
                                    <a:pt x="107" y="173"/>
                                  </a:lnTo>
                                  <a:lnTo>
                                    <a:pt x="114" y="171"/>
                                  </a:lnTo>
                                  <a:lnTo>
                                    <a:pt x="115" y="171"/>
                                  </a:lnTo>
                                  <a:lnTo>
                                    <a:pt x="135" y="165"/>
                                  </a:lnTo>
                                  <a:lnTo>
                                    <a:pt x="135" y="150"/>
                                  </a:lnTo>
                                  <a:lnTo>
                                    <a:pt x="125" y="135"/>
                                  </a:lnTo>
                                  <a:lnTo>
                                    <a:pt x="102" y="129"/>
                                  </a:lnTo>
                                  <a:lnTo>
                                    <a:pt x="78" y="126"/>
                                  </a:lnTo>
                                  <a:lnTo>
                                    <a:pt x="62" y="123"/>
                                  </a:lnTo>
                                  <a:lnTo>
                                    <a:pt x="13" y="86"/>
                                  </a:lnTo>
                                  <a:lnTo>
                                    <a:pt x="11" y="76"/>
                                  </a:lnTo>
                                  <a:lnTo>
                                    <a:pt x="11" y="65"/>
                                  </a:lnTo>
                                  <a:lnTo>
                                    <a:pt x="41" y="12"/>
                                  </a:lnTo>
                                  <a:lnTo>
                                    <a:pt x="83" y="0"/>
                                  </a:lnTo>
                                  <a:lnTo>
                                    <a:pt x="101" y="0"/>
                                  </a:lnTo>
                                  <a:lnTo>
                                    <a:pt x="160" y="19"/>
                                  </a:lnTo>
                                  <a:lnTo>
                                    <a:pt x="184" y="38"/>
                                  </a:lnTo>
                                  <a:lnTo>
                                    <a:pt x="181" y="40"/>
                                  </a:lnTo>
                                  <a:lnTo>
                                    <a:pt x="72" y="40"/>
                                  </a:lnTo>
                                  <a:lnTo>
                                    <a:pt x="62" y="52"/>
                                  </a:lnTo>
                                  <a:lnTo>
                                    <a:pt x="62" y="67"/>
                                  </a:lnTo>
                                  <a:lnTo>
                                    <a:pt x="65" y="71"/>
                                  </a:lnTo>
                                  <a:lnTo>
                                    <a:pt x="66" y="72"/>
                                  </a:lnTo>
                                  <a:lnTo>
                                    <a:pt x="73" y="80"/>
                                  </a:lnTo>
                                  <a:lnTo>
                                    <a:pt x="87" y="80"/>
                                  </a:lnTo>
                                  <a:lnTo>
                                    <a:pt x="115" y="84"/>
                                  </a:lnTo>
                                  <a:lnTo>
                                    <a:pt x="183" y="127"/>
                                  </a:lnTo>
                                  <a:lnTo>
                                    <a:pt x="186" y="142"/>
                                  </a:lnTo>
                                  <a:lnTo>
                                    <a:pt x="186" y="153"/>
                                  </a:lnTo>
                                  <a:lnTo>
                                    <a:pt x="186" y="161"/>
                                  </a:lnTo>
                                  <a:lnTo>
                                    <a:pt x="179" y="173"/>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Freeform 2511"/>
                          <wps:cNvSpPr>
                            <a:spLocks/>
                          </wps:cNvSpPr>
                          <wps:spPr bwMode="auto">
                            <a:xfrm>
                              <a:off x="10659" y="2447"/>
                              <a:ext cx="187" cy="215"/>
                            </a:xfrm>
                            <a:custGeom>
                              <a:avLst/>
                              <a:gdLst>
                                <a:gd name="T0" fmla="+- 0 10805 10659"/>
                                <a:gd name="T1" fmla="*/ T0 w 187"/>
                                <a:gd name="T2" fmla="+- 0 2512 2447"/>
                                <a:gd name="T3" fmla="*/ 2512 h 215"/>
                                <a:gd name="T4" fmla="+- 0 10790 10659"/>
                                <a:gd name="T5" fmla="*/ T4 w 187"/>
                                <a:gd name="T6" fmla="+- 0 2499 2447"/>
                                <a:gd name="T7" fmla="*/ 2499 h 215"/>
                                <a:gd name="T8" fmla="+- 0 10772 10659"/>
                                <a:gd name="T9" fmla="*/ T8 w 187"/>
                                <a:gd name="T10" fmla="+- 0 2490 2447"/>
                                <a:gd name="T11" fmla="*/ 2490 h 215"/>
                                <a:gd name="T12" fmla="+- 0 10768 10659"/>
                                <a:gd name="T13" fmla="*/ T12 w 187"/>
                                <a:gd name="T14" fmla="+- 0 2489 2447"/>
                                <a:gd name="T15" fmla="*/ 2489 h 215"/>
                                <a:gd name="T16" fmla="+- 0 10760 10659"/>
                                <a:gd name="T17" fmla="*/ T16 w 187"/>
                                <a:gd name="T18" fmla="+- 0 2487 2447"/>
                                <a:gd name="T19" fmla="*/ 2487 h 215"/>
                                <a:gd name="T20" fmla="+- 0 10840 10659"/>
                                <a:gd name="T21" fmla="*/ T20 w 187"/>
                                <a:gd name="T22" fmla="+- 0 2487 2447"/>
                                <a:gd name="T23" fmla="*/ 2487 h 215"/>
                                <a:gd name="T24" fmla="+- 0 10805 10659"/>
                                <a:gd name="T25" fmla="*/ T24 w 187"/>
                                <a:gd name="T26" fmla="+- 0 2512 2447"/>
                                <a:gd name="T27" fmla="*/ 2512 h 215"/>
                              </a:gdLst>
                              <a:ahLst/>
                              <a:cxnLst>
                                <a:cxn ang="0">
                                  <a:pos x="T1" y="T3"/>
                                </a:cxn>
                                <a:cxn ang="0">
                                  <a:pos x="T5" y="T7"/>
                                </a:cxn>
                                <a:cxn ang="0">
                                  <a:pos x="T9" y="T11"/>
                                </a:cxn>
                                <a:cxn ang="0">
                                  <a:pos x="T13" y="T15"/>
                                </a:cxn>
                                <a:cxn ang="0">
                                  <a:pos x="T17" y="T19"/>
                                </a:cxn>
                                <a:cxn ang="0">
                                  <a:pos x="T21" y="T23"/>
                                </a:cxn>
                                <a:cxn ang="0">
                                  <a:pos x="T25" y="T27"/>
                                </a:cxn>
                              </a:cxnLst>
                              <a:rect l="0" t="0" r="r" b="b"/>
                              <a:pathLst>
                                <a:path w="187" h="215">
                                  <a:moveTo>
                                    <a:pt x="146" y="65"/>
                                  </a:moveTo>
                                  <a:lnTo>
                                    <a:pt x="131" y="52"/>
                                  </a:lnTo>
                                  <a:lnTo>
                                    <a:pt x="113" y="43"/>
                                  </a:lnTo>
                                  <a:lnTo>
                                    <a:pt x="109" y="42"/>
                                  </a:lnTo>
                                  <a:lnTo>
                                    <a:pt x="101" y="40"/>
                                  </a:lnTo>
                                  <a:lnTo>
                                    <a:pt x="181" y="40"/>
                                  </a:lnTo>
                                  <a:lnTo>
                                    <a:pt x="146" y="65"/>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512"/>
                          <wps:cNvSpPr>
                            <a:spLocks/>
                          </wps:cNvSpPr>
                          <wps:spPr bwMode="auto">
                            <a:xfrm>
                              <a:off x="10659" y="2447"/>
                              <a:ext cx="187" cy="215"/>
                            </a:xfrm>
                            <a:custGeom>
                              <a:avLst/>
                              <a:gdLst>
                                <a:gd name="T0" fmla="+- 0 10746 10659"/>
                                <a:gd name="T1" fmla="*/ T0 w 187"/>
                                <a:gd name="T2" fmla="+- 0 2527 2447"/>
                                <a:gd name="T3" fmla="*/ 2527 h 215"/>
                                <a:gd name="T4" fmla="+- 0 10732 10659"/>
                                <a:gd name="T5" fmla="*/ T4 w 187"/>
                                <a:gd name="T6" fmla="+- 0 2527 2447"/>
                                <a:gd name="T7" fmla="*/ 2527 h 215"/>
                                <a:gd name="T8" fmla="+- 0 10744 10659"/>
                                <a:gd name="T9" fmla="*/ T8 w 187"/>
                                <a:gd name="T10" fmla="+- 0 2526 2447"/>
                                <a:gd name="T11" fmla="*/ 2526 h 215"/>
                                <a:gd name="T12" fmla="+- 0 10746 10659"/>
                                <a:gd name="T13" fmla="*/ T12 w 187"/>
                                <a:gd name="T14" fmla="+- 0 2527 2447"/>
                                <a:gd name="T15" fmla="*/ 2527 h 215"/>
                              </a:gdLst>
                              <a:ahLst/>
                              <a:cxnLst>
                                <a:cxn ang="0">
                                  <a:pos x="T1" y="T3"/>
                                </a:cxn>
                                <a:cxn ang="0">
                                  <a:pos x="T5" y="T7"/>
                                </a:cxn>
                                <a:cxn ang="0">
                                  <a:pos x="T9" y="T11"/>
                                </a:cxn>
                                <a:cxn ang="0">
                                  <a:pos x="T13" y="T15"/>
                                </a:cxn>
                              </a:cxnLst>
                              <a:rect l="0" t="0" r="r" b="b"/>
                              <a:pathLst>
                                <a:path w="187" h="215">
                                  <a:moveTo>
                                    <a:pt x="87" y="80"/>
                                  </a:moveTo>
                                  <a:lnTo>
                                    <a:pt x="73" y="80"/>
                                  </a:lnTo>
                                  <a:lnTo>
                                    <a:pt x="85" y="79"/>
                                  </a:lnTo>
                                  <a:lnTo>
                                    <a:pt x="87" y="80"/>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513"/>
                          <wps:cNvSpPr>
                            <a:spLocks/>
                          </wps:cNvSpPr>
                          <wps:spPr bwMode="auto">
                            <a:xfrm>
                              <a:off x="10659" y="2447"/>
                              <a:ext cx="187" cy="215"/>
                            </a:xfrm>
                            <a:custGeom>
                              <a:avLst/>
                              <a:gdLst>
                                <a:gd name="T0" fmla="+- 0 10759 10659"/>
                                <a:gd name="T1" fmla="*/ T0 w 187"/>
                                <a:gd name="T2" fmla="+- 0 2661 2447"/>
                                <a:gd name="T3" fmla="*/ 2661 h 215"/>
                                <a:gd name="T4" fmla="+- 0 10752 10659"/>
                                <a:gd name="T5" fmla="*/ T4 w 187"/>
                                <a:gd name="T6" fmla="+- 0 2661 2447"/>
                                <a:gd name="T7" fmla="*/ 2661 h 215"/>
                                <a:gd name="T8" fmla="+- 0 10725 10659"/>
                                <a:gd name="T9" fmla="*/ T8 w 187"/>
                                <a:gd name="T10" fmla="+- 0 2658 2447"/>
                                <a:gd name="T11" fmla="*/ 2658 h 215"/>
                                <a:gd name="T12" fmla="+- 0 10669 10659"/>
                                <a:gd name="T13" fmla="*/ T12 w 187"/>
                                <a:gd name="T14" fmla="+- 0 2631 2447"/>
                                <a:gd name="T15" fmla="*/ 2631 h 215"/>
                                <a:gd name="T16" fmla="+- 0 10659 10659"/>
                                <a:gd name="T17" fmla="*/ T16 w 187"/>
                                <a:gd name="T18" fmla="+- 0 2619 2447"/>
                                <a:gd name="T19" fmla="*/ 2619 h 215"/>
                                <a:gd name="T20" fmla="+- 0 10697 10659"/>
                                <a:gd name="T21" fmla="*/ T20 w 187"/>
                                <a:gd name="T22" fmla="+- 0 2595 2447"/>
                                <a:gd name="T23" fmla="*/ 2595 h 215"/>
                                <a:gd name="T24" fmla="+- 0 10698 10659"/>
                                <a:gd name="T25" fmla="*/ T24 w 187"/>
                                <a:gd name="T26" fmla="+- 0 2595 2447"/>
                                <a:gd name="T27" fmla="*/ 2595 h 215"/>
                                <a:gd name="T28" fmla="+- 0 10702 10659"/>
                                <a:gd name="T29" fmla="*/ T28 w 187"/>
                                <a:gd name="T30" fmla="+- 0 2600 2447"/>
                                <a:gd name="T31" fmla="*/ 2600 h 215"/>
                                <a:gd name="T32" fmla="+- 0 10706 10659"/>
                                <a:gd name="T33" fmla="*/ T32 w 187"/>
                                <a:gd name="T34" fmla="+- 0 2603 2447"/>
                                <a:gd name="T35" fmla="*/ 2603 h 215"/>
                                <a:gd name="T36" fmla="+- 0 10724 10659"/>
                                <a:gd name="T37" fmla="*/ T36 w 187"/>
                                <a:gd name="T38" fmla="+- 0 2614 2447"/>
                                <a:gd name="T39" fmla="*/ 2614 h 215"/>
                                <a:gd name="T40" fmla="+- 0 10744 10659"/>
                                <a:gd name="T41" fmla="*/ T40 w 187"/>
                                <a:gd name="T42" fmla="+- 0 2619 2447"/>
                                <a:gd name="T43" fmla="*/ 2619 h 215"/>
                                <a:gd name="T44" fmla="+- 0 10759 10659"/>
                                <a:gd name="T45" fmla="*/ T44 w 187"/>
                                <a:gd name="T46" fmla="+- 0 2620 2447"/>
                                <a:gd name="T47" fmla="*/ 2620 h 215"/>
                                <a:gd name="T48" fmla="+- 0 10838 10659"/>
                                <a:gd name="T49" fmla="*/ T48 w 187"/>
                                <a:gd name="T50" fmla="+- 0 2620 2447"/>
                                <a:gd name="T51" fmla="*/ 2620 h 215"/>
                                <a:gd name="T52" fmla="+- 0 10837 10659"/>
                                <a:gd name="T53" fmla="*/ T52 w 187"/>
                                <a:gd name="T54" fmla="+- 0 2622 2447"/>
                                <a:gd name="T55" fmla="*/ 2622 h 215"/>
                                <a:gd name="T56" fmla="+- 0 10820 10659"/>
                                <a:gd name="T57" fmla="*/ T56 w 187"/>
                                <a:gd name="T58" fmla="+- 0 2642 2447"/>
                                <a:gd name="T59" fmla="*/ 2642 h 215"/>
                                <a:gd name="T60" fmla="+- 0 10799 10659"/>
                                <a:gd name="T61" fmla="*/ T60 w 187"/>
                                <a:gd name="T62" fmla="+- 0 2653 2447"/>
                                <a:gd name="T63" fmla="*/ 2653 h 215"/>
                                <a:gd name="T64" fmla="+- 0 10781 10659"/>
                                <a:gd name="T65" fmla="*/ T64 w 187"/>
                                <a:gd name="T66" fmla="+- 0 2658 2447"/>
                                <a:gd name="T67" fmla="*/ 2658 h 215"/>
                                <a:gd name="T68" fmla="+- 0 10766 10659"/>
                                <a:gd name="T69" fmla="*/ T68 w 187"/>
                                <a:gd name="T70" fmla="+- 0 2660 2447"/>
                                <a:gd name="T71" fmla="*/ 2660 h 215"/>
                                <a:gd name="T72" fmla="+- 0 10759 10659"/>
                                <a:gd name="T73" fmla="*/ T72 w 187"/>
                                <a:gd name="T74" fmla="+- 0 2661 2447"/>
                                <a:gd name="T75" fmla="*/ 2661 h 2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87" h="215">
                                  <a:moveTo>
                                    <a:pt x="100" y="214"/>
                                  </a:moveTo>
                                  <a:lnTo>
                                    <a:pt x="93" y="214"/>
                                  </a:lnTo>
                                  <a:lnTo>
                                    <a:pt x="66" y="211"/>
                                  </a:lnTo>
                                  <a:lnTo>
                                    <a:pt x="10" y="184"/>
                                  </a:lnTo>
                                  <a:lnTo>
                                    <a:pt x="0" y="172"/>
                                  </a:lnTo>
                                  <a:lnTo>
                                    <a:pt x="38" y="148"/>
                                  </a:lnTo>
                                  <a:lnTo>
                                    <a:pt x="39" y="148"/>
                                  </a:lnTo>
                                  <a:lnTo>
                                    <a:pt x="43" y="153"/>
                                  </a:lnTo>
                                  <a:lnTo>
                                    <a:pt x="47" y="156"/>
                                  </a:lnTo>
                                  <a:lnTo>
                                    <a:pt x="65" y="167"/>
                                  </a:lnTo>
                                  <a:lnTo>
                                    <a:pt x="85" y="172"/>
                                  </a:lnTo>
                                  <a:lnTo>
                                    <a:pt x="100" y="173"/>
                                  </a:lnTo>
                                  <a:lnTo>
                                    <a:pt x="179" y="173"/>
                                  </a:lnTo>
                                  <a:lnTo>
                                    <a:pt x="178" y="175"/>
                                  </a:lnTo>
                                  <a:lnTo>
                                    <a:pt x="161" y="195"/>
                                  </a:lnTo>
                                  <a:lnTo>
                                    <a:pt x="140" y="206"/>
                                  </a:lnTo>
                                  <a:lnTo>
                                    <a:pt x="122" y="211"/>
                                  </a:lnTo>
                                  <a:lnTo>
                                    <a:pt x="107" y="213"/>
                                  </a:lnTo>
                                  <a:lnTo>
                                    <a:pt x="100" y="214"/>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6" name="Group 2514"/>
                        <wpg:cNvGrpSpPr>
                          <a:grpSpLocks/>
                        </wpg:cNvGrpSpPr>
                        <wpg:grpSpPr bwMode="auto">
                          <a:xfrm>
                            <a:off x="9849" y="2283"/>
                            <a:ext cx="332" cy="374"/>
                            <a:chOff x="9849" y="2283"/>
                            <a:chExt cx="332" cy="374"/>
                          </a:xfrm>
                        </wpg:grpSpPr>
                        <wps:wsp>
                          <wps:cNvPr id="587" name="Freeform 2515"/>
                          <wps:cNvSpPr>
                            <a:spLocks/>
                          </wps:cNvSpPr>
                          <wps:spPr bwMode="auto">
                            <a:xfrm>
                              <a:off x="9849" y="2283"/>
                              <a:ext cx="332" cy="374"/>
                            </a:xfrm>
                            <a:custGeom>
                              <a:avLst/>
                              <a:gdLst>
                                <a:gd name="T0" fmla="+- 0 10044 9849"/>
                                <a:gd name="T1" fmla="*/ T0 w 332"/>
                                <a:gd name="T2" fmla="+- 0 2554 2283"/>
                                <a:gd name="T3" fmla="*/ 2554 h 374"/>
                                <a:gd name="T4" fmla="+- 0 9987 9849"/>
                                <a:gd name="T5" fmla="*/ T4 w 332"/>
                                <a:gd name="T6" fmla="+- 0 2554 2283"/>
                                <a:gd name="T7" fmla="*/ 2554 h 374"/>
                                <a:gd name="T8" fmla="+- 0 10181 9849"/>
                                <a:gd name="T9" fmla="*/ T8 w 332"/>
                                <a:gd name="T10" fmla="+- 0 2283 2283"/>
                                <a:gd name="T11" fmla="*/ 2283 h 374"/>
                                <a:gd name="T12" fmla="+- 0 10044 9849"/>
                                <a:gd name="T13" fmla="*/ T12 w 332"/>
                                <a:gd name="T14" fmla="+- 0 2554 2283"/>
                                <a:gd name="T15" fmla="*/ 2554 h 374"/>
                              </a:gdLst>
                              <a:ahLst/>
                              <a:cxnLst>
                                <a:cxn ang="0">
                                  <a:pos x="T1" y="T3"/>
                                </a:cxn>
                                <a:cxn ang="0">
                                  <a:pos x="T5" y="T7"/>
                                </a:cxn>
                                <a:cxn ang="0">
                                  <a:pos x="T9" y="T11"/>
                                </a:cxn>
                                <a:cxn ang="0">
                                  <a:pos x="T13" y="T15"/>
                                </a:cxn>
                              </a:cxnLst>
                              <a:rect l="0" t="0" r="r" b="b"/>
                              <a:pathLst>
                                <a:path w="332" h="374">
                                  <a:moveTo>
                                    <a:pt x="195" y="271"/>
                                  </a:moveTo>
                                  <a:lnTo>
                                    <a:pt x="138" y="271"/>
                                  </a:lnTo>
                                  <a:lnTo>
                                    <a:pt x="332" y="0"/>
                                  </a:lnTo>
                                  <a:lnTo>
                                    <a:pt x="195" y="271"/>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 name="Freeform 2516"/>
                          <wps:cNvSpPr>
                            <a:spLocks/>
                          </wps:cNvSpPr>
                          <wps:spPr bwMode="auto">
                            <a:xfrm>
                              <a:off x="9849" y="2283"/>
                              <a:ext cx="332" cy="374"/>
                            </a:xfrm>
                            <a:custGeom>
                              <a:avLst/>
                              <a:gdLst>
                                <a:gd name="T0" fmla="+- 0 9993 9849"/>
                                <a:gd name="T1" fmla="*/ T0 w 332"/>
                                <a:gd name="T2" fmla="+- 0 2656 2283"/>
                                <a:gd name="T3" fmla="*/ 2656 h 374"/>
                                <a:gd name="T4" fmla="+- 0 9849 9849"/>
                                <a:gd name="T5" fmla="*/ T4 w 332"/>
                                <a:gd name="T6" fmla="+- 0 2466 2283"/>
                                <a:gd name="T7" fmla="*/ 2466 h 374"/>
                                <a:gd name="T8" fmla="+- 0 9925 9849"/>
                                <a:gd name="T9" fmla="*/ T8 w 332"/>
                                <a:gd name="T10" fmla="+- 0 2484 2283"/>
                                <a:gd name="T11" fmla="*/ 2484 h 374"/>
                                <a:gd name="T12" fmla="+- 0 9987 9849"/>
                                <a:gd name="T13" fmla="*/ T12 w 332"/>
                                <a:gd name="T14" fmla="+- 0 2554 2283"/>
                                <a:gd name="T15" fmla="*/ 2554 h 374"/>
                                <a:gd name="T16" fmla="+- 0 10044 9849"/>
                                <a:gd name="T17" fmla="*/ T16 w 332"/>
                                <a:gd name="T18" fmla="+- 0 2554 2283"/>
                                <a:gd name="T19" fmla="*/ 2554 h 374"/>
                                <a:gd name="T20" fmla="+- 0 9993 9849"/>
                                <a:gd name="T21" fmla="*/ T20 w 332"/>
                                <a:gd name="T22" fmla="+- 0 2656 2283"/>
                                <a:gd name="T23" fmla="*/ 2656 h 374"/>
                              </a:gdLst>
                              <a:ahLst/>
                              <a:cxnLst>
                                <a:cxn ang="0">
                                  <a:pos x="T1" y="T3"/>
                                </a:cxn>
                                <a:cxn ang="0">
                                  <a:pos x="T5" y="T7"/>
                                </a:cxn>
                                <a:cxn ang="0">
                                  <a:pos x="T9" y="T11"/>
                                </a:cxn>
                                <a:cxn ang="0">
                                  <a:pos x="T13" y="T15"/>
                                </a:cxn>
                                <a:cxn ang="0">
                                  <a:pos x="T17" y="T19"/>
                                </a:cxn>
                                <a:cxn ang="0">
                                  <a:pos x="T21" y="T23"/>
                                </a:cxn>
                              </a:cxnLst>
                              <a:rect l="0" t="0" r="r" b="b"/>
                              <a:pathLst>
                                <a:path w="332" h="374">
                                  <a:moveTo>
                                    <a:pt x="144" y="373"/>
                                  </a:moveTo>
                                  <a:lnTo>
                                    <a:pt x="0" y="183"/>
                                  </a:lnTo>
                                  <a:lnTo>
                                    <a:pt x="76" y="201"/>
                                  </a:lnTo>
                                  <a:lnTo>
                                    <a:pt x="138" y="271"/>
                                  </a:lnTo>
                                  <a:lnTo>
                                    <a:pt x="195" y="271"/>
                                  </a:lnTo>
                                  <a:lnTo>
                                    <a:pt x="144" y="373"/>
                                  </a:lnTo>
                                  <a:close/>
                                </a:path>
                              </a:pathLst>
                            </a:custGeom>
                            <a:solidFill>
                              <a:srgbClr val="4873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31587CB" id="Group 2491" o:spid="_x0000_s1026" style="position:absolute;left:0;text-align:left;margin-left:509.05pt;margin-top:57.8pt;width:50.9pt;height:20.55pt;z-index:-251656192;mso-position-horizontal-relative:page;mso-position-vertical-relative:page" coordorigin="9838,2272" coordsize="1018,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">
                <v:group id="Group 2492" o:spid="_x0000_s1027" style="position:absolute;left:10110;top:2451;width:181;height:205" coordorigin="10110,2451" coordsize="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Freeform 2493" o:spid="_x0000_s1028" style="position:absolute;left:10110;top:2451;width:181;height:205;visibility:visible;mso-wrap-style:square;v-text-anchor:top" coordsize="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" path="m52,205l,205,,,104,r6,l123,2r20,7l163,25r6,13l51,38r,56l169,94r-6,10l133,123r5,9l52,132r,73xe" fillcolor="#48732a" stroked="f">
                    <v:path arrowok="t" o:connecttype="custom" o:connectlocs="52,2656;0,2656;0,2451;104,2451;110,2451;123,2453;143,2460;163,2476;169,2489;51,2489;51,2545;169,2545;163,2555;133,2574;138,2583;52,2583;52,2656" o:connectangles="0,0,0,0,0,0,0,0,0,0,0,0,0,0,0,0,0"/>
                  </v:shape>
                  <v:shape id="Freeform 2494" o:spid="_x0000_s1029" style="position:absolute;left:10110;top:2451;width:181;height:205;visibility:visible;mso-wrap-style:square;v-text-anchor:top" coordsize="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" path="m169,94r-68,l107,92r17,-6l124,71r,-6l113,42,95,38r74,l171,43r4,20l172,89r-3,5xe" fillcolor="#48732a" stroked="f">
                    <v:path arrowok="t" o:connecttype="custom" o:connectlocs="169,2545;101,2545;107,2543;124,2537;124,2522;124,2516;113,2493;95,2489;169,2489;171,2494;175,2514;172,2540;169,2545" o:connectangles="0,0,0,0,0,0,0,0,0,0,0,0,0"/>
                  </v:shape>
                  <v:shape id="Freeform 2495" o:spid="_x0000_s1030" style="position:absolute;left:10110;top:2451;width:181;height:205;visibility:visible;mso-wrap-style:square;v-text-anchor:top" coordsize="18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" path="m181,205r-57,l83,132r55,l181,205xe" fillcolor="#48732a" stroked="f">
                    <v:path arrowok="t" o:connecttype="custom" o:connectlocs="181,2656;124,2656;83,2583;138,2583;181,2656" o:connectangles="0,0,0,0,0"/>
                  </v:shape>
                </v:group>
                <v:group id="Group 2496" o:spid="_x0000_s1031" style="position:absolute;left:10290;top:2500;width:163;height:160" coordorigin="10290,2500" coordsize="16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shape id="Freeform 2497" o:spid="_x0000_s1032" style="position:absolute;left:10290;top:2500;width:163;height:160;visibility:visible;mso-wrap-style:square;v-text-anchor:top" coordsize="16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" path="m83,159l15,130,,91,1,72,40,9,82,r22,3l123,9r19,17l148,35r-71,l69,36r-6,4l52,51,45,74r,21l50,106r3,4l56,115r9,10l151,125r-10,14l136,143r-12,8l104,158r-21,1xe" fillcolor="#48732a" stroked="f">
                    <v:path arrowok="t" o:connecttype="custom" o:connectlocs="83,2659;15,2630;0,2591;1,2572;40,2509;82,2500;104,2503;123,2509;142,2526;148,2535;77,2535;69,2536;63,2540;52,2551;45,2574;45,2595;50,2606;53,2610;56,2615;65,2625;151,2625;151,2625;141,2639;136,2643;124,2651;104,2658;83,2659" o:connectangles="0,0,0,0,0,0,0,0,0,0,0,0,0,0,0,0,0,0,0,0,0,0,0,0,0,0,0"/>
                  </v:shape>
                  <v:shape id="Freeform 2498" o:spid="_x0000_s1033" style="position:absolute;left:10290;top:2500;width:163;height:160;visibility:visible;mso-wrap-style:square;v-text-anchor:top" coordsize="16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" path="m151,125r-69,l103,118r12,-18l97,38,91,35r57,l154,43r7,18l163,78r-4,28l151,125xe" fillcolor="#48732a" stroked="f">
                    <v:path arrowok="t" o:connecttype="custom" o:connectlocs="151,2625;82,2625;103,2618;115,2600;97,2538;91,2535;148,2535;154,2543;161,2561;163,2578;159,2606;151,2625" o:connectangles="0,0,0,0,0,0,0,0,0,0,0,0"/>
                  </v:shape>
                </v:group>
                <v:group id="Group 2499" o:spid="_x0000_s1034" style="position:absolute;left:10469;top:2452;width:52;height:74" coordorigin="10469,2452" coordsize="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shape id="Freeform 2500" o:spid="_x0000_s1035" style="position:absolute;left:10469;top:2452;width:52;height:74;visibility:visible;mso-wrap-style:square;v-text-anchor:top" coordsize="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" path="m,37r52,e" filled="f" strokecolor="#48732a" strokeweight="3.8pt">
                    <v:path arrowok="t" o:connecttype="custom" o:connectlocs="0,2489;52,2489" o:connectangles="0,0"/>
                  </v:shape>
                </v:group>
                <v:group id="Group 2501" o:spid="_x0000_s1036" style="position:absolute;left:10469;top:2547;width:178;height:2" coordorigin="10469,2547" coordsize="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shape id="Freeform 2502" o:spid="_x0000_s1037" style="position:absolute;left:10469;top:2547;width:178;height:2;visibility:visible;mso-wrap-style:square;v-text-anchor:top" coordsize="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" path="m,l178,e" filled="f" strokecolor="#48732a" strokeweight="2.2pt">
                    <v:path arrowok="t" o:connecttype="custom" o:connectlocs="0,0;178,0" o:connectangles="0,0"/>
                  </v:shape>
                </v:group>
                <v:group id="Group 2503" o:spid="_x0000_s1038" style="position:absolute;left:10469;top:2568;width:52;height:88" coordorigin="10469,2568" coordsize="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shape id="Freeform 2504" o:spid="_x0000_s1039" style="position:absolute;left:10469;top:2568;width:52;height:88;visibility:visible;mso-wrap-style:square;v-text-anchor:top" coordsize="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" path="m26,r,88e" filled="f" strokecolor="#48732a" strokeweight=".94658mm">
                    <v:path arrowok="t" o:connecttype="custom" o:connectlocs="26,2568;26,2656" o:connectangles="0,0"/>
                  </v:shape>
                </v:group>
                <v:group id="Group 2505" o:spid="_x0000_s1040" style="position:absolute;left:10596;top:2451;width:52;height:75" coordorigin="10596,2451"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Freeform 2506" o:spid="_x0000_s1041" style="position:absolute;left:10596;top:2451;width:52;height:75;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" path="m,37r51,e" filled="f" strokecolor="#48732a" strokeweight="1.3411mm">
                    <v:path arrowok="t" o:connecttype="custom" o:connectlocs="0,2488;51,2488" o:connectangles="0,0"/>
                  </v:shape>
                </v:group>
                <v:group id="Group 2507" o:spid="_x0000_s1042" style="position:absolute;left:10596;top:2569;width:52;height:88" coordorigin="10596,2569" coordsize="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shape id="Freeform 2508" o:spid="_x0000_s1043" style="position:absolute;left:10596;top:2569;width:52;height:88;visibility:visible;mso-wrap-style:square;v-text-anchor:top" coordsize="5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" path="m25,r,87e" filled="f" strokecolor="#48732a" strokeweight=".94186mm">
                    <v:path arrowok="t" o:connecttype="custom" o:connectlocs="25,2569;25,2656" o:connectangles="0,0"/>
                  </v:shape>
                </v:group>
                <v:group id="Group 2509" o:spid="_x0000_s1044" style="position:absolute;left:10659;top:2447;width:187;height:215" coordorigin="10659,2447" coordsize="18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JCE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ZJDP9nwhGQ6z8AAAD//wMAUEsBAi0AFAAGAAgAAAAhANvh9svuAAAAhQEAABMAAAAAAAAA&#10;AAAAAAAAAAAAAFtDb250ZW50X1R5cGVzXS54bWxQSwECLQAUAAYACAAAACEAWvQsW78AAAAVAQAA&#10;CwAAAAAAAAAAAAAAAAAfAQAAX3JlbHMvLnJlbHNQSwECLQAUAAYACAAAACEAUtSQhMYAAADcAAAA&#10;DwAAAAAAAAAAAAAAAAAHAgAAZHJzL2Rvd25yZXYueG1sUEsFBgAAAAADAAMAtwAAAPoCAAAAAA==&#10;">
                  <v:shape id="Freeform 2510" o:spid="_x0000_s1045" style="position:absolute;left:10659;top:2447;width:187;height:215;visibility:visible;mso-wrap-style:square;v-text-anchor:top" coordsize="18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" path="m179,173r-72,l114,171r1,l135,165r,-15l125,135r-23,-6l78,126,62,123,13,86,11,76r,-11l41,12,83,r18,l160,19r24,19l181,40,72,40,62,52r,15l65,71r1,1l73,80r14,l115,84r68,43l186,142r,11l186,161r-7,12xe" fillcolor="#48732a" stroked="f">
                    <v:path arrowok="t" o:connecttype="custom" o:connectlocs="179,2620;107,2620;114,2618;115,2618;135,2612;135,2597;125,2582;102,2576;78,2573;62,2570;13,2533;11,2523;11,2512;41,2459;83,2447;101,2447;160,2466;184,2485;181,2487;72,2487;62,2499;62,2514;65,2518;66,2519;73,2527;87,2527;115,2531;183,2574;186,2589;186,2600;186,2608;179,2620" o:connectangles="0,0,0,0,0,0,0,0,0,0,0,0,0,0,0,0,0,0,0,0,0,0,0,0,0,0,0,0,0,0,0,0"/>
                  </v:shape>
                  <v:shape id="Freeform 2511" o:spid="_x0000_s1046" style="position:absolute;left:10659;top:2447;width:187;height:215;visibility:visible;mso-wrap-style:square;v-text-anchor:top" coordsize="18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" path="m146,65l131,52,113,43r-4,-1l101,40r80,l146,65xe" fillcolor="#48732a" stroked="f">
                    <v:path arrowok="t" o:connecttype="custom" o:connectlocs="146,2512;131,2499;113,2490;109,2489;101,2487;181,2487;146,2512" o:connectangles="0,0,0,0,0,0,0"/>
                  </v:shape>
                  <v:shape id="Freeform 2512" o:spid="_x0000_s1047" style="position:absolute;left:10659;top:2447;width:187;height:215;visibility:visible;mso-wrap-style:square;v-text-anchor:top" coordsize="18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" path="m87,80r-14,l85,79r2,1xe" fillcolor="#48732a" stroked="f">
                    <v:path arrowok="t" o:connecttype="custom" o:connectlocs="87,2527;73,2527;85,2526;87,2527" o:connectangles="0,0,0,0"/>
                  </v:shape>
                  <v:shape id="Freeform 2513" o:spid="_x0000_s1048" style="position:absolute;left:10659;top:2447;width:187;height:215;visibility:visible;mso-wrap-style:square;v-text-anchor:top" coordsize="187,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" path="m100,214r-7,l66,211,10,184,,172,38,148r1,l43,153r4,3l65,167r20,5l100,173r79,l178,175r-17,20l140,206r-18,5l107,213r-7,1xe" fillcolor="#48732a" stroked="f">
                    <v:path arrowok="t" o:connecttype="custom" o:connectlocs="100,2661;93,2661;66,2658;10,2631;0,2619;38,2595;39,2595;43,2600;47,2603;65,2614;85,2619;100,2620;179,2620;178,2622;161,2642;140,2653;122,2658;107,2660;100,2661" o:connectangles="0,0,0,0,0,0,0,0,0,0,0,0,0,0,0,0,0,0,0"/>
                  </v:shape>
                </v:group>
                <v:group id="Group 2514" o:spid="_x0000_s1049" style="position:absolute;left:9849;top:2283;width:332;height:374" coordorigin="9849,2283" coordsize="33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Freeform 2515" o:spid="_x0000_s1050" style="position:absolute;left:9849;top:2283;width:332;height:374;visibility:visible;mso-wrap-style:square;v-text-anchor:top" coordsize="33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" path="m195,271r-57,l332,,195,271xe" fillcolor="#48732a" stroked="f">
                    <v:path arrowok="t" o:connecttype="custom" o:connectlocs="195,2554;138,2554;332,2283;195,2554" o:connectangles="0,0,0,0"/>
                  </v:shape>
                  <v:shape id="Freeform 2516" o:spid="_x0000_s1051" style="position:absolute;left:9849;top:2283;width:332;height:374;visibility:visible;mso-wrap-style:square;v-text-anchor:top" coordsize="33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" path="m144,373l,183r76,18l138,271r57,l144,373xe" fillcolor="#48732a" stroked="f">
                    <v:path arrowok="t" o:connecttype="custom" o:connectlocs="144,2656;0,2466;76,2484;138,2554;195,2554;144,2656" o:connectangles="0,0,0,0,0,0"/>
                  </v:shape>
                </v:group>
                <w10:wrap anchorx="page" anchory="page"/>
              </v:group>
            </w:pict>
          </mc:Fallback>
        </mc:AlternateContent>
      </w:r>
      <w:r>
        <w:rPr>
          <w:rFonts w:ascii="Helvetica" w:hAnsi="Helvetica" w:cs="Helvetica"/>
          <w:noProof/>
          <w:sz w:val="18"/>
          <w:szCs w:val="18"/>
          <w:lang w:eastAsia="zh-CN"/>
        </w:rPr>
        <mc:AlternateContent>
          <mc:Choice Requires="wpg">
            <w:drawing>
              <wp:anchor distT="0" distB="0" distL="114300" distR="114300" simplePos="0" relativeHeight="251659264" behindDoc="1" locked="0" layoutInCell="1" allowOverlap="1" wp14:anchorId="28ABFDBD" wp14:editId="0062A3B2">
                <wp:simplePos x="0" y="0"/>
                <wp:positionH relativeFrom="page">
                  <wp:posOffset>3430270</wp:posOffset>
                </wp:positionH>
                <wp:positionV relativeFrom="page">
                  <wp:posOffset>683260</wp:posOffset>
                </wp:positionV>
                <wp:extent cx="761365" cy="908685"/>
                <wp:effectExtent l="1270" t="0" r="0" b="0"/>
                <wp:wrapNone/>
                <wp:docPr id="393" name="Group 2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365" cy="908685"/>
                          <a:chOff x="6344" y="740"/>
                          <a:chExt cx="1199" cy="1431"/>
                        </a:xfrm>
                      </wpg:grpSpPr>
                      <pic:pic xmlns:pic="http://schemas.openxmlformats.org/drawingml/2006/picture">
                        <pic:nvPicPr>
                          <pic:cNvPr id="394" name="Picture 229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44" y="1693"/>
                            <a:ext cx="1198" cy="4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5" name="Picture 229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6" name="Picture 229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7" name="Picture 229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8" name="Picture 229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230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23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6949" y="1321"/>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1" name="Picture 230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2" name="Picture 23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3" name="Picture 230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230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5" name="Picture 230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6" name="Picture 230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048" y="1470"/>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7" name="Picture 230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8" name="Picture 230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9" name="Picture 23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0" name="Picture 23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1" name="Picture 23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2" name="Picture 23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129" y="1579"/>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3" name="Picture 23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4" name="Picture 23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5" name="Picture 23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6" name="Picture 23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7" name="Picture 23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8" name="Picture 23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7190" y="1663"/>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9" name="Picture 23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0" name="Picture 23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1" name="Picture 23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2" name="Picture 23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3" name="Picture 23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4" name="Picture 23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7234" y="1719"/>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5" name="Picture 23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6" name="Picture 23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7" name="Picture 23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8" name="Picture 23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9" name="Picture 233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0" name="Picture 23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7087" y="1226"/>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1" name="Picture 23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2" name="Picture 233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3" name="Picture 23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4" name="Picture 233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5" name="Picture 23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6" name="Picture 233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7262" y="1109"/>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7" name="Picture 233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8" name="Picture 233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39" name="Picture 23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0" name="Picture 23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1" name="Picture 23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2" name="Picture 234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6792" y="1360"/>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3" name="Picture 23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4" name="Picture 23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5" name="Picture 23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6" name="Picture 234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7" name="Picture 234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8" name="Picture 23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6682" y="1459"/>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9" name="Picture 23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0" name="Picture 23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1" name="Picture 23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2" name="Picture 23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3" name="Picture 23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4" name="Picture 23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6613" y="1540"/>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5" name="Picture 23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6" name="Picture 235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7" name="Picture 235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8" name="Picture 235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9" name="Picture 236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0" name="Picture 236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6555" y="1601"/>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1" name="Picture 236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2" name="Picture 236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3" name="Picture 236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4" name="Picture 236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5" name="Picture 236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6" name="Picture 236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513" y="1645"/>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7" name="Picture 236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8" name="Picture 236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9" name="Picture 237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0" name="Picture 237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1" name="Picture 237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2" name="Picture 237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6866" y="1501"/>
                            <a:ext cx="166" cy="16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3" name="Picture 237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4" name="Picture 237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5" name="Picture 237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6" name="Picture 237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7" name="Picture 237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8" name="Picture 237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6933" y="1661"/>
                            <a:ext cx="206" cy="20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9" name="Picture 238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0" name="Picture 238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1" name="Picture 238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2" name="Picture 238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3" name="Picture 238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238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6836" y="1172"/>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5" name="Picture 238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6" name="Picture 238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7" name="Picture 238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8" name="Picture 238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9" name="Picture 239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0" name="Picture 239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6776" y="106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1" name="Picture 239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2" name="Picture 239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3" name="Picture 239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4" name="Picture 239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5" name="Picture 239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6" name="Picture 239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6736" y="994"/>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7" name="Picture 239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8" name="Picture 239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9" name="Picture 240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0" name="Picture 240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1" name="Picture 24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2" name="Picture 240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6700" y="935"/>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3" name="Picture 240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4" name="Picture 240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5" name="Picture 240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6" name="Picture 240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7" name="Picture 240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8" name="Picture 240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6669" y="893"/>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09" name="Picture 241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0" name="Picture 241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1" name="Picture 241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2" name="Picture 24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3" name="Picture 241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4" name="Picture 24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6661" y="1231"/>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5" name="Picture 241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6" name="Picture 241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7" name="Picture 241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8" name="Picture 241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9" name="Picture 242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0" name="Picture 242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6442" y="1304"/>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1" name="Picture 242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2" name="Picture 242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3" name="Picture 242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4" name="Picture 242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5" name="Picture 242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6" name="Picture 242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6993" y="1134"/>
                            <a:ext cx="145" cy="1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7" name="Picture 242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8" name="Picture 242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9" name="Picture 243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0" name="Picture 243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1" name="Picture 243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2" name="Picture 243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7141" y="1073"/>
                            <a:ext cx="106" cy="1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3" name="Picture 243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4" name="Picture 243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5" name="Picture 243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6" name="Picture 243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7" name="Picture 243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8" name="Picture 243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7251" y="1033"/>
                            <a:ext cx="65" cy="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9" name="Picture 24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0" name="Picture 244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1" name="Picture 24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2" name="Picture 24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3" name="Picture 24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4" name="Picture 24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7335" y="998"/>
                            <a:ext cx="40" cy="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5" name="Picture 244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6" name="Picture 244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7" name="Picture 244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8" name="Picture 24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9" name="Picture 245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0" name="Picture 245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7390" y="967"/>
                            <a:ext cx="26" cy="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1" name="Picture 245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2" name="Picture 245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3" name="Picture 245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4" name="Picture 245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5" name="Picture 245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6" name="Picture 245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6898" y="958"/>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7" name="Picture 245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8" name="Picture 245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9" name="Picture 246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0" name="Picture 24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1" name="Picture 246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2" name="Picture 246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6781" y="740"/>
                            <a:ext cx="225" cy="22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D998EAA" id="Group 2294" o:spid="_x0000_s1026" style="position:absolute;left:0;text-align:left;margin-left:270.1pt;margin-top:53.8pt;width:59.95pt;height:71.55pt;z-index:-251657216;mso-position-horizontal-relative:page;mso-position-vertical-relative:page" coordorigin="6344,740" coordsize="1199,1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5" o:spid="_x0000_s1027" type="#_x0000_t75" style="position:absolute;left:6344;top:1693;width:1198;height: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">
                  <v:imagedata r:id="rId81" o:title=""/>
                </v:shape>
                <v:shape id="Picture 2296" o:spid="_x0000_s1028"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">
                  <v:imagedata r:id="rId82" o:title=""/>
                </v:shape>
                <v:shape id="Picture 2297" o:spid="_x0000_s1029"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">
                  <v:imagedata r:id="rId82" o:title=""/>
                </v:shape>
                <v:shape id="Picture 2298" o:spid="_x0000_s1030"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">
                  <v:imagedata r:id="rId82" o:title=""/>
                </v:shape>
                <v:shape id="Picture 2299" o:spid="_x0000_s1031"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">
                  <v:imagedata r:id="rId82" o:title=""/>
                </v:shape>
                <v:shape id="Picture 2300" o:spid="_x0000_s1032"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">
                  <v:imagedata r:id="rId82" o:title=""/>
                </v:shape>
                <v:shape id="Picture 2301" o:spid="_x0000_s1033" type="#_x0000_t75" style="position:absolute;left:6949;top:1321;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">
                  <v:imagedata r:id="rId83" o:title=""/>
                </v:shape>
                <v:shape id="Picture 2302" o:spid="_x0000_s1034"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">
                  <v:imagedata r:id="rId84" o:title=""/>
                </v:shape>
                <v:shape id="Picture 2303" o:spid="_x0000_s1035"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">
                  <v:imagedata r:id="rId84" o:title=""/>
                </v:shape>
                <v:shape id="Picture 2304" o:spid="_x0000_s1036"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">
                  <v:imagedata r:id="rId84" o:title=""/>
                </v:shape>
                <v:shape id="Picture 2305" o:spid="_x0000_s1037"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">
                  <v:imagedata r:id="rId84" o:title=""/>
                </v:shape>
                <v:shape id="Picture 2306" o:spid="_x0000_s1038"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">
                  <v:imagedata r:id="rId84" o:title=""/>
                </v:shape>
                <v:shape id="Picture 2307" o:spid="_x0000_s1039" type="#_x0000_t75" style="position:absolute;left:7048;top:1470;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">
                  <v:imagedata r:id="rId85" o:title=""/>
                </v:shape>
                <v:shape id="Picture 2308" o:spid="_x0000_s1040"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">
                  <v:imagedata r:id="rId86" o:title=""/>
                </v:shape>
                <v:shape id="Picture 2309" o:spid="_x0000_s1041"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">
                  <v:imagedata r:id="rId86" o:title=""/>
                </v:shape>
                <v:shape id="Picture 2310" o:spid="_x0000_s1042"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">
                  <v:imagedata r:id="rId86" o:title=""/>
                </v:shape>
                <v:shape id="Picture 2311" o:spid="_x0000_s1043"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">
                  <v:imagedata r:id="rId86" o:title=""/>
                </v:shape>
                <v:shape id="Picture 2312" o:spid="_x0000_s1044"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">
                  <v:imagedata r:id="rId86" o:title=""/>
                </v:shape>
                <v:shape id="Picture 2313" o:spid="_x0000_s1045" type="#_x0000_t75" style="position:absolute;left:7129;top:1579;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">
                  <v:imagedata r:id="rId87" o:title=""/>
                </v:shape>
                <v:shape id="Picture 2314" o:spid="_x0000_s1046"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">
                  <v:imagedata r:id="rId88" o:title=""/>
                </v:shape>
                <v:shape id="Picture 2315" o:spid="_x0000_s1047"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">
                  <v:imagedata r:id="rId88" o:title=""/>
                </v:shape>
                <v:shape id="Picture 2316" o:spid="_x0000_s1048"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">
                  <v:imagedata r:id="rId88" o:title=""/>
                </v:shape>
                <v:shape id="Picture 2317" o:spid="_x0000_s1049"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">
                  <v:imagedata r:id="rId88" o:title=""/>
                </v:shape>
                <v:shape id="Picture 2318" o:spid="_x0000_s1050"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">
                  <v:imagedata r:id="rId88" o:title=""/>
                </v:shape>
                <v:shape id="Picture 2319" o:spid="_x0000_s1051" type="#_x0000_t75" style="position:absolute;left:7190;top:1663;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">
                  <v:imagedata r:id="rId89" o:title=""/>
                </v:shape>
                <v:shape id="Picture 2320" o:spid="_x0000_s1052"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">
                  <v:imagedata r:id="rId90" o:title=""/>
                </v:shape>
                <v:shape id="Picture 2321" o:spid="_x0000_s1053"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">
                  <v:imagedata r:id="rId90" o:title=""/>
                </v:shape>
                <v:shape id="Picture 2322" o:spid="_x0000_s1054"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">
                  <v:imagedata r:id="rId90" o:title=""/>
                </v:shape>
                <v:shape id="Picture 2323" o:spid="_x0000_s1055"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">
                  <v:imagedata r:id="rId90" o:title=""/>
                </v:shape>
                <v:shape id="Picture 2324" o:spid="_x0000_s1056"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">
                  <v:imagedata r:id="rId90" o:title=""/>
                </v:shape>
                <v:shape id="Picture 2325" o:spid="_x0000_s1057" type="#_x0000_t75" style="position:absolute;left:7234;top:1719;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">
                  <v:imagedata r:id="rId91" o:title=""/>
                </v:shape>
                <v:shape id="Picture 2326" o:spid="_x0000_s1058"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">
                  <v:imagedata r:id="rId92" o:title=""/>
                </v:shape>
                <v:shape id="Picture 2327" o:spid="_x0000_s1059"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">
                  <v:imagedata r:id="rId92" o:title=""/>
                </v:shape>
                <v:shape id="Picture 2328" o:spid="_x0000_s1060"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">
                  <v:imagedata r:id="rId92" o:title=""/>
                </v:shape>
                <v:shape id="Picture 2329" o:spid="_x0000_s1061"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">
                  <v:imagedata r:id="rId92" o:title=""/>
                </v:shape>
                <v:shape id="Picture 2330" o:spid="_x0000_s1062"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">
                  <v:imagedata r:id="rId92" o:title=""/>
                </v:shape>
                <v:shape id="Picture 2331" o:spid="_x0000_s1063" type="#_x0000_t75" style="position:absolute;left:7087;top:1226;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">
                  <v:imagedata r:id="rId93" o:title=""/>
                </v:shape>
                <v:shape id="Picture 2332" o:spid="_x0000_s1064"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">
                  <v:imagedata r:id="rId94" o:title=""/>
                </v:shape>
                <v:shape id="Picture 2333" o:spid="_x0000_s1065"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">
                  <v:imagedata r:id="rId94" o:title=""/>
                </v:shape>
                <v:shape id="Picture 2334" o:spid="_x0000_s1066"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">
                  <v:imagedata r:id="rId94" o:title=""/>
                </v:shape>
                <v:shape id="Picture 2335" o:spid="_x0000_s1067"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">
                  <v:imagedata r:id="rId94" o:title=""/>
                </v:shape>
                <v:shape id="Picture 2336" o:spid="_x0000_s1068"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">
                  <v:imagedata r:id="rId94" o:title=""/>
                </v:shape>
                <v:shape id="Picture 2337" o:spid="_x0000_s1069" type="#_x0000_t75" style="position:absolute;left:7262;top:1109;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">
                  <v:imagedata r:id="rId95" o:title=""/>
                </v:shape>
                <v:shape id="Picture 2338" o:spid="_x0000_s1070"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">
                  <v:imagedata r:id="rId96" o:title=""/>
                </v:shape>
                <v:shape id="Picture 2339" o:spid="_x0000_s1071"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">
                  <v:imagedata r:id="rId96" o:title=""/>
                </v:shape>
                <v:shape id="Picture 2340" o:spid="_x0000_s1072"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">
                  <v:imagedata r:id="rId96" o:title=""/>
                </v:shape>
                <v:shape id="Picture 2341" o:spid="_x0000_s1073"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">
                  <v:imagedata r:id="rId96" o:title=""/>
                </v:shape>
                <v:shape id="Picture 2342" o:spid="_x0000_s1074"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">
                  <v:imagedata r:id="rId96" o:title=""/>
                </v:shape>
                <v:shape id="Picture 2343" o:spid="_x0000_s1075" type="#_x0000_t75" style="position:absolute;left:6792;top:1360;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">
                  <v:imagedata r:id="rId97" o:title=""/>
                </v:shape>
                <v:shape id="Picture 2344" o:spid="_x0000_s1076"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">
                  <v:imagedata r:id="rId98" o:title=""/>
                </v:shape>
                <v:shape id="Picture 2345" o:spid="_x0000_s1077"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">
                  <v:imagedata r:id="rId98" o:title=""/>
                </v:shape>
                <v:shape id="Picture 2346" o:spid="_x0000_s1078"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">
                  <v:imagedata r:id="rId98" o:title=""/>
                </v:shape>
                <v:shape id="Picture 2347" o:spid="_x0000_s1079"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">
                  <v:imagedata r:id="rId98" o:title=""/>
                </v:shape>
                <v:shape id="Picture 2348" o:spid="_x0000_s1080"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">
                  <v:imagedata r:id="rId98" o:title=""/>
                </v:shape>
                <v:shape id="Picture 2349" o:spid="_x0000_s1081" type="#_x0000_t75" style="position:absolute;left:6682;top:1459;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">
                  <v:imagedata r:id="rId99" o:title=""/>
                </v:shape>
                <v:shape id="Picture 2350" o:spid="_x0000_s1082"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">
                  <v:imagedata r:id="rId100" o:title=""/>
                </v:shape>
                <v:shape id="Picture 2351" o:spid="_x0000_s1083"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">
                  <v:imagedata r:id="rId100" o:title=""/>
                </v:shape>
                <v:shape id="Picture 2352" o:spid="_x0000_s1084"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">
                  <v:imagedata r:id="rId100" o:title=""/>
                </v:shape>
                <v:shape id="Picture 2353" o:spid="_x0000_s1085"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">
                  <v:imagedata r:id="rId100" o:title=""/>
                </v:shape>
                <v:shape id="Picture 2354" o:spid="_x0000_s1086"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">
                  <v:imagedata r:id="rId100" o:title=""/>
                </v:shape>
                <v:shape id="Picture 2355" o:spid="_x0000_s1087" type="#_x0000_t75" style="position:absolute;left:6613;top:1540;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">
                  <v:imagedata r:id="rId101" o:title=""/>
                </v:shape>
                <v:shape id="Picture 2356" o:spid="_x0000_s1088"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">
                  <v:imagedata r:id="rId102" o:title=""/>
                </v:shape>
                <v:shape id="Picture 2357" o:spid="_x0000_s1089"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">
                  <v:imagedata r:id="rId102" o:title=""/>
                </v:shape>
                <v:shape id="Picture 2358" o:spid="_x0000_s1090"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">
                  <v:imagedata r:id="rId102" o:title=""/>
                </v:shape>
                <v:shape id="Picture 2359" o:spid="_x0000_s1091"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">
                  <v:imagedata r:id="rId102" o:title=""/>
                </v:shape>
                <v:shape id="Picture 2360" o:spid="_x0000_s1092"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">
                  <v:imagedata r:id="rId102" o:title=""/>
                </v:shape>
                <v:shape id="Picture 2361" o:spid="_x0000_s1093" type="#_x0000_t75" style="position:absolute;left:6555;top:1601;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">
                  <v:imagedata r:id="rId103" o:title=""/>
                </v:shape>
                <v:shape id="Picture 2362" o:spid="_x0000_s1094"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">
                  <v:imagedata r:id="rId104" o:title=""/>
                </v:shape>
                <v:shape id="Picture 2363" o:spid="_x0000_s1095"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">
                  <v:imagedata r:id="rId104" o:title=""/>
                </v:shape>
                <v:shape id="Picture 2364" o:spid="_x0000_s1096"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">
                  <v:imagedata r:id="rId104" o:title=""/>
                </v:shape>
                <v:shape id="Picture 2365" o:spid="_x0000_s1097"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">
                  <v:imagedata r:id="rId104" o:title=""/>
                </v:shape>
                <v:shape id="Picture 2366" o:spid="_x0000_s1098"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">
                  <v:imagedata r:id="rId104" o:title=""/>
                </v:shape>
                <v:shape id="Picture 2367" o:spid="_x0000_s1099" type="#_x0000_t75" style="position:absolute;left:6513;top:1645;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">
                  <v:imagedata r:id="rId105" o:title=""/>
                </v:shape>
                <v:shape id="Picture 2368" o:spid="_x0000_s1100"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">
                  <v:imagedata r:id="rId106" o:title=""/>
                </v:shape>
                <v:shape id="Picture 2369" o:spid="_x0000_s1101"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">
                  <v:imagedata r:id="rId106" o:title=""/>
                </v:shape>
                <v:shape id="Picture 2370" o:spid="_x0000_s1102"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">
                  <v:imagedata r:id="rId106" o:title=""/>
                </v:shape>
                <v:shape id="Picture 2371" o:spid="_x0000_s1103"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">
                  <v:imagedata r:id="rId106" o:title=""/>
                </v:shape>
                <v:shape id="Picture 2372" o:spid="_x0000_s1104"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">
                  <v:imagedata r:id="rId106" o:title=""/>
                </v:shape>
                <v:shape id="Picture 2373" o:spid="_x0000_s1105" type="#_x0000_t75" style="position:absolute;left:6866;top:1501;width:166;height: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">
                  <v:imagedata r:id="rId107" o:title=""/>
                </v:shape>
                <v:shape id="Picture 2374" o:spid="_x0000_s1106"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">
                  <v:imagedata r:id="rId108" o:title=""/>
                </v:shape>
                <v:shape id="Picture 2375" o:spid="_x0000_s1107"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">
                  <v:imagedata r:id="rId108" o:title=""/>
                </v:shape>
                <v:shape id="Picture 2376" o:spid="_x0000_s1108"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">
                  <v:imagedata r:id="rId108" o:title=""/>
                </v:shape>
                <v:shape id="Picture 2377" o:spid="_x0000_s1109"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">
                  <v:imagedata r:id="rId108" o:title=""/>
                </v:shape>
                <v:shape id="Picture 2378" o:spid="_x0000_s1110"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">
                  <v:imagedata r:id="rId108" o:title=""/>
                </v:shape>
                <v:shape id="Picture 2379" o:spid="_x0000_s1111" type="#_x0000_t75" style="position:absolute;left:6933;top:1661;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">
                  <v:imagedata r:id="rId109" o:title=""/>
                </v:shape>
                <v:shape id="Picture 2380" o:spid="_x0000_s1112"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">
                  <v:imagedata r:id="rId110" o:title=""/>
                </v:shape>
                <v:shape id="Picture 2381" o:spid="_x0000_s1113"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">
                  <v:imagedata r:id="rId110" o:title=""/>
                </v:shape>
                <v:shape id="Picture 2382" o:spid="_x0000_s1114"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">
                  <v:imagedata r:id="rId110" o:title=""/>
                </v:shape>
                <v:shape id="Picture 2383" o:spid="_x0000_s1115"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">
                  <v:imagedata r:id="rId110" o:title=""/>
                </v:shape>
                <v:shape id="Picture 2384" o:spid="_x0000_s1116"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">
                  <v:imagedata r:id="rId110" o:title=""/>
                </v:shape>
                <v:shape id="Picture 2385" o:spid="_x0000_s1117" type="#_x0000_t75" style="position:absolute;left:6836;top:1172;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">
                  <v:imagedata r:id="rId111" o:title=""/>
                </v:shape>
                <v:shape id="Picture 2386" o:spid="_x0000_s1118"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">
                  <v:imagedata r:id="rId112" o:title=""/>
                </v:shape>
                <v:shape id="Picture 2387" o:spid="_x0000_s1119"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">
                  <v:imagedata r:id="rId112" o:title=""/>
                </v:shape>
                <v:shape id="Picture 2388" o:spid="_x0000_s1120"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">
                  <v:imagedata r:id="rId112" o:title=""/>
                </v:shape>
                <v:shape id="Picture 2389" o:spid="_x0000_s1121"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">
                  <v:imagedata r:id="rId112" o:title=""/>
                </v:shape>
                <v:shape id="Picture 2390" o:spid="_x0000_s1122"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">
                  <v:imagedata r:id="rId112" o:title=""/>
                </v:shape>
                <v:shape id="Picture 2391" o:spid="_x0000_s1123" type="#_x0000_t75" style="position:absolute;left:6776;top:106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">
                  <v:imagedata r:id="rId113" o:title=""/>
                </v:shape>
                <v:shape id="Picture 2392" o:spid="_x0000_s1124"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">
                  <v:imagedata r:id="rId114" o:title=""/>
                </v:shape>
                <v:shape id="Picture 2393" o:spid="_x0000_s1125"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">
                  <v:imagedata r:id="rId114" o:title=""/>
                </v:shape>
                <v:shape id="Picture 2394" o:spid="_x0000_s1126"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">
                  <v:imagedata r:id="rId114" o:title=""/>
                </v:shape>
                <v:shape id="Picture 2395" o:spid="_x0000_s1127"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">
                  <v:imagedata r:id="rId114" o:title=""/>
                </v:shape>
                <v:shape id="Picture 2396" o:spid="_x0000_s1128"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">
                  <v:imagedata r:id="rId114" o:title=""/>
                </v:shape>
                <v:shape id="Picture 2397" o:spid="_x0000_s1129" type="#_x0000_t75" style="position:absolute;left:6736;top:994;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">
                  <v:imagedata r:id="rId115" o:title=""/>
                </v:shape>
                <v:shape id="Picture 2398" o:spid="_x0000_s1130"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">
                  <v:imagedata r:id="rId88" o:title=""/>
                </v:shape>
                <v:shape id="Picture 2399" o:spid="_x0000_s1131"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">
                  <v:imagedata r:id="rId88" o:title=""/>
                </v:shape>
                <v:shape id="Picture 2400" o:spid="_x0000_s1132"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">
                  <v:imagedata r:id="rId88" o:title=""/>
                </v:shape>
                <v:shape id="Picture 2401" o:spid="_x0000_s1133"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">
                  <v:imagedata r:id="rId88" o:title=""/>
                </v:shape>
                <v:shape id="Picture 2402" o:spid="_x0000_s1134"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">
                  <v:imagedata r:id="rId88" o:title=""/>
                </v:shape>
                <v:shape id="Picture 2403" o:spid="_x0000_s1135" type="#_x0000_t75" style="position:absolute;left:6700;top:935;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">
                  <v:imagedata r:id="rId89" o:title=""/>
                </v:shape>
                <v:shape id="Picture 2404" o:spid="_x0000_s1136"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">
                  <v:imagedata r:id="rId104" o:title=""/>
                </v:shape>
                <v:shape id="Picture 2405" o:spid="_x0000_s1137"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">
                  <v:imagedata r:id="rId104" o:title=""/>
                </v:shape>
                <v:shape id="Picture 2406" o:spid="_x0000_s1138"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">
                  <v:imagedata r:id="rId104" o:title=""/>
                </v:shape>
                <v:shape id="Picture 2407" o:spid="_x0000_s1139"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">
                  <v:imagedata r:id="rId104" o:title=""/>
                </v:shape>
                <v:shape id="Picture 2408" o:spid="_x0000_s1140"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">
                  <v:imagedata r:id="rId104" o:title=""/>
                </v:shape>
                <v:shape id="Picture 2409" o:spid="_x0000_s1141" type="#_x0000_t75" style="position:absolute;left:6669;top:893;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">
                  <v:imagedata r:id="rId105" o:title=""/>
                </v:shape>
                <v:shape id="Picture 2410" o:spid="_x0000_s1142"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">
                  <v:imagedata r:id="rId116" o:title=""/>
                </v:shape>
                <v:shape id="Picture 2411" o:spid="_x0000_s1143"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">
                  <v:imagedata r:id="rId116" o:title=""/>
                </v:shape>
                <v:shape id="Picture 2412" o:spid="_x0000_s1144"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">
                  <v:imagedata r:id="rId116" o:title=""/>
                </v:shape>
                <v:shape id="Picture 2413" o:spid="_x0000_s1145"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">
                  <v:imagedata r:id="rId116" o:title=""/>
                </v:shape>
                <v:shape id="Picture 2414" o:spid="_x0000_s1146"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">
                  <v:imagedata r:id="rId116" o:title=""/>
                </v:shape>
                <v:shape id="Picture 2415" o:spid="_x0000_s1147" type="#_x0000_t75" style="position:absolute;left:6661;top:1231;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">
                  <v:imagedata r:id="rId117" o:title=""/>
                </v:shape>
                <v:shape id="Picture 2416" o:spid="_x0000_s1148"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">
                  <v:imagedata r:id="rId118" o:title=""/>
                </v:shape>
                <v:shape id="Picture 2417" o:spid="_x0000_s1149"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">
                  <v:imagedata r:id="rId118" o:title=""/>
                </v:shape>
                <v:shape id="Picture 2418" o:spid="_x0000_s1150"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">
                  <v:imagedata r:id="rId118" o:title=""/>
                </v:shape>
                <v:shape id="Picture 2419" o:spid="_x0000_s1151"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">
                  <v:imagedata r:id="rId118" o:title=""/>
                </v:shape>
                <v:shape id="Picture 2420" o:spid="_x0000_s1152"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">
                  <v:imagedata r:id="rId118" o:title=""/>
                </v:shape>
                <v:shape id="Picture 2421" o:spid="_x0000_s1153" type="#_x0000_t75" style="position:absolute;left:6442;top:1304;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">
                  <v:imagedata r:id="rId119" o:title=""/>
                </v:shape>
                <v:shape id="Picture 2422" o:spid="_x0000_s1154"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">
                  <v:imagedata r:id="rId120" o:title=""/>
                </v:shape>
                <v:shape id="Picture 2423" o:spid="_x0000_s1155"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">
                  <v:imagedata r:id="rId120" o:title=""/>
                </v:shape>
                <v:shape id="Picture 2424" o:spid="_x0000_s1156"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">
                  <v:imagedata r:id="rId120" o:title=""/>
                </v:shape>
                <v:shape id="Picture 2425" o:spid="_x0000_s1157"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">
                  <v:imagedata r:id="rId120" o:title=""/>
                </v:shape>
                <v:shape id="Picture 2426" o:spid="_x0000_s1158"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">
                  <v:imagedata r:id="rId120" o:title=""/>
                </v:shape>
                <v:shape id="Picture 2427" o:spid="_x0000_s1159" type="#_x0000_t75" style="position:absolute;left:6993;top:1134;width:145;height: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">
                  <v:imagedata r:id="rId121" o:title=""/>
                </v:shape>
                <v:shape id="Picture 2428" o:spid="_x0000_s1160"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">
                  <v:imagedata r:id="rId122" o:title=""/>
                </v:shape>
                <v:shape id="Picture 2429" o:spid="_x0000_s1161"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">
                  <v:imagedata r:id="rId122" o:title=""/>
                </v:shape>
                <v:shape id="Picture 2430" o:spid="_x0000_s1162"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">
                  <v:imagedata r:id="rId122" o:title=""/>
                </v:shape>
                <v:shape id="Picture 2431" o:spid="_x0000_s1163"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">
                  <v:imagedata r:id="rId122" o:title=""/>
                </v:shape>
                <v:shape id="Picture 2432" o:spid="_x0000_s1164"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">
                  <v:imagedata r:id="rId122" o:title=""/>
                </v:shape>
                <v:shape id="Picture 2433" o:spid="_x0000_s1165" type="#_x0000_t75" style="position:absolute;left:7141;top:1073;width:106;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">
                  <v:imagedata r:id="rId123" o:title=""/>
                </v:shape>
                <v:shape id="Picture 2434" o:spid="_x0000_s1166"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">
                  <v:imagedata r:id="rId124" o:title=""/>
                </v:shape>
                <v:shape id="Picture 2435" o:spid="_x0000_s1167"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">
                  <v:imagedata r:id="rId124" o:title=""/>
                </v:shape>
                <v:shape id="Picture 2436" o:spid="_x0000_s1168"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">
                  <v:imagedata r:id="rId124" o:title=""/>
                </v:shape>
                <v:shape id="Picture 2437" o:spid="_x0000_s1169"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">
                  <v:imagedata r:id="rId124" o:title=""/>
                </v:shape>
                <v:shape id="Picture 2438" o:spid="_x0000_s1170"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">
                  <v:imagedata r:id="rId124" o:title=""/>
                </v:shape>
                <v:shape id="Picture 2439" o:spid="_x0000_s1171" type="#_x0000_t75" style="position:absolute;left:7251;top:1033;width:65;height: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">
                  <v:imagedata r:id="rId125" o:title=""/>
                </v:shape>
                <v:shape id="Picture 2440" o:spid="_x0000_s1172"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">
                  <v:imagedata r:id="rId88" o:title=""/>
                </v:shape>
                <v:shape id="Picture 2441" o:spid="_x0000_s1173"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">
                  <v:imagedata r:id="rId88" o:title=""/>
                </v:shape>
                <v:shape id="Picture 2442" o:spid="_x0000_s1174"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">
                  <v:imagedata r:id="rId88" o:title=""/>
                </v:shape>
                <v:shape id="Picture 2443" o:spid="_x0000_s1175"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">
                  <v:imagedata r:id="rId88" o:title=""/>
                </v:shape>
                <v:shape id="Picture 2444" o:spid="_x0000_s1176"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">
                  <v:imagedata r:id="rId88" o:title=""/>
                </v:shape>
                <v:shape id="Picture 2445" o:spid="_x0000_s1177" type="#_x0000_t75" style="position:absolute;left:7335;top:998;width:40;height: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">
                  <v:imagedata r:id="rId89" o:title=""/>
                </v:shape>
                <v:shape id="Picture 2446" o:spid="_x0000_s1178"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">
                  <v:imagedata r:id="rId104" o:title=""/>
                </v:shape>
                <v:shape id="Picture 2447" o:spid="_x0000_s1179"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">
                  <v:imagedata r:id="rId104" o:title=""/>
                </v:shape>
                <v:shape id="Picture 2448" o:spid="_x0000_s1180"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">
                  <v:imagedata r:id="rId104" o:title=""/>
                </v:shape>
                <v:shape id="Picture 2449" o:spid="_x0000_s1181"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">
                  <v:imagedata r:id="rId104" o:title=""/>
                </v:shape>
                <v:shape id="Picture 2450" o:spid="_x0000_s1182"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">
                  <v:imagedata r:id="rId104" o:title=""/>
                </v:shape>
                <v:shape id="Picture 2451" o:spid="_x0000_s1183" type="#_x0000_t75" style="position:absolute;left:7390;top:967;width:26;height: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">
                  <v:imagedata r:id="rId105" o:title=""/>
                </v:shape>
                <v:shape id="Picture 2452" o:spid="_x0000_s1184"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">
                  <v:imagedata r:id="rId116" o:title=""/>
                </v:shape>
                <v:shape id="Picture 2453" o:spid="_x0000_s1185"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">
                  <v:imagedata r:id="rId116" o:title=""/>
                </v:shape>
                <v:shape id="Picture 2454" o:spid="_x0000_s1186"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">
                  <v:imagedata r:id="rId116" o:title=""/>
                </v:shape>
                <v:shape id="Picture 2455" o:spid="_x0000_s1187"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">
                  <v:imagedata r:id="rId116" o:title=""/>
                </v:shape>
                <v:shape id="Picture 2456" o:spid="_x0000_s1188"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">
                  <v:imagedata r:id="rId116" o:title=""/>
                </v:shape>
                <v:shape id="Picture 2457" o:spid="_x0000_s1189" type="#_x0000_t75" style="position:absolute;left:6898;top:958;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">
                  <v:imagedata r:id="rId117" o:title=""/>
                </v:shape>
                <v:shape id="Picture 2458" o:spid="_x0000_s1190"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">
                  <v:imagedata r:id="rId94" o:title=""/>
                </v:shape>
                <v:shape id="Picture 2459" o:spid="_x0000_s1191"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">
                  <v:imagedata r:id="rId94" o:title=""/>
                </v:shape>
                <v:shape id="Picture 2460" o:spid="_x0000_s1192"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">
                  <v:imagedata r:id="rId94" o:title=""/>
                </v:shape>
                <v:shape id="Picture 2461" o:spid="_x0000_s1193"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">
                  <v:imagedata r:id="rId94" o:title=""/>
                </v:shape>
                <v:shape id="Picture 2462" o:spid="_x0000_s1194"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">
                  <v:imagedata r:id="rId94" o:title=""/>
                </v:shape>
                <v:shape id="Picture 2463" o:spid="_x0000_s1195" type="#_x0000_t75" style="position:absolute;left:6781;top:740;width:225;height: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">
                  <v:imagedata r:id="rId95" o:title=""/>
                </v:shape>
                <w10:wrap anchorx="page" anchory="page"/>
              </v:group>
            </w:pict>
          </mc:Fallback>
        </mc:AlternateContent>
      </w:r>
      <w:r>
        <w:rPr>
          <w:rFonts w:ascii="Helvetica" w:hAnsi="Helvetica" w:cs="Helvetica"/>
          <w:noProof/>
          <w:sz w:val="18"/>
          <w:szCs w:val="18"/>
          <w:lang w:eastAsia="zh-CN"/>
        </w:rPr>
        <mc:AlternateContent>
          <mc:Choice Requires="wps">
            <w:drawing>
              <wp:anchor distT="0" distB="0" distL="114300" distR="114300" simplePos="0" relativeHeight="251657216" behindDoc="1" locked="0" layoutInCell="1" allowOverlap="1" wp14:anchorId="6931FA99" wp14:editId="156A4371">
                <wp:simplePos x="0" y="0"/>
                <wp:positionH relativeFrom="page">
                  <wp:posOffset>901700</wp:posOffset>
                </wp:positionH>
                <wp:positionV relativeFrom="page">
                  <wp:posOffset>2167255</wp:posOffset>
                </wp:positionV>
                <wp:extent cx="1149350" cy="848360"/>
                <wp:effectExtent l="0" t="0" r="0" b="3810"/>
                <wp:wrapNone/>
                <wp:docPr id="392" name="Text Box 6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4D5B4" w14:textId="77777777" w:rsidR="006C0581" w:rsidRPr="00ED05B0" w:rsidRDefault="006C0581" w:rsidP="00113A8E">
                            <w:pPr>
                              <w:spacing w:line="226" w:lineRule="exact"/>
                              <w:ind w:left="20"/>
                              <w:rPr>
                                <w:rFonts w:eastAsia="Helvetica LT Std" w:cs="Arial"/>
                                <w:sz w:val="14"/>
                                <w:szCs w:val="14"/>
                              </w:rPr>
                            </w:pPr>
                            <w:r w:rsidRPr="00ED05B0">
                              <w:rPr>
                                <w:rFonts w:cs="Arial"/>
                                <w:b/>
                                <w:i/>
                                <w:sz w:val="14"/>
                                <w:szCs w:val="14"/>
                              </w:rPr>
                              <w:t>How</w:t>
                            </w:r>
                            <w:r w:rsidRPr="00ED05B0">
                              <w:rPr>
                                <w:rFonts w:cs="Arial"/>
                                <w:b/>
                                <w:i/>
                                <w:spacing w:val="-7"/>
                                <w:sz w:val="14"/>
                                <w:szCs w:val="14"/>
                              </w:rPr>
                              <w:t xml:space="preserve"> </w:t>
                            </w:r>
                            <w:r w:rsidRPr="00ED05B0">
                              <w:rPr>
                                <w:rFonts w:cs="Arial"/>
                                <w:b/>
                                <w:i/>
                                <w:sz w:val="14"/>
                                <w:szCs w:val="14"/>
                              </w:rPr>
                              <w:t>to</w:t>
                            </w:r>
                            <w:r w:rsidRPr="00ED05B0">
                              <w:rPr>
                                <w:rFonts w:cs="Arial"/>
                                <w:b/>
                                <w:i/>
                                <w:spacing w:val="-6"/>
                                <w:sz w:val="14"/>
                                <w:szCs w:val="14"/>
                              </w:rPr>
                              <w:t xml:space="preserve"> </w:t>
                            </w:r>
                            <w:r w:rsidRPr="00ED05B0">
                              <w:rPr>
                                <w:rFonts w:cs="Arial"/>
                                <w:b/>
                                <w:i/>
                                <w:sz w:val="14"/>
                                <w:szCs w:val="14"/>
                              </w:rPr>
                              <w:t>Reach</w:t>
                            </w:r>
                            <w:r w:rsidRPr="00ED05B0">
                              <w:rPr>
                                <w:rFonts w:cs="Arial"/>
                                <w:b/>
                                <w:i/>
                                <w:spacing w:val="-6"/>
                                <w:sz w:val="14"/>
                                <w:szCs w:val="14"/>
                              </w:rPr>
                              <w:t xml:space="preserve"> </w:t>
                            </w:r>
                            <w:r w:rsidRPr="00ED05B0">
                              <w:rPr>
                                <w:rFonts w:cs="Arial"/>
                                <w:b/>
                                <w:i/>
                                <w:sz w:val="14"/>
                                <w:szCs w:val="14"/>
                              </w:rPr>
                              <w:t>Us:</w:t>
                            </w:r>
                          </w:p>
                          <w:p w14:paraId="62174A55" w14:textId="77777777" w:rsidR="006C0581" w:rsidRPr="00ED05B0" w:rsidRDefault="006C0581" w:rsidP="00113A8E">
                            <w:pPr>
                              <w:spacing w:before="113"/>
                              <w:ind w:left="20"/>
                              <w:rPr>
                                <w:rFonts w:eastAsia="Helvetica LT Std" w:cs="Arial"/>
                                <w:sz w:val="14"/>
                                <w:szCs w:val="14"/>
                              </w:rPr>
                            </w:pPr>
                            <w:r w:rsidRPr="00ED05B0">
                              <w:rPr>
                                <w:rFonts w:cs="Arial"/>
                                <w:b/>
                                <w:sz w:val="14"/>
                                <w:szCs w:val="14"/>
                              </w:rPr>
                              <w:t>Home Page:</w:t>
                            </w:r>
                          </w:p>
                          <w:p w14:paraId="328B86F5" w14:textId="77777777" w:rsidR="006C0581" w:rsidRPr="00ED05B0" w:rsidRDefault="00C33E85" w:rsidP="00113A8E">
                            <w:pPr>
                              <w:spacing w:before="12"/>
                              <w:rPr>
                                <w:rFonts w:cs="Arial"/>
                                <w:sz w:val="14"/>
                                <w:szCs w:val="14"/>
                              </w:rPr>
                            </w:pPr>
                            <w:hyperlink r:id="rId126">
                              <w:r w:rsidR="006C0581">
                                <w:rPr>
                                  <w:rFonts w:cs="Arial"/>
                                  <w:color w:val="0000FF"/>
                                  <w:sz w:val="14"/>
                                  <w:szCs w:val="14"/>
                                </w:rPr>
                                <w:t>nxp</w:t>
                              </w:r>
                              <w:r w:rsidR="006C0581" w:rsidRPr="00ED05B0">
                                <w:rPr>
                                  <w:rFonts w:cs="Arial"/>
                                  <w:color w:val="0000FF"/>
                                  <w:sz w:val="14"/>
                                  <w:szCs w:val="14"/>
                                </w:rPr>
                                <w:t>.com</w:t>
                              </w:r>
                            </w:hyperlink>
                          </w:p>
                          <w:p w14:paraId="2DC523F2" w14:textId="77777777" w:rsidR="006C0581" w:rsidRPr="00ED05B0" w:rsidRDefault="006C0581" w:rsidP="00113A8E">
                            <w:pPr>
                              <w:spacing w:before="113"/>
                              <w:ind w:left="20"/>
                              <w:rPr>
                                <w:rFonts w:eastAsia="Helvetica LT Std" w:cs="Arial"/>
                                <w:sz w:val="14"/>
                                <w:szCs w:val="14"/>
                              </w:rPr>
                            </w:pPr>
                            <w:r w:rsidRPr="00ED05B0">
                              <w:rPr>
                                <w:rFonts w:cs="Arial"/>
                                <w:b/>
                                <w:sz w:val="14"/>
                                <w:szCs w:val="14"/>
                              </w:rPr>
                              <w:t>Web Support:</w:t>
                            </w:r>
                          </w:p>
                          <w:p w14:paraId="7F00C491" w14:textId="77777777" w:rsidR="006C0581" w:rsidRPr="009868B4" w:rsidRDefault="00C33E85" w:rsidP="00113A8E">
                            <w:pPr>
                              <w:spacing w:before="12"/>
                              <w:rPr>
                                <w:rFonts w:cs="Arial"/>
                                <w:color w:val="0000FF"/>
                                <w:sz w:val="14"/>
                                <w:szCs w:val="14"/>
                              </w:rPr>
                            </w:pPr>
                            <w:hyperlink r:id="rId127">
                              <w:r w:rsidR="006C0581" w:rsidRPr="009868B4">
                                <w:rPr>
                                  <w:rFonts w:cs="Arial"/>
                                  <w:color w:val="0000FF"/>
                                  <w:sz w:val="14"/>
                                  <w:szCs w:val="14"/>
                                </w:rPr>
                                <w:t>nxp</w:t>
                              </w:r>
                              <w:r w:rsidR="006C0581" w:rsidRPr="00ED05B0">
                                <w:rPr>
                                  <w:rFonts w:cs="Arial"/>
                                  <w:color w:val="0000FF"/>
                                  <w:sz w:val="14"/>
                                  <w:szCs w:val="14"/>
                                </w:rPr>
                                <w:t>.com/support</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1FA99" id="_x0000_t202" coordsize="21600,21600" o:spt="202" path="m,l,21600r21600,l21600,xe">
                <v:stroke joinstyle="miter"/>
                <v:path gradientshapeok="t" o:connecttype="rect"/>
              </v:shapetype>
              <v:shape id="Text Box 675" o:spid="_x0000_s1026" type="#_x0000_t202" style="position:absolute;margin-left:71pt;margin-top:170.65pt;width:90.5pt;height:6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" filled="f" stroked="f">
                <v:textbox inset="0,0,0,0">
                  <w:txbxContent>
                    <w:p w14:paraId="4AD4D5B4" w14:textId="77777777" w:rsidR="006C0581" w:rsidRPr="00ED05B0" w:rsidRDefault="006C0581" w:rsidP="00113A8E">
                      <w:pPr>
                        <w:spacing w:line="226" w:lineRule="exact"/>
                        <w:ind w:left="20"/>
                        <w:rPr>
                          <w:rFonts w:eastAsia="Helvetica LT Std" w:cs="Arial"/>
                          <w:sz w:val="14"/>
                          <w:szCs w:val="14"/>
                        </w:rPr>
                      </w:pPr>
                      <w:r w:rsidRPr="00ED05B0">
                        <w:rPr>
                          <w:rFonts w:cs="Arial"/>
                          <w:b/>
                          <w:i/>
                          <w:sz w:val="14"/>
                          <w:szCs w:val="14"/>
                        </w:rPr>
                        <w:t>How</w:t>
                      </w:r>
                      <w:r w:rsidRPr="00ED05B0">
                        <w:rPr>
                          <w:rFonts w:cs="Arial"/>
                          <w:b/>
                          <w:i/>
                          <w:spacing w:val="-7"/>
                          <w:sz w:val="14"/>
                          <w:szCs w:val="14"/>
                        </w:rPr>
                        <w:t xml:space="preserve"> </w:t>
                      </w:r>
                      <w:r w:rsidRPr="00ED05B0">
                        <w:rPr>
                          <w:rFonts w:cs="Arial"/>
                          <w:b/>
                          <w:i/>
                          <w:sz w:val="14"/>
                          <w:szCs w:val="14"/>
                        </w:rPr>
                        <w:t>to</w:t>
                      </w:r>
                      <w:r w:rsidRPr="00ED05B0">
                        <w:rPr>
                          <w:rFonts w:cs="Arial"/>
                          <w:b/>
                          <w:i/>
                          <w:spacing w:val="-6"/>
                          <w:sz w:val="14"/>
                          <w:szCs w:val="14"/>
                        </w:rPr>
                        <w:t xml:space="preserve"> </w:t>
                      </w:r>
                      <w:r w:rsidRPr="00ED05B0">
                        <w:rPr>
                          <w:rFonts w:cs="Arial"/>
                          <w:b/>
                          <w:i/>
                          <w:sz w:val="14"/>
                          <w:szCs w:val="14"/>
                        </w:rPr>
                        <w:t>Reach</w:t>
                      </w:r>
                      <w:r w:rsidRPr="00ED05B0">
                        <w:rPr>
                          <w:rFonts w:cs="Arial"/>
                          <w:b/>
                          <w:i/>
                          <w:spacing w:val="-6"/>
                          <w:sz w:val="14"/>
                          <w:szCs w:val="14"/>
                        </w:rPr>
                        <w:t xml:space="preserve"> </w:t>
                      </w:r>
                      <w:r w:rsidRPr="00ED05B0">
                        <w:rPr>
                          <w:rFonts w:cs="Arial"/>
                          <w:b/>
                          <w:i/>
                          <w:sz w:val="14"/>
                          <w:szCs w:val="14"/>
                        </w:rPr>
                        <w:t>Us:</w:t>
                      </w:r>
                    </w:p>
                    <w:p w14:paraId="62174A55" w14:textId="77777777" w:rsidR="006C0581" w:rsidRPr="00ED05B0" w:rsidRDefault="006C0581" w:rsidP="00113A8E">
                      <w:pPr>
                        <w:spacing w:before="113"/>
                        <w:ind w:left="20"/>
                        <w:rPr>
                          <w:rFonts w:eastAsia="Helvetica LT Std" w:cs="Arial"/>
                          <w:sz w:val="14"/>
                          <w:szCs w:val="14"/>
                        </w:rPr>
                      </w:pPr>
                      <w:r w:rsidRPr="00ED05B0">
                        <w:rPr>
                          <w:rFonts w:cs="Arial"/>
                          <w:b/>
                          <w:sz w:val="14"/>
                          <w:szCs w:val="14"/>
                        </w:rPr>
                        <w:t>Home Page:</w:t>
                      </w:r>
                    </w:p>
                    <w:p w14:paraId="328B86F5" w14:textId="77777777" w:rsidR="006C0581" w:rsidRPr="00ED05B0" w:rsidRDefault="00C33E85" w:rsidP="00113A8E">
                      <w:pPr>
                        <w:spacing w:before="12"/>
                        <w:rPr>
                          <w:rFonts w:cs="Arial"/>
                          <w:sz w:val="14"/>
                          <w:szCs w:val="14"/>
                        </w:rPr>
                      </w:pPr>
                      <w:hyperlink r:id="rId128">
                        <w:r w:rsidR="006C0581">
                          <w:rPr>
                            <w:rFonts w:cs="Arial"/>
                            <w:color w:val="0000FF"/>
                            <w:sz w:val="14"/>
                            <w:szCs w:val="14"/>
                          </w:rPr>
                          <w:t>nxp</w:t>
                        </w:r>
                        <w:r w:rsidR="006C0581" w:rsidRPr="00ED05B0">
                          <w:rPr>
                            <w:rFonts w:cs="Arial"/>
                            <w:color w:val="0000FF"/>
                            <w:sz w:val="14"/>
                            <w:szCs w:val="14"/>
                          </w:rPr>
                          <w:t>.com</w:t>
                        </w:r>
                      </w:hyperlink>
                    </w:p>
                    <w:p w14:paraId="2DC523F2" w14:textId="77777777" w:rsidR="006C0581" w:rsidRPr="00ED05B0" w:rsidRDefault="006C0581" w:rsidP="00113A8E">
                      <w:pPr>
                        <w:spacing w:before="113"/>
                        <w:ind w:left="20"/>
                        <w:rPr>
                          <w:rFonts w:eastAsia="Helvetica LT Std" w:cs="Arial"/>
                          <w:sz w:val="14"/>
                          <w:szCs w:val="14"/>
                        </w:rPr>
                      </w:pPr>
                      <w:r w:rsidRPr="00ED05B0">
                        <w:rPr>
                          <w:rFonts w:cs="Arial"/>
                          <w:b/>
                          <w:sz w:val="14"/>
                          <w:szCs w:val="14"/>
                        </w:rPr>
                        <w:t>Web Support:</w:t>
                      </w:r>
                    </w:p>
                    <w:p w14:paraId="7F00C491" w14:textId="77777777" w:rsidR="006C0581" w:rsidRPr="009868B4" w:rsidRDefault="00C33E85" w:rsidP="00113A8E">
                      <w:pPr>
                        <w:spacing w:before="12"/>
                        <w:rPr>
                          <w:rFonts w:cs="Arial"/>
                          <w:color w:val="0000FF"/>
                          <w:sz w:val="14"/>
                          <w:szCs w:val="14"/>
                        </w:rPr>
                      </w:pPr>
                      <w:hyperlink r:id="rId129">
                        <w:r w:rsidR="006C0581" w:rsidRPr="009868B4">
                          <w:rPr>
                            <w:rFonts w:cs="Arial"/>
                            <w:color w:val="0000FF"/>
                            <w:sz w:val="14"/>
                            <w:szCs w:val="14"/>
                          </w:rPr>
                          <w:t>nxp</w:t>
                        </w:r>
                        <w:r w:rsidR="006C0581" w:rsidRPr="00ED05B0">
                          <w:rPr>
                            <w:rFonts w:cs="Arial"/>
                            <w:color w:val="0000FF"/>
                            <w:sz w:val="14"/>
                            <w:szCs w:val="14"/>
                          </w:rPr>
                          <w:t>.com/support</w:t>
                        </w:r>
                      </w:hyperlink>
                    </w:p>
                  </w:txbxContent>
                </v:textbox>
                <w10:wrap anchorx="page" anchory="page"/>
              </v:shape>
            </w:pict>
          </mc:Fallback>
        </mc:AlternateContent>
      </w:r>
    </w:p>
    <w:p w14:paraId="0D999009"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57375314"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007B0DBF"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0BCB05F2"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06AFD92E"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232B6489"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52BC9B0C"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2894F131" w14:textId="2D01233A" w:rsidR="009E3A7B" w:rsidRPr="007E47D6" w:rsidRDefault="006D0C2C" w:rsidP="00D14995">
      <w:pPr>
        <w:widowControl w:val="0"/>
        <w:autoSpaceDE w:val="0"/>
        <w:autoSpaceDN w:val="0"/>
        <w:adjustRightInd w:val="0"/>
        <w:spacing w:line="213" w:lineRule="exact"/>
        <w:rPr>
          <w:rFonts w:ascii="Helvetica" w:hAnsi="Helvetica" w:cs="Helvetica"/>
          <w:sz w:val="18"/>
          <w:szCs w:val="18"/>
        </w:rPr>
      </w:pPr>
      <w:r>
        <w:rPr>
          <w:rFonts w:ascii="Helvetica" w:hAnsi="Helvetica" w:cs="Helvetica"/>
          <w:noProof/>
          <w:sz w:val="18"/>
          <w:szCs w:val="18"/>
          <w:lang w:eastAsia="zh-CN"/>
        </w:rPr>
        <mc:AlternateContent>
          <mc:Choice Requires="wps">
            <w:drawing>
              <wp:anchor distT="0" distB="0" distL="114300" distR="114300" simplePos="0" relativeHeight="251658240" behindDoc="1" locked="0" layoutInCell="1" allowOverlap="1" wp14:anchorId="3D67AF9A" wp14:editId="6617756F">
                <wp:simplePos x="0" y="0"/>
                <wp:positionH relativeFrom="page">
                  <wp:posOffset>3631565</wp:posOffset>
                </wp:positionH>
                <wp:positionV relativeFrom="page">
                  <wp:posOffset>2167255</wp:posOffset>
                </wp:positionV>
                <wp:extent cx="3464560" cy="5821045"/>
                <wp:effectExtent l="2540" t="0" r="0" b="3175"/>
                <wp:wrapNone/>
                <wp:docPr id="391" name="Text Box 6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4560" cy="5821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3BD2E" w14:textId="77777777" w:rsidR="006C0581" w:rsidRDefault="006C0581" w:rsidP="009868B4">
                            <w:pPr>
                              <w:pStyle w:val="Backmatter"/>
                              <w:rPr>
                                <w:rFonts w:ascii="Helvetica" w:hAnsi="Helvetica" w:cs="Helvetica"/>
                              </w:rPr>
                            </w:pPr>
                            <w:r>
                              <w:rPr>
                                <w:rFonts w:ascii="Helvetica" w:hAnsi="Helvetica" w:cs="Helvetica"/>
                              </w:rPr>
                              <w:t>Information in this document is provided solely to enable system and software implementers to use NXP products. There are no express or implied copyright licenses granted hereunder to design or fabricate any integrated circuits based on the information in this document. NXP reserves the right to make changes without further notice to any products herein.</w:t>
                            </w:r>
                          </w:p>
                          <w:p w14:paraId="161D3F51" w14:textId="77777777" w:rsidR="006C0581" w:rsidRPr="003A55DF" w:rsidRDefault="006C0581" w:rsidP="009868B4">
                            <w:pPr>
                              <w:pStyle w:val="Backmatter"/>
                              <w:rPr>
                                <w:rFonts w:eastAsia="Helvetica LT Std"/>
                                <w:szCs w:val="18"/>
                              </w:rPr>
                            </w:pPr>
                            <w:r>
                              <w:rPr>
                                <w:rFonts w:ascii="Helvetica" w:hAnsi="Helvetica" w:cs="Helvetica"/>
                              </w:rPr>
                              <w:t>NXP makes no warranty, representation, or guarantee regarding the suitability of its products for any particular purpose, nor does NXP assume any liability arising out of the application or use of any product or circuit, and specifically disclaims any and all liability, including without limitation consequential or incidental damages. “Typical” parameters that may be provided in NXP data sheets and/or specifications can and do vary in different applications, and actual performance may vary over time. All operating parameters, including “</w:t>
                            </w:r>
                            <w:proofErr w:type="spellStart"/>
                            <w:r>
                              <w:rPr>
                                <w:rFonts w:ascii="Helvetica" w:hAnsi="Helvetica" w:cs="Helvetica"/>
                              </w:rPr>
                              <w:t>typicals</w:t>
                            </w:r>
                            <w:proofErr w:type="spellEnd"/>
                            <w:r>
                              <w:rPr>
                                <w:rFonts w:ascii="Helvetica" w:hAnsi="Helvetica" w:cs="Helvetica"/>
                              </w:rPr>
                              <w:t xml:space="preserve">,” must be validated for each customer application by customer’s technical experts. NXP does not convey any license under its patent rights nor the rights of others. NXP sells products pursuant to standard terms and conditions of sale, which can be found at the following address: </w:t>
                            </w:r>
                            <w:r w:rsidRPr="009868B4">
                              <w:rPr>
                                <w:rFonts w:eastAsia="Helvetica LT Std"/>
                                <w:color w:val="0000FF"/>
                                <w:szCs w:val="18"/>
                              </w:rPr>
                              <w:t>nxp</w:t>
                            </w:r>
                            <w:hyperlink r:id="rId130">
                              <w:r>
                                <w:rPr>
                                  <w:rFonts w:eastAsia="Helvetica LT Std"/>
                                  <w:color w:val="0000FF"/>
                                  <w:szCs w:val="18"/>
                                </w:rPr>
                                <w:t>.</w:t>
                              </w:r>
                              <w:r w:rsidRPr="003A55DF">
                                <w:rPr>
                                  <w:rFonts w:eastAsia="Helvetica LT Std"/>
                                  <w:color w:val="0000FF"/>
                                  <w:szCs w:val="18"/>
                                </w:rPr>
                                <w:t>com/</w:t>
                              </w:r>
                            </w:hyperlink>
                            <w:hyperlink r:id="rId131">
                              <w:r w:rsidRPr="003A55DF">
                                <w:rPr>
                                  <w:rFonts w:eastAsia="Helvetica LT Std"/>
                                  <w:color w:val="0000FF"/>
                                  <w:szCs w:val="18"/>
                                </w:rPr>
                                <w:t>SalesTermsandConditions</w:t>
                              </w:r>
                            </w:hyperlink>
                            <w:r w:rsidRPr="003A55DF">
                              <w:rPr>
                                <w:rFonts w:eastAsia="Helvetica LT Std"/>
                                <w:szCs w:val="18"/>
                              </w:rPr>
                              <w:t>.</w:t>
                            </w:r>
                          </w:p>
                          <w:p w14:paraId="7B12C357" w14:textId="77777777" w:rsidR="006C0581" w:rsidRPr="003A55DF" w:rsidRDefault="006C0581" w:rsidP="00D441A3">
                            <w:pPr>
                              <w:pStyle w:val="Backmatter"/>
                              <w:rPr>
                                <w:rFonts w:eastAsia="Helvetica LT Std"/>
                                <w:szCs w:val="18"/>
                              </w:rPr>
                            </w:pPr>
                          </w:p>
                          <w:p w14:paraId="19DCD44C" w14:textId="77777777" w:rsidR="006C0581" w:rsidRDefault="006C0581" w:rsidP="009868B4">
                            <w:pPr>
                              <w:pStyle w:val="Backmatter"/>
                              <w:rPr>
                                <w:color w:val="AB005D"/>
                              </w:rPr>
                            </w:pPr>
                            <w:r w:rsidRPr="003A55DF">
                              <w:rPr>
                                <w:color w:val="AB005D"/>
                              </w:rPr>
                              <w:t>Registered</w:t>
                            </w:r>
                            <w:r w:rsidRPr="003A55DF">
                              <w:rPr>
                                <w:color w:val="AB005D"/>
                                <w:spacing w:val="-7"/>
                              </w:rPr>
                              <w:t xml:space="preserve"> </w:t>
                            </w:r>
                            <w:r w:rsidRPr="003A55DF">
                              <w:rPr>
                                <w:color w:val="AB005D"/>
                              </w:rPr>
                              <w:t>trademarks:</w:t>
                            </w:r>
                            <w:r w:rsidRPr="009868B4">
                              <w:rPr>
                                <w:color w:val="AB005D"/>
                              </w:rPr>
                              <w:t xml:space="preserve"> </w:t>
                            </w:r>
                            <w:r>
                              <w:rPr>
                                <w:color w:val="AB005D"/>
                              </w:rPr>
                              <w:t>NXP, the NXP logo, NXP SECURE CONNECTIONS FOR A SMARTER WORLD, COOLFLUX, EMBRACE, GREENCHIP, HITAG, I2C BUS, ICODE,</w:t>
                            </w:r>
                          </w:p>
                          <w:p w14:paraId="47C92C78" w14:textId="77777777" w:rsidR="006C0581" w:rsidRPr="009868B4" w:rsidRDefault="006C0581" w:rsidP="009868B4">
                            <w:pPr>
                              <w:pStyle w:val="Backmatter"/>
                              <w:rPr>
                                <w:rFonts w:eastAsia="Helvetica"/>
                                <w:lang w:val="en-US"/>
                              </w:rPr>
                            </w:pPr>
                            <w:r>
                              <w:rPr>
                                <w:color w:val="AB005D"/>
                              </w:rPr>
                              <w:t xml:space="preserve">JCOP, LIFE VIBES, MIFARE, MIFARE CLASSIC, MIFARE </w:t>
                            </w:r>
                            <w:proofErr w:type="spellStart"/>
                            <w:r>
                              <w:rPr>
                                <w:color w:val="AB005D"/>
                              </w:rPr>
                              <w:t>DESFire</w:t>
                            </w:r>
                            <w:proofErr w:type="spellEnd"/>
                            <w:r>
                              <w:rPr>
                                <w:color w:val="AB005D"/>
                              </w:rPr>
                              <w:t xml:space="preserve">, MIFARE PLUS, MIFARE FLEX, MANTIS, MIFARE ULTRALIGHT, MIFARE4MOBILE, MIGLO, NTAG, ROADLINK, SMARTLX, SMARTMX, STARPLUG, TOPFET, TRENCHMOS, UCODE, Freescale, the Freescale logo, </w:t>
                            </w:r>
                            <w:proofErr w:type="spellStart"/>
                            <w:r>
                              <w:rPr>
                                <w:color w:val="AB005D"/>
                              </w:rPr>
                              <w:t>AltiVec</w:t>
                            </w:r>
                            <w:proofErr w:type="spellEnd"/>
                            <w:r>
                              <w:rPr>
                                <w:color w:val="AB005D"/>
                              </w:rPr>
                              <w:t xml:space="preserve">, C-5, </w:t>
                            </w:r>
                            <w:proofErr w:type="spellStart"/>
                            <w:r>
                              <w:rPr>
                                <w:color w:val="AB005D"/>
                              </w:rPr>
                              <w:t>CodeTEST</w:t>
                            </w:r>
                            <w:proofErr w:type="spellEnd"/>
                            <w:r>
                              <w:rPr>
                                <w:color w:val="AB005D"/>
                              </w:rPr>
                              <w:t xml:space="preserve">, CodeWarrior, </w:t>
                            </w:r>
                            <w:proofErr w:type="spellStart"/>
                            <w:r>
                              <w:rPr>
                                <w:color w:val="AB005D"/>
                              </w:rPr>
                              <w:t>ColdFire</w:t>
                            </w:r>
                            <w:proofErr w:type="spellEnd"/>
                            <w:r>
                              <w:rPr>
                                <w:color w:val="AB005D"/>
                              </w:rPr>
                              <w:t xml:space="preserve">, </w:t>
                            </w:r>
                            <w:proofErr w:type="spellStart"/>
                            <w:r>
                              <w:rPr>
                                <w:color w:val="AB005D"/>
                              </w:rPr>
                              <w:t>ColdFire</w:t>
                            </w:r>
                            <w:proofErr w:type="spellEnd"/>
                            <w:r>
                              <w:rPr>
                                <w:color w:val="AB005D"/>
                              </w:rPr>
                              <w:t xml:space="preserve">+, C-Ware, the Energy Efficient Solutions logo, </w:t>
                            </w:r>
                            <w:proofErr w:type="spellStart"/>
                            <w:r>
                              <w:rPr>
                                <w:color w:val="AB005D"/>
                              </w:rPr>
                              <w:t>Kinetis</w:t>
                            </w:r>
                            <w:proofErr w:type="spellEnd"/>
                            <w:r>
                              <w:rPr>
                                <w:color w:val="AB005D"/>
                              </w:rPr>
                              <w:t xml:space="preserve">, </w:t>
                            </w:r>
                            <w:proofErr w:type="spellStart"/>
                            <w:r>
                              <w:rPr>
                                <w:color w:val="AB005D"/>
                              </w:rPr>
                              <w:t>Layerscape</w:t>
                            </w:r>
                            <w:proofErr w:type="spellEnd"/>
                            <w:r>
                              <w:rPr>
                                <w:color w:val="AB005D"/>
                              </w:rPr>
                              <w:t xml:space="preserve">, </w:t>
                            </w:r>
                            <w:proofErr w:type="spellStart"/>
                            <w:r>
                              <w:rPr>
                                <w:color w:val="AB005D"/>
                              </w:rPr>
                              <w:t>MagniV</w:t>
                            </w:r>
                            <w:proofErr w:type="spellEnd"/>
                            <w:r>
                              <w:rPr>
                                <w:color w:val="AB005D"/>
                              </w:rPr>
                              <w:t xml:space="preserve">, </w:t>
                            </w:r>
                            <w:proofErr w:type="spellStart"/>
                            <w:r>
                              <w:rPr>
                                <w:color w:val="AB005D"/>
                              </w:rPr>
                              <w:t>mobileGT</w:t>
                            </w:r>
                            <w:proofErr w:type="spellEnd"/>
                            <w:r>
                              <w:rPr>
                                <w:color w:val="AB005D"/>
                              </w:rPr>
                              <w:t xml:space="preserve">, PEG, </w:t>
                            </w:r>
                            <w:proofErr w:type="spellStart"/>
                            <w:r>
                              <w:rPr>
                                <w:color w:val="AB005D"/>
                              </w:rPr>
                              <w:t>PowerQUICC</w:t>
                            </w:r>
                            <w:proofErr w:type="spellEnd"/>
                            <w:r>
                              <w:rPr>
                                <w:color w:val="AB005D"/>
                              </w:rPr>
                              <w:t xml:space="preserve">, Processor Expert, </w:t>
                            </w:r>
                            <w:proofErr w:type="spellStart"/>
                            <w:r>
                              <w:rPr>
                                <w:color w:val="AB005D"/>
                              </w:rPr>
                              <w:t>QorIQ</w:t>
                            </w:r>
                            <w:proofErr w:type="spellEnd"/>
                            <w:r>
                              <w:rPr>
                                <w:color w:val="AB005D"/>
                              </w:rPr>
                              <w:t xml:space="preserve">, </w:t>
                            </w:r>
                            <w:proofErr w:type="spellStart"/>
                            <w:r>
                              <w:rPr>
                                <w:color w:val="AB005D"/>
                              </w:rPr>
                              <w:t>QorIQ</w:t>
                            </w:r>
                            <w:proofErr w:type="spellEnd"/>
                            <w:r>
                              <w:rPr>
                                <w:color w:val="AB005D"/>
                              </w:rPr>
                              <w:t xml:space="preserve"> </w:t>
                            </w:r>
                            <w:proofErr w:type="spellStart"/>
                            <w:r>
                              <w:rPr>
                                <w:color w:val="AB005D"/>
                              </w:rPr>
                              <w:t>Qonverge</w:t>
                            </w:r>
                            <w:proofErr w:type="spellEnd"/>
                            <w:r>
                              <w:rPr>
                                <w:color w:val="AB005D"/>
                              </w:rPr>
                              <w:t xml:space="preserve">, Ready Play, </w:t>
                            </w:r>
                            <w:proofErr w:type="spellStart"/>
                            <w:r>
                              <w:rPr>
                                <w:color w:val="AB005D"/>
                              </w:rPr>
                              <w:t>SafeAssure</w:t>
                            </w:r>
                            <w:proofErr w:type="spellEnd"/>
                            <w:r>
                              <w:rPr>
                                <w:color w:val="AB005D"/>
                              </w:rPr>
                              <w:t xml:space="preserve">, the </w:t>
                            </w:r>
                            <w:proofErr w:type="spellStart"/>
                            <w:r>
                              <w:rPr>
                                <w:color w:val="AB005D"/>
                              </w:rPr>
                              <w:t>SafeAssure</w:t>
                            </w:r>
                            <w:proofErr w:type="spellEnd"/>
                            <w:r>
                              <w:rPr>
                                <w:color w:val="AB005D"/>
                              </w:rPr>
                              <w:t xml:space="preserve"> logo, </w:t>
                            </w:r>
                            <w:proofErr w:type="spellStart"/>
                            <w:r>
                              <w:rPr>
                                <w:color w:val="AB005D"/>
                              </w:rPr>
                              <w:t>StarCore</w:t>
                            </w:r>
                            <w:proofErr w:type="spellEnd"/>
                            <w:r>
                              <w:rPr>
                                <w:color w:val="AB005D"/>
                              </w:rPr>
                              <w:t xml:space="preserve">, Symphony, </w:t>
                            </w:r>
                            <w:proofErr w:type="spellStart"/>
                            <w:r>
                              <w:rPr>
                                <w:color w:val="AB005D"/>
                              </w:rPr>
                              <w:t>VortiQa</w:t>
                            </w:r>
                            <w:proofErr w:type="spellEnd"/>
                            <w:r>
                              <w:rPr>
                                <w:color w:val="AB005D"/>
                              </w:rPr>
                              <w:t xml:space="preserve">, </w:t>
                            </w:r>
                            <w:proofErr w:type="spellStart"/>
                            <w:r>
                              <w:rPr>
                                <w:color w:val="AB005D"/>
                              </w:rPr>
                              <w:t>Vybrid</w:t>
                            </w:r>
                            <w:proofErr w:type="spellEnd"/>
                            <w:r>
                              <w:rPr>
                                <w:color w:val="AB005D"/>
                              </w:rPr>
                              <w:t xml:space="preserve">, </w:t>
                            </w:r>
                            <w:proofErr w:type="spellStart"/>
                            <w:r>
                              <w:rPr>
                                <w:color w:val="AB005D"/>
                              </w:rPr>
                              <w:t>Airfast</w:t>
                            </w:r>
                            <w:proofErr w:type="spellEnd"/>
                            <w:r>
                              <w:rPr>
                                <w:color w:val="AB005D"/>
                              </w:rPr>
                              <w:t xml:space="preserve">, </w:t>
                            </w:r>
                            <w:proofErr w:type="spellStart"/>
                            <w:r>
                              <w:rPr>
                                <w:color w:val="AB005D"/>
                              </w:rPr>
                              <w:t>BeeKit</w:t>
                            </w:r>
                            <w:proofErr w:type="spellEnd"/>
                            <w:r>
                              <w:rPr>
                                <w:color w:val="AB005D"/>
                              </w:rPr>
                              <w:t xml:space="preserve">, </w:t>
                            </w:r>
                            <w:proofErr w:type="spellStart"/>
                            <w:r>
                              <w:rPr>
                                <w:color w:val="AB005D"/>
                              </w:rPr>
                              <w:t>BeeStack</w:t>
                            </w:r>
                            <w:proofErr w:type="spellEnd"/>
                            <w:r>
                              <w:rPr>
                                <w:color w:val="AB005D"/>
                              </w:rPr>
                              <w:t xml:space="preserve">, </w:t>
                            </w:r>
                            <w:proofErr w:type="spellStart"/>
                            <w:r>
                              <w:rPr>
                                <w:color w:val="AB005D"/>
                              </w:rPr>
                              <w:t>CoreNet</w:t>
                            </w:r>
                            <w:proofErr w:type="spellEnd"/>
                            <w:r>
                              <w:rPr>
                                <w:color w:val="AB005D"/>
                              </w:rPr>
                              <w:t xml:space="preserve">, Flexis, MXC, Platform in a Package, QUICC Engine, SMARTMOS, Tower, </w:t>
                            </w:r>
                            <w:proofErr w:type="spellStart"/>
                            <w:r>
                              <w:rPr>
                                <w:color w:val="AB005D"/>
                              </w:rPr>
                              <w:t>TurboLink</w:t>
                            </w:r>
                            <w:proofErr w:type="spellEnd"/>
                            <w:r>
                              <w:rPr>
                                <w:color w:val="AB005D"/>
                              </w:rPr>
                              <w:t>, and UMEMS are trademarks of NXP B.V. All other product or service names are the property of their respective owners</w:t>
                            </w:r>
                            <w:r>
                              <w:rPr>
                                <w:color w:val="AB005D"/>
                                <w:lang w:val="en-US"/>
                              </w:rPr>
                              <w:t>.</w:t>
                            </w:r>
                          </w:p>
                          <w:p w14:paraId="0BBBCEAA" w14:textId="77777777" w:rsidR="006C0581" w:rsidRPr="003A55DF" w:rsidRDefault="006C0581" w:rsidP="00D441A3">
                            <w:pPr>
                              <w:pStyle w:val="Backmatter"/>
                              <w:rPr>
                                <w:rFonts w:eastAsia="Helvetica"/>
                              </w:rPr>
                            </w:pPr>
                            <w:r w:rsidRPr="00484A21">
                              <w:rPr>
                                <w:rFonts w:eastAsia="Helvetica"/>
                                <w:color w:val="00B050"/>
                              </w:rPr>
                              <w:t>ARM</w:t>
                            </w:r>
                            <w:r>
                              <w:rPr>
                                <w:rFonts w:eastAsia="Helvetica"/>
                                <w:color w:val="00B050"/>
                                <w:lang w:val="en-US"/>
                              </w:rPr>
                              <w:t xml:space="preserve">, the ARM logo, </w:t>
                            </w:r>
                            <w:r w:rsidRPr="00484A21">
                              <w:rPr>
                                <w:rFonts w:eastAsia="Helvetica"/>
                                <w:color w:val="00B050"/>
                              </w:rPr>
                              <w:t xml:space="preserve">and Cortex are registered trademarks of ARM Limited (or its subsidiaries) in the EU and/or elsewhere. </w:t>
                            </w:r>
                            <w:proofErr w:type="spellStart"/>
                            <w:r w:rsidRPr="00484A21">
                              <w:rPr>
                                <w:rFonts w:eastAsia="Helvetica"/>
                                <w:color w:val="00B050"/>
                              </w:rPr>
                              <w:t>mbed</w:t>
                            </w:r>
                            <w:proofErr w:type="spellEnd"/>
                            <w:r w:rsidRPr="00484A21">
                              <w:rPr>
                                <w:rFonts w:eastAsia="Helvetica"/>
                                <w:color w:val="00B050"/>
                              </w:rPr>
                              <w:t xml:space="preserve"> is a trademark of ARM Limited (or its subsidiaries) in the EU and/or elsewhere. All rights reserved</w:t>
                            </w:r>
                            <w:r w:rsidRPr="003A55DF">
                              <w:rPr>
                                <w:rFonts w:eastAsia="Helvetica"/>
                                <w:color w:val="00B050"/>
                              </w:rPr>
                              <w:t>.</w:t>
                            </w:r>
                          </w:p>
                          <w:p w14:paraId="3EF405C8" w14:textId="77777777" w:rsidR="006C0581" w:rsidRPr="003A55DF" w:rsidRDefault="006C0581" w:rsidP="00D441A3">
                            <w:pPr>
                              <w:pStyle w:val="Backmatter"/>
                              <w:rPr>
                                <w:rFonts w:eastAsia="Helvetica"/>
                                <w:color w:val="C00000"/>
                              </w:rPr>
                            </w:pPr>
                            <w:r w:rsidRPr="003A55DF">
                              <w:rPr>
                                <w:rFonts w:eastAsia="Helvetica"/>
                                <w:color w:val="C00000"/>
                              </w:rPr>
                              <w:t xml:space="preserve">IEEE </w:t>
                            </w:r>
                            <w:proofErr w:type="spellStart"/>
                            <w:r w:rsidRPr="003A55DF">
                              <w:rPr>
                                <w:rFonts w:eastAsia="Helvetica"/>
                                <w:color w:val="C00000"/>
                              </w:rPr>
                              <w:t>nnn</w:t>
                            </w:r>
                            <w:proofErr w:type="spellEnd"/>
                            <w:r w:rsidRPr="003A55DF">
                              <w:rPr>
                                <w:rFonts w:eastAsia="Helvetica"/>
                                <w:color w:val="C00000"/>
                              </w:rPr>
                              <w:t xml:space="preserve">, </w:t>
                            </w:r>
                            <w:proofErr w:type="spellStart"/>
                            <w:r w:rsidRPr="003A55DF">
                              <w:rPr>
                                <w:rFonts w:eastAsia="Helvetica"/>
                                <w:color w:val="C00000"/>
                              </w:rPr>
                              <w:t>nnn</w:t>
                            </w:r>
                            <w:proofErr w:type="spellEnd"/>
                            <w:r w:rsidRPr="003A55DF">
                              <w:rPr>
                                <w:rFonts w:eastAsia="Helvetica"/>
                                <w:color w:val="C00000"/>
                              </w:rPr>
                              <w:t xml:space="preserve">, and </w:t>
                            </w:r>
                            <w:proofErr w:type="spellStart"/>
                            <w:r w:rsidRPr="003A55DF">
                              <w:rPr>
                                <w:rFonts w:eastAsia="Helvetica"/>
                                <w:color w:val="C00000"/>
                              </w:rPr>
                              <w:t>nnn</w:t>
                            </w:r>
                            <w:proofErr w:type="spellEnd"/>
                            <w:r w:rsidRPr="003A55DF">
                              <w:rPr>
                                <w:rFonts w:eastAsia="Helvetica"/>
                                <w:color w:val="C00000"/>
                              </w:rPr>
                              <w:t xml:space="preserve"> are registered trademarks of the Institute of Electrical and Electronics Engineers, Inc. (IEEE). This product is not endorsed or approved by the IEEE. </w:t>
                            </w:r>
                            <w:r>
                              <w:rPr>
                                <w:color w:val="AB005D"/>
                              </w:rPr>
                              <w:t>Java are registered trademarks of Oracle and/or its affiliates. The Power Architecture and Power.org word marks and the Power and Power.org logos and related marks are trademarks and service marks licensed by Power.org.</w:t>
                            </w:r>
                            <w:r w:rsidRPr="003A55DF">
                              <w:rPr>
                                <w:rFonts w:eastAsia="Helvetica"/>
                                <w:color w:val="C00000"/>
                              </w:rPr>
                              <w:t xml:space="preserve"> (Add contract language here, as necessary.)</w:t>
                            </w:r>
                          </w:p>
                          <w:p w14:paraId="328EA213" w14:textId="77777777" w:rsidR="006C0581" w:rsidRPr="003A55DF" w:rsidRDefault="006C0581" w:rsidP="00D441A3">
                            <w:pPr>
                              <w:pStyle w:val="Backmatter"/>
                              <w:rPr>
                                <w:rFonts w:eastAsia="Helvetica"/>
                              </w:rPr>
                            </w:pPr>
                            <w:r w:rsidRPr="003A55DF">
                              <w:rPr>
                                <w:rFonts w:eastAsia="Helvetica"/>
                              </w:rPr>
                              <w:t xml:space="preserve">© </w:t>
                            </w:r>
                            <w:r>
                              <w:rPr>
                                <w:rFonts w:eastAsia="Helvetica"/>
                                <w:lang w:val="en-US"/>
                              </w:rPr>
                              <w:t>2016</w:t>
                            </w:r>
                            <w:r w:rsidRPr="003A55DF">
                              <w:rPr>
                                <w:rFonts w:eastAsia="Helvetica"/>
                              </w:rPr>
                              <w:t xml:space="preserve"> </w:t>
                            </w:r>
                            <w:r>
                              <w:rPr>
                                <w:rFonts w:eastAsia="Helvetica"/>
                                <w:lang w:val="en-US"/>
                              </w:rPr>
                              <w:t>NXP B.V.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7AF9A" id="Text Box 671" o:spid="_x0000_s1027" type="#_x0000_t202" style="position:absolute;margin-left:285.95pt;margin-top:170.65pt;width:272.8pt;height:458.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aLjswIAALU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" filled="f" stroked="f">
                <v:textbox inset="0,0,0,0">
                  <w:txbxContent>
                    <w:p w14:paraId="2023BD2E" w14:textId="77777777" w:rsidR="006C0581" w:rsidRDefault="006C0581" w:rsidP="009868B4">
                      <w:pPr>
                        <w:pStyle w:val="Backmatter"/>
                        <w:rPr>
                          <w:rFonts w:ascii="Helvetica" w:hAnsi="Helvetica" w:cs="Helvetica"/>
                        </w:rPr>
                      </w:pPr>
                      <w:r>
                        <w:rPr>
                          <w:rFonts w:ascii="Helvetica" w:hAnsi="Helvetica" w:cs="Helvetica"/>
                        </w:rPr>
                        <w:t>Information in this document is provided solely to enable system and software implementers to use NXP products. There are no express or implied copyright licenses granted hereunder to design or fabricate any integrated circuits based on the information in this document. NXP reserves the right to make changes without further notice to any products herein.</w:t>
                      </w:r>
                    </w:p>
                    <w:p w14:paraId="161D3F51" w14:textId="77777777" w:rsidR="006C0581" w:rsidRPr="003A55DF" w:rsidRDefault="006C0581" w:rsidP="009868B4">
                      <w:pPr>
                        <w:pStyle w:val="Backmatter"/>
                        <w:rPr>
                          <w:rFonts w:eastAsia="Helvetica LT Std"/>
                          <w:szCs w:val="18"/>
                        </w:rPr>
                      </w:pPr>
                      <w:r>
                        <w:rPr>
                          <w:rFonts w:ascii="Helvetica" w:hAnsi="Helvetica" w:cs="Helvetica"/>
                        </w:rPr>
                        <w:t>NXP makes no warranty, representation, or guarantee regarding the suitability of its products for any particular purpose, nor does NXP assume any liability arising out of the application or use of any product or circuit, and specifically disclaims any and all liability, including without limitation consequential or incidental damages. “Typical” parameters that may be provided in NXP data sheets and/or specifications can and do vary in different applications, and actual performance may vary over time. All operating parameters, including “</w:t>
                      </w:r>
                      <w:proofErr w:type="spellStart"/>
                      <w:r>
                        <w:rPr>
                          <w:rFonts w:ascii="Helvetica" w:hAnsi="Helvetica" w:cs="Helvetica"/>
                        </w:rPr>
                        <w:t>typicals</w:t>
                      </w:r>
                      <w:proofErr w:type="spellEnd"/>
                      <w:r>
                        <w:rPr>
                          <w:rFonts w:ascii="Helvetica" w:hAnsi="Helvetica" w:cs="Helvetica"/>
                        </w:rPr>
                        <w:t xml:space="preserve">,” must be validated for each customer application by customer’s technical experts. NXP does not convey any license under its patent rights nor the rights of others. NXP sells products pursuant to standard terms and conditions of sale, which can be found at the following address: </w:t>
                      </w:r>
                      <w:r w:rsidRPr="009868B4">
                        <w:rPr>
                          <w:rFonts w:eastAsia="Helvetica LT Std"/>
                          <w:color w:val="0000FF"/>
                          <w:szCs w:val="18"/>
                        </w:rPr>
                        <w:t>nxp</w:t>
                      </w:r>
                      <w:hyperlink r:id="rId132">
                        <w:r>
                          <w:rPr>
                            <w:rFonts w:eastAsia="Helvetica LT Std"/>
                            <w:color w:val="0000FF"/>
                            <w:szCs w:val="18"/>
                          </w:rPr>
                          <w:t>.</w:t>
                        </w:r>
                        <w:r w:rsidRPr="003A55DF">
                          <w:rPr>
                            <w:rFonts w:eastAsia="Helvetica LT Std"/>
                            <w:color w:val="0000FF"/>
                            <w:szCs w:val="18"/>
                          </w:rPr>
                          <w:t>com/</w:t>
                        </w:r>
                      </w:hyperlink>
                      <w:hyperlink r:id="rId133">
                        <w:r w:rsidRPr="003A55DF">
                          <w:rPr>
                            <w:rFonts w:eastAsia="Helvetica LT Std"/>
                            <w:color w:val="0000FF"/>
                            <w:szCs w:val="18"/>
                          </w:rPr>
                          <w:t>SalesTermsandConditions</w:t>
                        </w:r>
                      </w:hyperlink>
                      <w:r w:rsidRPr="003A55DF">
                        <w:rPr>
                          <w:rFonts w:eastAsia="Helvetica LT Std"/>
                          <w:szCs w:val="18"/>
                        </w:rPr>
                        <w:t>.</w:t>
                      </w:r>
                    </w:p>
                    <w:p w14:paraId="7B12C357" w14:textId="77777777" w:rsidR="006C0581" w:rsidRPr="003A55DF" w:rsidRDefault="006C0581" w:rsidP="00D441A3">
                      <w:pPr>
                        <w:pStyle w:val="Backmatter"/>
                        <w:rPr>
                          <w:rFonts w:eastAsia="Helvetica LT Std"/>
                          <w:szCs w:val="18"/>
                        </w:rPr>
                      </w:pPr>
                    </w:p>
                    <w:p w14:paraId="19DCD44C" w14:textId="77777777" w:rsidR="006C0581" w:rsidRDefault="006C0581" w:rsidP="009868B4">
                      <w:pPr>
                        <w:pStyle w:val="Backmatter"/>
                        <w:rPr>
                          <w:color w:val="AB005D"/>
                        </w:rPr>
                      </w:pPr>
                      <w:r w:rsidRPr="003A55DF">
                        <w:rPr>
                          <w:color w:val="AB005D"/>
                        </w:rPr>
                        <w:t>Registered</w:t>
                      </w:r>
                      <w:r w:rsidRPr="003A55DF">
                        <w:rPr>
                          <w:color w:val="AB005D"/>
                          <w:spacing w:val="-7"/>
                        </w:rPr>
                        <w:t xml:space="preserve"> </w:t>
                      </w:r>
                      <w:r w:rsidRPr="003A55DF">
                        <w:rPr>
                          <w:color w:val="AB005D"/>
                        </w:rPr>
                        <w:t>trademarks:</w:t>
                      </w:r>
                      <w:r w:rsidRPr="009868B4">
                        <w:rPr>
                          <w:color w:val="AB005D"/>
                        </w:rPr>
                        <w:t xml:space="preserve"> </w:t>
                      </w:r>
                      <w:r>
                        <w:rPr>
                          <w:color w:val="AB005D"/>
                        </w:rPr>
                        <w:t>NXP, the NXP logo, NXP SECURE CONNECTIONS FOR A SMARTER WORLD, COOLFLUX, EMBRACE, GREENCHIP, HITAG, I2C BUS, ICODE,</w:t>
                      </w:r>
                    </w:p>
                    <w:p w14:paraId="47C92C78" w14:textId="77777777" w:rsidR="006C0581" w:rsidRPr="009868B4" w:rsidRDefault="006C0581" w:rsidP="009868B4">
                      <w:pPr>
                        <w:pStyle w:val="Backmatter"/>
                        <w:rPr>
                          <w:rFonts w:eastAsia="Helvetica"/>
                          <w:lang w:val="en-US"/>
                        </w:rPr>
                      </w:pPr>
                      <w:r>
                        <w:rPr>
                          <w:color w:val="AB005D"/>
                        </w:rPr>
                        <w:t xml:space="preserve">JCOP, LIFE VIBES, MIFARE, MIFARE CLASSIC, MIFARE </w:t>
                      </w:r>
                      <w:proofErr w:type="spellStart"/>
                      <w:r>
                        <w:rPr>
                          <w:color w:val="AB005D"/>
                        </w:rPr>
                        <w:t>DESFire</w:t>
                      </w:r>
                      <w:proofErr w:type="spellEnd"/>
                      <w:r>
                        <w:rPr>
                          <w:color w:val="AB005D"/>
                        </w:rPr>
                        <w:t xml:space="preserve">, MIFARE PLUS, MIFARE FLEX, MANTIS, MIFARE ULTRALIGHT, MIFARE4MOBILE, MIGLO, NTAG, ROADLINK, SMARTLX, SMARTMX, STARPLUG, TOPFET, TRENCHMOS, UCODE, Freescale, the Freescale logo, </w:t>
                      </w:r>
                      <w:proofErr w:type="spellStart"/>
                      <w:r>
                        <w:rPr>
                          <w:color w:val="AB005D"/>
                        </w:rPr>
                        <w:t>AltiVec</w:t>
                      </w:r>
                      <w:proofErr w:type="spellEnd"/>
                      <w:r>
                        <w:rPr>
                          <w:color w:val="AB005D"/>
                        </w:rPr>
                        <w:t xml:space="preserve">, C-5, </w:t>
                      </w:r>
                      <w:proofErr w:type="spellStart"/>
                      <w:r>
                        <w:rPr>
                          <w:color w:val="AB005D"/>
                        </w:rPr>
                        <w:t>CodeTEST</w:t>
                      </w:r>
                      <w:proofErr w:type="spellEnd"/>
                      <w:r>
                        <w:rPr>
                          <w:color w:val="AB005D"/>
                        </w:rPr>
                        <w:t xml:space="preserve">, CodeWarrior, </w:t>
                      </w:r>
                      <w:proofErr w:type="spellStart"/>
                      <w:r>
                        <w:rPr>
                          <w:color w:val="AB005D"/>
                        </w:rPr>
                        <w:t>ColdFire</w:t>
                      </w:r>
                      <w:proofErr w:type="spellEnd"/>
                      <w:r>
                        <w:rPr>
                          <w:color w:val="AB005D"/>
                        </w:rPr>
                        <w:t xml:space="preserve">, </w:t>
                      </w:r>
                      <w:proofErr w:type="spellStart"/>
                      <w:r>
                        <w:rPr>
                          <w:color w:val="AB005D"/>
                        </w:rPr>
                        <w:t>ColdFire</w:t>
                      </w:r>
                      <w:proofErr w:type="spellEnd"/>
                      <w:r>
                        <w:rPr>
                          <w:color w:val="AB005D"/>
                        </w:rPr>
                        <w:t xml:space="preserve">+, C-Ware, the Energy Efficient Solutions logo, </w:t>
                      </w:r>
                      <w:proofErr w:type="spellStart"/>
                      <w:r>
                        <w:rPr>
                          <w:color w:val="AB005D"/>
                        </w:rPr>
                        <w:t>Kinetis</w:t>
                      </w:r>
                      <w:proofErr w:type="spellEnd"/>
                      <w:r>
                        <w:rPr>
                          <w:color w:val="AB005D"/>
                        </w:rPr>
                        <w:t xml:space="preserve">, </w:t>
                      </w:r>
                      <w:proofErr w:type="spellStart"/>
                      <w:r>
                        <w:rPr>
                          <w:color w:val="AB005D"/>
                        </w:rPr>
                        <w:t>Layerscape</w:t>
                      </w:r>
                      <w:proofErr w:type="spellEnd"/>
                      <w:r>
                        <w:rPr>
                          <w:color w:val="AB005D"/>
                        </w:rPr>
                        <w:t xml:space="preserve">, </w:t>
                      </w:r>
                      <w:proofErr w:type="spellStart"/>
                      <w:r>
                        <w:rPr>
                          <w:color w:val="AB005D"/>
                        </w:rPr>
                        <w:t>MagniV</w:t>
                      </w:r>
                      <w:proofErr w:type="spellEnd"/>
                      <w:r>
                        <w:rPr>
                          <w:color w:val="AB005D"/>
                        </w:rPr>
                        <w:t xml:space="preserve">, </w:t>
                      </w:r>
                      <w:proofErr w:type="spellStart"/>
                      <w:r>
                        <w:rPr>
                          <w:color w:val="AB005D"/>
                        </w:rPr>
                        <w:t>mobileGT</w:t>
                      </w:r>
                      <w:proofErr w:type="spellEnd"/>
                      <w:r>
                        <w:rPr>
                          <w:color w:val="AB005D"/>
                        </w:rPr>
                        <w:t xml:space="preserve">, PEG, </w:t>
                      </w:r>
                      <w:proofErr w:type="spellStart"/>
                      <w:r>
                        <w:rPr>
                          <w:color w:val="AB005D"/>
                        </w:rPr>
                        <w:t>PowerQUICC</w:t>
                      </w:r>
                      <w:proofErr w:type="spellEnd"/>
                      <w:r>
                        <w:rPr>
                          <w:color w:val="AB005D"/>
                        </w:rPr>
                        <w:t xml:space="preserve">, Processor Expert, </w:t>
                      </w:r>
                      <w:proofErr w:type="spellStart"/>
                      <w:r>
                        <w:rPr>
                          <w:color w:val="AB005D"/>
                        </w:rPr>
                        <w:t>QorIQ</w:t>
                      </w:r>
                      <w:proofErr w:type="spellEnd"/>
                      <w:r>
                        <w:rPr>
                          <w:color w:val="AB005D"/>
                        </w:rPr>
                        <w:t xml:space="preserve">, </w:t>
                      </w:r>
                      <w:proofErr w:type="spellStart"/>
                      <w:r>
                        <w:rPr>
                          <w:color w:val="AB005D"/>
                        </w:rPr>
                        <w:t>QorIQ</w:t>
                      </w:r>
                      <w:proofErr w:type="spellEnd"/>
                      <w:r>
                        <w:rPr>
                          <w:color w:val="AB005D"/>
                        </w:rPr>
                        <w:t xml:space="preserve"> </w:t>
                      </w:r>
                      <w:proofErr w:type="spellStart"/>
                      <w:r>
                        <w:rPr>
                          <w:color w:val="AB005D"/>
                        </w:rPr>
                        <w:t>Qonverge</w:t>
                      </w:r>
                      <w:proofErr w:type="spellEnd"/>
                      <w:r>
                        <w:rPr>
                          <w:color w:val="AB005D"/>
                        </w:rPr>
                        <w:t xml:space="preserve">, Ready Play, </w:t>
                      </w:r>
                      <w:proofErr w:type="spellStart"/>
                      <w:r>
                        <w:rPr>
                          <w:color w:val="AB005D"/>
                        </w:rPr>
                        <w:t>SafeAssure</w:t>
                      </w:r>
                      <w:proofErr w:type="spellEnd"/>
                      <w:r>
                        <w:rPr>
                          <w:color w:val="AB005D"/>
                        </w:rPr>
                        <w:t xml:space="preserve">, the </w:t>
                      </w:r>
                      <w:proofErr w:type="spellStart"/>
                      <w:r>
                        <w:rPr>
                          <w:color w:val="AB005D"/>
                        </w:rPr>
                        <w:t>SafeAssure</w:t>
                      </w:r>
                      <w:proofErr w:type="spellEnd"/>
                      <w:r>
                        <w:rPr>
                          <w:color w:val="AB005D"/>
                        </w:rPr>
                        <w:t xml:space="preserve"> logo, </w:t>
                      </w:r>
                      <w:proofErr w:type="spellStart"/>
                      <w:r>
                        <w:rPr>
                          <w:color w:val="AB005D"/>
                        </w:rPr>
                        <w:t>StarCore</w:t>
                      </w:r>
                      <w:proofErr w:type="spellEnd"/>
                      <w:r>
                        <w:rPr>
                          <w:color w:val="AB005D"/>
                        </w:rPr>
                        <w:t xml:space="preserve">, Symphony, </w:t>
                      </w:r>
                      <w:proofErr w:type="spellStart"/>
                      <w:r>
                        <w:rPr>
                          <w:color w:val="AB005D"/>
                        </w:rPr>
                        <w:t>VortiQa</w:t>
                      </w:r>
                      <w:proofErr w:type="spellEnd"/>
                      <w:r>
                        <w:rPr>
                          <w:color w:val="AB005D"/>
                        </w:rPr>
                        <w:t xml:space="preserve">, </w:t>
                      </w:r>
                      <w:proofErr w:type="spellStart"/>
                      <w:r>
                        <w:rPr>
                          <w:color w:val="AB005D"/>
                        </w:rPr>
                        <w:t>Vybrid</w:t>
                      </w:r>
                      <w:proofErr w:type="spellEnd"/>
                      <w:r>
                        <w:rPr>
                          <w:color w:val="AB005D"/>
                        </w:rPr>
                        <w:t xml:space="preserve">, </w:t>
                      </w:r>
                      <w:proofErr w:type="spellStart"/>
                      <w:r>
                        <w:rPr>
                          <w:color w:val="AB005D"/>
                        </w:rPr>
                        <w:t>Airfast</w:t>
                      </w:r>
                      <w:proofErr w:type="spellEnd"/>
                      <w:r>
                        <w:rPr>
                          <w:color w:val="AB005D"/>
                        </w:rPr>
                        <w:t xml:space="preserve">, </w:t>
                      </w:r>
                      <w:proofErr w:type="spellStart"/>
                      <w:r>
                        <w:rPr>
                          <w:color w:val="AB005D"/>
                        </w:rPr>
                        <w:t>BeeKit</w:t>
                      </w:r>
                      <w:proofErr w:type="spellEnd"/>
                      <w:r>
                        <w:rPr>
                          <w:color w:val="AB005D"/>
                        </w:rPr>
                        <w:t xml:space="preserve">, </w:t>
                      </w:r>
                      <w:proofErr w:type="spellStart"/>
                      <w:r>
                        <w:rPr>
                          <w:color w:val="AB005D"/>
                        </w:rPr>
                        <w:t>BeeStack</w:t>
                      </w:r>
                      <w:proofErr w:type="spellEnd"/>
                      <w:r>
                        <w:rPr>
                          <w:color w:val="AB005D"/>
                        </w:rPr>
                        <w:t xml:space="preserve">, </w:t>
                      </w:r>
                      <w:proofErr w:type="spellStart"/>
                      <w:r>
                        <w:rPr>
                          <w:color w:val="AB005D"/>
                        </w:rPr>
                        <w:t>CoreNet</w:t>
                      </w:r>
                      <w:proofErr w:type="spellEnd"/>
                      <w:r>
                        <w:rPr>
                          <w:color w:val="AB005D"/>
                        </w:rPr>
                        <w:t xml:space="preserve">, Flexis, MXC, Platform in a Package, QUICC Engine, SMARTMOS, Tower, </w:t>
                      </w:r>
                      <w:proofErr w:type="spellStart"/>
                      <w:r>
                        <w:rPr>
                          <w:color w:val="AB005D"/>
                        </w:rPr>
                        <w:t>TurboLink</w:t>
                      </w:r>
                      <w:proofErr w:type="spellEnd"/>
                      <w:r>
                        <w:rPr>
                          <w:color w:val="AB005D"/>
                        </w:rPr>
                        <w:t>, and UMEMS are trademarks of NXP B.V. All other product or service names are the property of their respective owners</w:t>
                      </w:r>
                      <w:r>
                        <w:rPr>
                          <w:color w:val="AB005D"/>
                          <w:lang w:val="en-US"/>
                        </w:rPr>
                        <w:t>.</w:t>
                      </w:r>
                    </w:p>
                    <w:p w14:paraId="0BBBCEAA" w14:textId="77777777" w:rsidR="006C0581" w:rsidRPr="003A55DF" w:rsidRDefault="006C0581" w:rsidP="00D441A3">
                      <w:pPr>
                        <w:pStyle w:val="Backmatter"/>
                        <w:rPr>
                          <w:rFonts w:eastAsia="Helvetica"/>
                        </w:rPr>
                      </w:pPr>
                      <w:r w:rsidRPr="00484A21">
                        <w:rPr>
                          <w:rFonts w:eastAsia="Helvetica"/>
                          <w:color w:val="00B050"/>
                        </w:rPr>
                        <w:t>ARM</w:t>
                      </w:r>
                      <w:r>
                        <w:rPr>
                          <w:rFonts w:eastAsia="Helvetica"/>
                          <w:color w:val="00B050"/>
                          <w:lang w:val="en-US"/>
                        </w:rPr>
                        <w:t xml:space="preserve">, the ARM logo, </w:t>
                      </w:r>
                      <w:r w:rsidRPr="00484A21">
                        <w:rPr>
                          <w:rFonts w:eastAsia="Helvetica"/>
                          <w:color w:val="00B050"/>
                        </w:rPr>
                        <w:t xml:space="preserve">and Cortex are registered trademarks of ARM Limited (or its subsidiaries) in the EU and/or elsewhere. </w:t>
                      </w:r>
                      <w:proofErr w:type="spellStart"/>
                      <w:r w:rsidRPr="00484A21">
                        <w:rPr>
                          <w:rFonts w:eastAsia="Helvetica"/>
                          <w:color w:val="00B050"/>
                        </w:rPr>
                        <w:t>mbed</w:t>
                      </w:r>
                      <w:proofErr w:type="spellEnd"/>
                      <w:r w:rsidRPr="00484A21">
                        <w:rPr>
                          <w:rFonts w:eastAsia="Helvetica"/>
                          <w:color w:val="00B050"/>
                        </w:rPr>
                        <w:t xml:space="preserve"> is a trademark of ARM Limited (or its subsidiaries) in the EU and/or elsewhere. All rights reserved</w:t>
                      </w:r>
                      <w:r w:rsidRPr="003A55DF">
                        <w:rPr>
                          <w:rFonts w:eastAsia="Helvetica"/>
                          <w:color w:val="00B050"/>
                        </w:rPr>
                        <w:t>.</w:t>
                      </w:r>
                    </w:p>
                    <w:p w14:paraId="3EF405C8" w14:textId="77777777" w:rsidR="006C0581" w:rsidRPr="003A55DF" w:rsidRDefault="006C0581" w:rsidP="00D441A3">
                      <w:pPr>
                        <w:pStyle w:val="Backmatter"/>
                        <w:rPr>
                          <w:rFonts w:eastAsia="Helvetica"/>
                          <w:color w:val="C00000"/>
                        </w:rPr>
                      </w:pPr>
                      <w:r w:rsidRPr="003A55DF">
                        <w:rPr>
                          <w:rFonts w:eastAsia="Helvetica"/>
                          <w:color w:val="C00000"/>
                        </w:rPr>
                        <w:t xml:space="preserve">IEEE </w:t>
                      </w:r>
                      <w:proofErr w:type="spellStart"/>
                      <w:r w:rsidRPr="003A55DF">
                        <w:rPr>
                          <w:rFonts w:eastAsia="Helvetica"/>
                          <w:color w:val="C00000"/>
                        </w:rPr>
                        <w:t>nnn</w:t>
                      </w:r>
                      <w:proofErr w:type="spellEnd"/>
                      <w:r w:rsidRPr="003A55DF">
                        <w:rPr>
                          <w:rFonts w:eastAsia="Helvetica"/>
                          <w:color w:val="C00000"/>
                        </w:rPr>
                        <w:t xml:space="preserve">, </w:t>
                      </w:r>
                      <w:proofErr w:type="spellStart"/>
                      <w:r w:rsidRPr="003A55DF">
                        <w:rPr>
                          <w:rFonts w:eastAsia="Helvetica"/>
                          <w:color w:val="C00000"/>
                        </w:rPr>
                        <w:t>nnn</w:t>
                      </w:r>
                      <w:proofErr w:type="spellEnd"/>
                      <w:r w:rsidRPr="003A55DF">
                        <w:rPr>
                          <w:rFonts w:eastAsia="Helvetica"/>
                          <w:color w:val="C00000"/>
                        </w:rPr>
                        <w:t xml:space="preserve">, and </w:t>
                      </w:r>
                      <w:proofErr w:type="spellStart"/>
                      <w:r w:rsidRPr="003A55DF">
                        <w:rPr>
                          <w:rFonts w:eastAsia="Helvetica"/>
                          <w:color w:val="C00000"/>
                        </w:rPr>
                        <w:t>nnn</w:t>
                      </w:r>
                      <w:proofErr w:type="spellEnd"/>
                      <w:r w:rsidRPr="003A55DF">
                        <w:rPr>
                          <w:rFonts w:eastAsia="Helvetica"/>
                          <w:color w:val="C00000"/>
                        </w:rPr>
                        <w:t xml:space="preserve"> are registered trademarks of the Institute of Electrical and Electronics Engineers, Inc. (IEEE). This product is not endorsed or approved by the IEEE. </w:t>
                      </w:r>
                      <w:r>
                        <w:rPr>
                          <w:color w:val="AB005D"/>
                        </w:rPr>
                        <w:t>Java are registered trademarks of Oracle and/or its affiliates. The Power Architecture and Power.org word marks and the Power and Power.org logos and related marks are trademarks and service marks licensed by Power.org.</w:t>
                      </w:r>
                      <w:r w:rsidRPr="003A55DF">
                        <w:rPr>
                          <w:rFonts w:eastAsia="Helvetica"/>
                          <w:color w:val="C00000"/>
                        </w:rPr>
                        <w:t xml:space="preserve"> (Add contract language here, as necessary.)</w:t>
                      </w:r>
                    </w:p>
                    <w:p w14:paraId="328EA213" w14:textId="77777777" w:rsidR="006C0581" w:rsidRPr="003A55DF" w:rsidRDefault="006C0581" w:rsidP="00D441A3">
                      <w:pPr>
                        <w:pStyle w:val="Backmatter"/>
                        <w:rPr>
                          <w:rFonts w:eastAsia="Helvetica"/>
                        </w:rPr>
                      </w:pPr>
                      <w:r w:rsidRPr="003A55DF">
                        <w:rPr>
                          <w:rFonts w:eastAsia="Helvetica"/>
                        </w:rPr>
                        <w:t xml:space="preserve">© </w:t>
                      </w:r>
                      <w:r>
                        <w:rPr>
                          <w:rFonts w:eastAsia="Helvetica"/>
                          <w:lang w:val="en-US"/>
                        </w:rPr>
                        <w:t>2016</w:t>
                      </w:r>
                      <w:r w:rsidRPr="003A55DF">
                        <w:rPr>
                          <w:rFonts w:eastAsia="Helvetica"/>
                        </w:rPr>
                        <w:t xml:space="preserve"> </w:t>
                      </w:r>
                      <w:r>
                        <w:rPr>
                          <w:rFonts w:eastAsia="Helvetica"/>
                          <w:lang w:val="en-US"/>
                        </w:rPr>
                        <w:t>NXP B.V.</w:t>
                      </w:r>
                    </w:p>
                  </w:txbxContent>
                </v:textbox>
                <w10:wrap anchorx="page" anchory="page"/>
              </v:shape>
            </w:pict>
          </mc:Fallback>
        </mc:AlternateContent>
      </w:r>
    </w:p>
    <w:p w14:paraId="74F5AE14" w14:textId="77777777" w:rsidR="009E3A7B" w:rsidRPr="007E47D6" w:rsidRDefault="009E3A7B" w:rsidP="00D14995">
      <w:pPr>
        <w:widowControl w:val="0"/>
        <w:autoSpaceDE w:val="0"/>
        <w:autoSpaceDN w:val="0"/>
        <w:adjustRightInd w:val="0"/>
        <w:spacing w:line="213" w:lineRule="exact"/>
        <w:rPr>
          <w:rFonts w:ascii="Helvetica" w:hAnsi="Helvetica" w:cs="Helvetica"/>
          <w:sz w:val="18"/>
          <w:szCs w:val="18"/>
        </w:rPr>
      </w:pPr>
    </w:p>
    <w:p w14:paraId="102427D6"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5618E5E0"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1437B7DE"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38956BEF"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575A70B6"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43A2DB7F"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59CB67C2"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6B586866"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39A9F29D"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47CD37B1" w14:textId="77777777" w:rsidR="00D14995" w:rsidRPr="007E47D6" w:rsidRDefault="00D14995" w:rsidP="00D14995">
      <w:pPr>
        <w:widowControl w:val="0"/>
        <w:autoSpaceDE w:val="0"/>
        <w:autoSpaceDN w:val="0"/>
        <w:adjustRightInd w:val="0"/>
        <w:spacing w:line="146" w:lineRule="exact"/>
        <w:rPr>
          <w:rFonts w:ascii="Helvetica-Bold" w:hAnsi="Helvetica-Bold" w:cs="Helvetica-Bold"/>
          <w:b/>
          <w:bCs/>
          <w:sz w:val="14"/>
          <w:szCs w:val="14"/>
        </w:rPr>
      </w:pPr>
    </w:p>
    <w:p w14:paraId="26DE6628" w14:textId="77777777" w:rsidR="000359B7" w:rsidRPr="00301050" w:rsidRDefault="000359B7" w:rsidP="00302284">
      <w:pPr>
        <w:pStyle w:val="ListIntro"/>
      </w:pPr>
      <w:r w:rsidRPr="00301050">
        <w:rPr>
          <w:rStyle w:val="Red"/>
          <w:vanish/>
          <w:sz w:val="18"/>
        </w:rPr>
        <w:t xml:space="preserve">This boiler plate is not ready for publication until the steps found in the Freescale Trademark Attribution Worksheet have been completed.  You can access it here: </w:t>
      </w:r>
      <w:hyperlink r:id="rId134" w:history="1">
        <w:r w:rsidRPr="00301050">
          <w:rPr>
            <w:rStyle w:val="Hyperlink"/>
            <w:vanish/>
            <w:sz w:val="18"/>
          </w:rPr>
          <w:t>http://compass.freescale.net/go/ 215485375</w:t>
        </w:r>
      </w:hyperlink>
      <w:r w:rsidRPr="00301050">
        <w:t xml:space="preserve"> . </w:t>
      </w:r>
    </w:p>
    <w:p w14:paraId="3D01D2BD" w14:textId="77777777" w:rsidR="0021366E" w:rsidRPr="00301050" w:rsidRDefault="0021366E" w:rsidP="000359B7">
      <w:pPr>
        <w:pStyle w:val="disclaim"/>
        <w:rPr>
          <w:rFonts w:ascii="Arial" w:hAnsi="Arial" w:cs="Arial"/>
          <w:vanish/>
          <w:color w:val="FF0000"/>
          <w:sz w:val="18"/>
          <w:szCs w:val="20"/>
        </w:rPr>
      </w:pPr>
    </w:p>
    <w:p w14:paraId="09FE7E12" w14:textId="28ADE010" w:rsidR="002669AE" w:rsidRDefault="006D0C2C" w:rsidP="0021366E">
      <w:pPr>
        <w:pStyle w:val="disclaim"/>
        <w:ind w:left="0"/>
        <w:rPr>
          <w:rFonts w:ascii="Arial" w:hAnsi="Arial" w:cs="Arial"/>
          <w:vanish/>
          <w:color w:val="FF0000"/>
          <w:sz w:val="18"/>
          <w:szCs w:val="20"/>
        </w:rPr>
      </w:pPr>
      <w:r>
        <w:rPr>
          <w:rFonts w:ascii="Arial" w:hAnsi="Arial" w:cs="Arial"/>
          <w:noProof/>
          <w:color w:val="FF0000"/>
          <w:sz w:val="18"/>
          <w:szCs w:val="20"/>
          <w:lang w:eastAsia="zh-CN"/>
        </w:rPr>
        <mc:AlternateContent>
          <mc:Choice Requires="wps">
            <w:drawing>
              <wp:anchor distT="45720" distB="45720" distL="114300" distR="114300" simplePos="0" relativeHeight="251656192" behindDoc="0" locked="1" layoutInCell="1" allowOverlap="1" wp14:anchorId="4DC86FA0" wp14:editId="0A9C491F">
                <wp:simplePos x="0" y="0"/>
                <wp:positionH relativeFrom="column">
                  <wp:posOffset>1860550</wp:posOffset>
                </wp:positionH>
                <wp:positionV relativeFrom="page">
                  <wp:posOffset>9427210</wp:posOffset>
                </wp:positionV>
                <wp:extent cx="2684145" cy="502285"/>
                <wp:effectExtent l="3175" t="0" r="0" b="0"/>
                <wp:wrapSquare wrapText="bothSides"/>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4145" cy="502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ED2AB" w14:textId="77777777" w:rsidR="006C0581" w:rsidRPr="009E4B41" w:rsidRDefault="006C0581" w:rsidP="00220125">
                            <w:pPr>
                              <w:rPr>
                                <w:rFonts w:ascii="Helvetica" w:eastAsia="Calibri" w:hAnsi="Helvetica"/>
                                <w:color w:val="00FFFF"/>
                                <w:sz w:val="18"/>
                                <w:szCs w:val="22"/>
                                <w:u w:val="single" w:color="00FFFF"/>
                              </w:rPr>
                            </w:pPr>
                            <w:r w:rsidRPr="009E4B41">
                              <w:rPr>
                                <w:rFonts w:ascii="Helvetica" w:eastAsia="Calibri" w:hAnsi="Helvetica"/>
                                <w:color w:val="00FFFF"/>
                                <w:sz w:val="18"/>
                                <w:szCs w:val="22"/>
                                <w:u w:val="single" w:color="00FFFF"/>
                              </w:rPr>
                              <w:t xml:space="preserve">COMPANY PROPRIETARY  </w:t>
                            </w:r>
                          </w:p>
                          <w:p w14:paraId="63FFE65E" w14:textId="77777777" w:rsidR="006C0581" w:rsidRPr="00F32533" w:rsidRDefault="006C0581" w:rsidP="00F32533">
                            <w:pPr>
                              <w:rPr>
                                <w:rFonts w:ascii="Helvetica" w:eastAsia="Helvetica" w:hAnsi="Helvetica" w:cs="Helvetica"/>
                                <w:color w:val="FFFF00"/>
                                <w:sz w:val="18"/>
                                <w:szCs w:val="18"/>
                              </w:rPr>
                            </w:pPr>
                            <w:r w:rsidRPr="00F32533">
                              <w:rPr>
                                <w:rFonts w:ascii="Helvetica" w:eastAsia="Helvetica" w:hAnsi="Helvetica" w:cs="Helvetica"/>
                                <w:color w:val="FFC000"/>
                                <w:sz w:val="18"/>
                                <w:szCs w:val="18"/>
                              </w:rPr>
                              <w:t>PRELIMINARY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86FA0" id="Text Box 2" o:spid="_x0000_s1028" type="#_x0000_t202" style="position:absolute;margin-left:146.5pt;margin-top:742.3pt;width:211.35pt;height:39.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" stroked="f">
                <v:textbox>
                  <w:txbxContent>
                    <w:p w14:paraId="1E0ED2AB" w14:textId="77777777" w:rsidR="006C0581" w:rsidRPr="009E4B41" w:rsidRDefault="006C0581" w:rsidP="00220125">
                      <w:pPr>
                        <w:rPr>
                          <w:rFonts w:ascii="Helvetica" w:eastAsia="Calibri" w:hAnsi="Helvetica"/>
                          <w:color w:val="00FFFF"/>
                          <w:sz w:val="18"/>
                          <w:szCs w:val="22"/>
                          <w:u w:val="single" w:color="00FFFF"/>
                        </w:rPr>
                      </w:pPr>
                      <w:r w:rsidRPr="009E4B41">
                        <w:rPr>
                          <w:rFonts w:ascii="Helvetica" w:eastAsia="Calibri" w:hAnsi="Helvetica"/>
                          <w:color w:val="00FFFF"/>
                          <w:sz w:val="18"/>
                          <w:szCs w:val="22"/>
                          <w:u w:val="single" w:color="00FFFF"/>
                        </w:rPr>
                        <w:t xml:space="preserve">COMPANY PROPRIETARY  </w:t>
                      </w:r>
                    </w:p>
                    <w:p w14:paraId="63FFE65E" w14:textId="77777777" w:rsidR="006C0581" w:rsidRPr="00F32533" w:rsidRDefault="006C0581" w:rsidP="00F32533">
                      <w:pPr>
                        <w:rPr>
                          <w:rFonts w:ascii="Helvetica" w:eastAsia="Helvetica" w:hAnsi="Helvetica" w:cs="Helvetica"/>
                          <w:color w:val="FFFF00"/>
                          <w:sz w:val="18"/>
                          <w:szCs w:val="18"/>
                        </w:rPr>
                      </w:pPr>
                      <w:r w:rsidRPr="00F32533">
                        <w:rPr>
                          <w:rFonts w:ascii="Helvetica" w:eastAsia="Helvetica" w:hAnsi="Helvetica" w:cs="Helvetica"/>
                          <w:color w:val="FFC000"/>
                          <w:sz w:val="18"/>
                          <w:szCs w:val="18"/>
                        </w:rPr>
                        <w:t>PRELIMINARY</w:t>
                      </w:r>
                    </w:p>
                  </w:txbxContent>
                </v:textbox>
                <w10:wrap type="square" anchory="page"/>
                <w10:anchorlock/>
              </v:shape>
            </w:pict>
          </mc:Fallback>
        </mc:AlternateContent>
      </w:r>
      <w:r w:rsidR="009036F1">
        <w:rPr>
          <w:rFonts w:ascii="Arial" w:hAnsi="Arial" w:cs="Arial"/>
          <w:vanish/>
          <w:color w:val="FF0000"/>
          <w:sz w:val="18"/>
          <w:szCs w:val="20"/>
        </w:rPr>
        <w:t xml:space="preserve">Note </w:t>
      </w:r>
      <w:r w:rsidR="000359B7" w:rsidRPr="00301050">
        <w:rPr>
          <w:rFonts w:ascii="Arial" w:hAnsi="Arial" w:cs="Arial"/>
          <w:vanish/>
          <w:color w:val="FF0000"/>
          <w:sz w:val="18"/>
          <w:szCs w:val="20"/>
        </w:rPr>
        <w:t>also that the ARM attribution must be updated from “ARMnnn” to reflect the correct product name.</w:t>
      </w:r>
    </w:p>
    <w:p w14:paraId="0337311D" w14:textId="77777777" w:rsidR="002669AE" w:rsidRDefault="002669AE" w:rsidP="0021366E">
      <w:pPr>
        <w:pStyle w:val="disclaim"/>
        <w:ind w:left="0"/>
        <w:rPr>
          <w:rFonts w:ascii="Arial" w:hAnsi="Arial" w:cs="Arial"/>
          <w:vanish/>
          <w:color w:val="FF0000"/>
          <w:sz w:val="18"/>
          <w:szCs w:val="20"/>
        </w:rPr>
      </w:pPr>
    </w:p>
    <w:p w14:paraId="7763DE54" w14:textId="77777777" w:rsidR="002669AE" w:rsidRDefault="002669AE" w:rsidP="0021366E">
      <w:pPr>
        <w:pStyle w:val="disclaim"/>
        <w:ind w:left="0"/>
        <w:rPr>
          <w:rFonts w:ascii="Arial" w:hAnsi="Arial" w:cs="Arial"/>
          <w:vanish/>
          <w:color w:val="FF0000"/>
          <w:sz w:val="18"/>
          <w:szCs w:val="20"/>
        </w:rPr>
      </w:pPr>
    </w:p>
    <w:p w14:paraId="4D553095" w14:textId="77777777" w:rsidR="002669AE" w:rsidRDefault="002669AE" w:rsidP="0021366E">
      <w:pPr>
        <w:pStyle w:val="disclaim"/>
        <w:ind w:left="0"/>
        <w:rPr>
          <w:rFonts w:ascii="Arial" w:hAnsi="Arial" w:cs="Arial"/>
          <w:vanish/>
          <w:color w:val="FF0000"/>
          <w:sz w:val="18"/>
          <w:szCs w:val="20"/>
        </w:rPr>
      </w:pPr>
    </w:p>
    <w:p w14:paraId="58359C78" w14:textId="77777777" w:rsidR="002669AE" w:rsidRDefault="002669AE" w:rsidP="0021366E">
      <w:pPr>
        <w:pStyle w:val="disclaim"/>
        <w:ind w:left="0"/>
        <w:rPr>
          <w:rFonts w:ascii="Arial" w:hAnsi="Arial" w:cs="Arial"/>
          <w:vanish/>
          <w:color w:val="FF0000"/>
          <w:sz w:val="18"/>
          <w:szCs w:val="20"/>
        </w:rPr>
      </w:pPr>
    </w:p>
    <w:p w14:paraId="1BC0875B" w14:textId="77777777" w:rsidR="002669AE" w:rsidRDefault="002669AE" w:rsidP="0021366E">
      <w:pPr>
        <w:pStyle w:val="disclaim"/>
        <w:ind w:left="0"/>
        <w:rPr>
          <w:rFonts w:ascii="Arial" w:hAnsi="Arial" w:cs="Arial"/>
          <w:vanish/>
          <w:color w:val="FF0000"/>
          <w:sz w:val="18"/>
          <w:szCs w:val="20"/>
        </w:rPr>
      </w:pPr>
    </w:p>
    <w:p w14:paraId="441566C8" w14:textId="77777777" w:rsidR="002669AE" w:rsidRDefault="002669AE" w:rsidP="0021366E">
      <w:pPr>
        <w:pStyle w:val="disclaim"/>
        <w:ind w:left="0"/>
        <w:rPr>
          <w:rFonts w:ascii="Arial" w:hAnsi="Arial" w:cs="Arial"/>
          <w:vanish/>
          <w:color w:val="FF0000"/>
          <w:sz w:val="18"/>
          <w:szCs w:val="20"/>
        </w:rPr>
      </w:pPr>
    </w:p>
    <w:p w14:paraId="0414CD64" w14:textId="77777777" w:rsidR="002669AE" w:rsidRDefault="002669AE" w:rsidP="0021366E">
      <w:pPr>
        <w:pStyle w:val="disclaim"/>
        <w:ind w:left="0"/>
        <w:rPr>
          <w:rFonts w:ascii="Arial" w:hAnsi="Arial" w:cs="Arial"/>
          <w:vanish/>
          <w:color w:val="FF0000"/>
          <w:sz w:val="18"/>
          <w:szCs w:val="20"/>
        </w:rPr>
      </w:pPr>
    </w:p>
    <w:p w14:paraId="2D183ACA" w14:textId="77777777" w:rsidR="002669AE" w:rsidRDefault="002669AE" w:rsidP="0021366E">
      <w:pPr>
        <w:pStyle w:val="disclaim"/>
        <w:ind w:left="0"/>
        <w:rPr>
          <w:rFonts w:ascii="Arial" w:hAnsi="Arial" w:cs="Arial"/>
          <w:vanish/>
          <w:color w:val="FF0000"/>
          <w:sz w:val="18"/>
          <w:szCs w:val="20"/>
        </w:rPr>
      </w:pPr>
    </w:p>
    <w:p w14:paraId="15941979" w14:textId="77777777" w:rsidR="002669AE" w:rsidRDefault="002669AE" w:rsidP="0021366E">
      <w:pPr>
        <w:pStyle w:val="disclaim"/>
        <w:ind w:left="0"/>
        <w:rPr>
          <w:rFonts w:ascii="Arial" w:hAnsi="Arial" w:cs="Arial"/>
          <w:vanish/>
          <w:color w:val="FF0000"/>
          <w:sz w:val="18"/>
          <w:szCs w:val="20"/>
        </w:rPr>
      </w:pPr>
    </w:p>
    <w:p w14:paraId="6DA1F25F" w14:textId="77777777" w:rsidR="002669AE" w:rsidRDefault="002669AE" w:rsidP="0021366E">
      <w:pPr>
        <w:pStyle w:val="disclaim"/>
        <w:ind w:left="0"/>
        <w:rPr>
          <w:rFonts w:ascii="Arial" w:hAnsi="Arial" w:cs="Arial"/>
          <w:vanish/>
          <w:color w:val="FF0000"/>
          <w:sz w:val="18"/>
          <w:szCs w:val="20"/>
        </w:rPr>
      </w:pPr>
    </w:p>
    <w:p w14:paraId="78DC2849" w14:textId="77777777" w:rsidR="002669AE" w:rsidRDefault="002669AE" w:rsidP="0021366E">
      <w:pPr>
        <w:pStyle w:val="disclaim"/>
        <w:ind w:left="0"/>
        <w:rPr>
          <w:rFonts w:ascii="Arial" w:hAnsi="Arial" w:cs="Arial"/>
          <w:vanish/>
          <w:color w:val="FF0000"/>
          <w:sz w:val="18"/>
          <w:szCs w:val="20"/>
        </w:rPr>
      </w:pPr>
    </w:p>
    <w:p w14:paraId="31026970" w14:textId="77777777" w:rsidR="002669AE" w:rsidRDefault="002669AE" w:rsidP="0021366E">
      <w:pPr>
        <w:pStyle w:val="disclaim"/>
        <w:ind w:left="0"/>
        <w:rPr>
          <w:rFonts w:ascii="Arial" w:hAnsi="Arial" w:cs="Arial"/>
          <w:vanish/>
          <w:color w:val="FF0000"/>
          <w:sz w:val="18"/>
          <w:szCs w:val="20"/>
        </w:rPr>
      </w:pPr>
    </w:p>
    <w:p w14:paraId="4493BD56" w14:textId="77777777" w:rsidR="002669AE" w:rsidRDefault="002669AE" w:rsidP="0021366E">
      <w:pPr>
        <w:pStyle w:val="disclaim"/>
        <w:ind w:left="0"/>
        <w:rPr>
          <w:rFonts w:ascii="Arial" w:hAnsi="Arial" w:cs="Arial"/>
          <w:vanish/>
          <w:color w:val="FF0000"/>
          <w:sz w:val="18"/>
          <w:szCs w:val="20"/>
        </w:rPr>
      </w:pPr>
    </w:p>
    <w:p w14:paraId="72D3694D" w14:textId="06C30EDA" w:rsidR="009E3A7B" w:rsidRPr="00301050" w:rsidRDefault="006D0C2C" w:rsidP="0021366E">
      <w:pPr>
        <w:pStyle w:val="disclaim"/>
        <w:ind w:left="0"/>
        <w:rPr>
          <w:vanish/>
          <w:sz w:val="18"/>
          <w:szCs w:val="20"/>
        </w:rPr>
      </w:pPr>
      <w:r>
        <w:rPr>
          <w:rFonts w:ascii="Arial" w:hAnsi="Arial" w:cs="Arial"/>
          <w:noProof/>
          <w:vanish/>
          <w:sz w:val="18"/>
          <w:szCs w:val="20"/>
          <w:lang w:eastAsia="zh-CN"/>
        </w:rPr>
        <mc:AlternateContent>
          <mc:Choice Requires="wps">
            <w:drawing>
              <wp:anchor distT="0" distB="0" distL="114300" distR="114300" simplePos="0" relativeHeight="251655168" behindDoc="0" locked="0" layoutInCell="1" allowOverlap="1" wp14:anchorId="1D6F2E4F" wp14:editId="35AB46AC">
                <wp:simplePos x="0" y="0"/>
                <wp:positionH relativeFrom="column">
                  <wp:posOffset>-26035</wp:posOffset>
                </wp:positionH>
                <wp:positionV relativeFrom="line">
                  <wp:posOffset>100965</wp:posOffset>
                </wp:positionV>
                <wp:extent cx="2263775" cy="2878455"/>
                <wp:effectExtent l="2540" t="0" r="635" b="1905"/>
                <wp:wrapNone/>
                <wp:docPr id="389"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3775" cy="287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81282" id="Rectangle 195" o:spid="_x0000_s1026" style="position:absolute;left:0;text-align:left;margin-left:-2.05pt;margin-top:7.95pt;width:178.25pt;height:226.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" filled="f" stroked="f">
                <w10:wrap anchory="line"/>
              </v:rect>
            </w:pict>
          </mc:Fallback>
        </mc:AlternateContent>
      </w:r>
    </w:p>
    <w:sectPr w:rsidR="009E3A7B" w:rsidRPr="00301050" w:rsidSect="00987DB8">
      <w:headerReference w:type="even" r:id="rId135"/>
      <w:footerReference w:type="even" r:id="rId136"/>
      <w:type w:val="evenPage"/>
      <w:pgSz w:w="12240" w:h="15840" w:code="1"/>
      <w:pgMar w:top="749" w:right="1080" w:bottom="1440" w:left="1080" w:header="576" w:footer="576" w:gutter="0"/>
      <w:cols w:num="2" w:space="374" w:equalWidth="0">
        <w:col w:w="3498" w:space="374"/>
        <w:col w:w="6208"/>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FF5A9" w14:textId="77777777" w:rsidR="00C33E85" w:rsidRDefault="00C33E85" w:rsidP="000C0609">
      <w:pPr>
        <w:pStyle w:val="CodeCInd3"/>
      </w:pPr>
      <w:r>
        <w:separator/>
      </w:r>
    </w:p>
    <w:p w14:paraId="0BB0367B" w14:textId="77777777" w:rsidR="00C33E85" w:rsidRDefault="00C33E85"/>
    <w:p w14:paraId="0226B73F" w14:textId="77777777" w:rsidR="00C33E85" w:rsidRDefault="00C33E85" w:rsidP="001A58D8"/>
    <w:p w14:paraId="2250A5F5" w14:textId="77777777" w:rsidR="00C33E85" w:rsidRDefault="00C33E85"/>
    <w:p w14:paraId="0AFB7915" w14:textId="77777777" w:rsidR="00C33E85" w:rsidRDefault="00C33E85"/>
  </w:endnote>
  <w:endnote w:type="continuationSeparator" w:id="0">
    <w:p w14:paraId="59960A8E" w14:textId="77777777" w:rsidR="00C33E85" w:rsidRDefault="00C33E85" w:rsidP="000C0609">
      <w:pPr>
        <w:pStyle w:val="CodeCInd3"/>
      </w:pPr>
      <w:r>
        <w:continuationSeparator/>
      </w:r>
    </w:p>
    <w:p w14:paraId="6C1FD99A" w14:textId="77777777" w:rsidR="00C33E85" w:rsidRDefault="00C33E85"/>
    <w:p w14:paraId="1CEBD7FE" w14:textId="77777777" w:rsidR="00C33E85" w:rsidRDefault="00C33E85" w:rsidP="001A58D8"/>
    <w:p w14:paraId="1EC9E63F" w14:textId="77777777" w:rsidR="00C33E85" w:rsidRDefault="00C33E85"/>
    <w:p w14:paraId="4292B07D" w14:textId="77777777" w:rsidR="00C33E85" w:rsidRDefault="00C33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arrow">
    <w:charset w:val="00"/>
    <w:family w:val="swiss"/>
    <w:pitch w:val="variable"/>
    <w:sig w:usb0="00000007" w:usb1="00000000" w:usb2="00000000" w:usb3="00000000" w:csb0="00000093"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LTStd-Roman">
    <w:altName w:val="微软雅黑"/>
    <w:panose1 w:val="00000000000000000000"/>
    <w:charset w:val="86"/>
    <w:family w:val="swiss"/>
    <w:notTrueType/>
    <w:pitch w:val="default"/>
    <w:sig w:usb0="00000001" w:usb1="080E0000" w:usb2="00000010" w:usb3="00000000" w:csb0="00040000" w:csb1="00000000"/>
  </w:font>
  <w:font w:name="Helvetica LT Std">
    <w:panose1 w:val="00000000000000000000"/>
    <w:charset w:val="00"/>
    <w:family w:val="swiss"/>
    <w:notTrueType/>
    <w:pitch w:val="variable"/>
    <w:sig w:usb0="800002AF" w:usb1="5000204A" w:usb2="00000000" w:usb3="00000000" w:csb0="00000005" w:csb1="00000000"/>
  </w:font>
  <w:font w:name="Helvetica-Bold">
    <w:altName w:val="Arial"/>
    <w:panose1 w:val="00000000000000000000"/>
    <w:charset w:val="00"/>
    <w:family w:val="swiss"/>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37284" w14:textId="77777777" w:rsidR="006C0581" w:rsidRPr="007361C2" w:rsidRDefault="006C0581" w:rsidP="007361C2">
    <w:pPr>
      <w:jc w:val="center"/>
      <w:rPr>
        <w:rStyle w:val="PageNumber"/>
        <w:rFonts w:ascii="Helvetica" w:hAnsi="Helvetica"/>
        <w:sz w:val="18"/>
        <w:szCs w:val="18"/>
      </w:rPr>
    </w:pPr>
    <w:r w:rsidRPr="007361C2">
      <w:rPr>
        <w:rStyle w:val="PageNumber"/>
        <w:rFonts w:ascii="Helvetica" w:hAnsi="Helvetica"/>
        <w:sz w:val="18"/>
        <w:szCs w:val="18"/>
      </w:rPr>
      <w:t>Creating</w:t>
    </w:r>
  </w:p>
  <w:tbl>
    <w:tblPr>
      <w:tblW w:w="4854" w:type="pct"/>
      <w:tblInd w:w="108" w:type="dxa"/>
      <w:tblBorders>
        <w:top w:val="single" w:sz="8" w:space="0" w:color="000000"/>
      </w:tblBorders>
      <w:tblLook w:val="01E0" w:firstRow="1" w:lastRow="1" w:firstColumn="1" w:lastColumn="1" w:noHBand="0" w:noVBand="0"/>
    </w:tblPr>
    <w:tblGrid>
      <w:gridCol w:w="3505"/>
      <w:gridCol w:w="6508"/>
    </w:tblGrid>
    <w:tr w:rsidR="006C0581" w14:paraId="358A0595" w14:textId="77777777" w:rsidTr="00D079CE">
      <w:trPr>
        <w:trHeight w:val="210"/>
      </w:trPr>
      <w:tc>
        <w:tcPr>
          <w:tcW w:w="1750" w:type="pct"/>
        </w:tcPr>
        <w:p w14:paraId="287CFD2F" w14:textId="77777777" w:rsidR="006C0581" w:rsidRPr="00D079CE" w:rsidRDefault="006C0581" w:rsidP="00D079CE">
          <w:pPr>
            <w:tabs>
              <w:tab w:val="center" w:pos="-108"/>
              <w:tab w:val="center" w:pos="360"/>
              <w:tab w:val="center" w:pos="720"/>
              <w:tab w:val="center" w:pos="2160"/>
              <w:tab w:val="center" w:pos="2880"/>
            </w:tabs>
            <w:ind w:right="360" w:hanging="108"/>
            <w:jc w:val="both"/>
            <w:rPr>
              <w:rStyle w:val="PageNumber"/>
              <w:rFonts w:ascii="Helvetica" w:hAnsi="Helvetica"/>
            </w:rPr>
          </w:pPr>
          <w:r w:rsidRPr="00D079CE">
            <w:rPr>
              <w:rStyle w:val="PageNumber"/>
              <w:rFonts w:ascii="Helvetica" w:hAnsi="Helvetica"/>
              <w:sz w:val="18"/>
              <w:szCs w:val="18"/>
            </w:rPr>
            <w:fldChar w:fldCharType="begin"/>
          </w:r>
          <w:r w:rsidRPr="00D079CE">
            <w:rPr>
              <w:rStyle w:val="PageNumber"/>
              <w:rFonts w:ascii="Helvetica" w:hAnsi="Helvetica"/>
              <w:sz w:val="18"/>
              <w:szCs w:val="18"/>
            </w:rPr>
            <w:instrText xml:space="preserve"> PAGE </w:instrText>
          </w:r>
          <w:r w:rsidRPr="00D079CE">
            <w:rPr>
              <w:rStyle w:val="PageNumber"/>
              <w:rFonts w:ascii="Helvetica" w:hAnsi="Helvetica"/>
              <w:sz w:val="18"/>
              <w:szCs w:val="18"/>
            </w:rPr>
            <w:fldChar w:fldCharType="separate"/>
          </w:r>
          <w:r w:rsidRPr="00D079CE">
            <w:rPr>
              <w:rStyle w:val="PageNumber"/>
              <w:rFonts w:ascii="Helvetica" w:hAnsi="Helvetica"/>
              <w:noProof/>
              <w:sz w:val="18"/>
              <w:szCs w:val="18"/>
            </w:rPr>
            <w:t>12</w:t>
          </w:r>
          <w:r w:rsidRPr="00D079CE">
            <w:rPr>
              <w:rStyle w:val="PageNumber"/>
              <w:rFonts w:ascii="Helvetica" w:hAnsi="Helvetica"/>
              <w:sz w:val="18"/>
              <w:szCs w:val="18"/>
            </w:rPr>
            <w:fldChar w:fldCharType="end"/>
          </w:r>
        </w:p>
      </w:tc>
      <w:tc>
        <w:tcPr>
          <w:tcW w:w="3250" w:type="pct"/>
        </w:tcPr>
        <w:p w14:paraId="5E09B5A3" w14:textId="77777777" w:rsidR="006C0581" w:rsidRPr="007361C2" w:rsidRDefault="006C0581" w:rsidP="00D079CE">
          <w:pPr>
            <w:tabs>
              <w:tab w:val="center" w:pos="7"/>
              <w:tab w:val="center" w:pos="360"/>
              <w:tab w:val="center" w:pos="720"/>
              <w:tab w:val="center" w:pos="2160"/>
              <w:tab w:val="center" w:pos="2880"/>
            </w:tabs>
            <w:ind w:right="-108"/>
            <w:jc w:val="right"/>
            <w:rPr>
              <w:rStyle w:val="PageNumber"/>
            </w:rPr>
          </w:pPr>
          <w:r w:rsidRPr="00D079CE">
            <w:rPr>
              <w:rStyle w:val="PageNumber"/>
              <w:rFonts w:ascii="Helvetica" w:hAnsi="Helvetica"/>
              <w:sz w:val="18"/>
              <w:szCs w:val="18"/>
            </w:rPr>
            <w:t>Freescale Semiconductor</w:t>
          </w:r>
        </w:p>
      </w:tc>
    </w:tr>
  </w:tbl>
  <w:p w14:paraId="0B04F707" w14:textId="77777777" w:rsidR="006C0581" w:rsidRDefault="006C0581" w:rsidP="007361C2"/>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E474C" w14:textId="77CC7584" w:rsidR="006C0581" w:rsidRPr="00921B09" w:rsidRDefault="006C0581" w:rsidP="003B16EC">
    <w:pPr>
      <w:pStyle w:val="Backmatterdocinfo"/>
      <w:framePr w:w="5290" w:h="616" w:hRule="exact" w:wrap="around" w:x="5452" w:y="-1736"/>
      <w:rPr>
        <w:sz w:val="18"/>
        <w:szCs w:val="18"/>
      </w:rPr>
    </w:pPr>
    <w:r w:rsidRPr="00921B09">
      <w:rPr>
        <w:sz w:val="18"/>
        <w:szCs w:val="18"/>
      </w:rPr>
      <w:fldChar w:fldCharType="begin"/>
    </w:r>
    <w:r w:rsidRPr="00921B09">
      <w:rPr>
        <w:sz w:val="18"/>
        <w:szCs w:val="18"/>
      </w:rPr>
      <w:instrText xml:space="preserve"> STYLEREF  Doc_OrderInfo  \* MERGEFORMAT </w:instrText>
    </w:r>
    <w:r w:rsidRPr="00921B09">
      <w:rPr>
        <w:sz w:val="18"/>
        <w:szCs w:val="18"/>
      </w:rPr>
      <w:fldChar w:fldCharType="separate"/>
    </w:r>
    <w:r w:rsidR="00CA63E3">
      <w:rPr>
        <w:sz w:val="18"/>
        <w:szCs w:val="18"/>
      </w:rPr>
      <w:t>Document Number:</w:t>
    </w:r>
    <w:r w:rsidRPr="00921B09">
      <w:rPr>
        <w:sz w:val="18"/>
        <w:szCs w:val="18"/>
      </w:rPr>
      <w:fldChar w:fldCharType="end"/>
    </w:r>
  </w:p>
  <w:p w14:paraId="5E320BF8" w14:textId="2101905E" w:rsidR="006C0581" w:rsidRPr="00921B09" w:rsidRDefault="006C0581" w:rsidP="003B16EC">
    <w:pPr>
      <w:pStyle w:val="Backmatterdocinfo"/>
      <w:framePr w:w="5290" w:h="616" w:hRule="exact" w:wrap="around" w:x="5452" w:y="-1736"/>
      <w:rPr>
        <w:sz w:val="18"/>
        <w:szCs w:val="18"/>
      </w:rPr>
    </w:pPr>
    <w:r w:rsidRPr="00921B09">
      <w:rPr>
        <w:sz w:val="18"/>
        <w:szCs w:val="18"/>
      </w:rPr>
      <w:fldChar w:fldCharType="begin"/>
    </w:r>
    <w:r w:rsidRPr="00921B09">
      <w:rPr>
        <w:sz w:val="18"/>
        <w:szCs w:val="18"/>
      </w:rPr>
      <w:instrText xml:space="preserve"> STYLEREF  Doc_Rev_Number  \* MERGEFORMAT </w:instrText>
    </w:r>
    <w:r w:rsidRPr="00921B09">
      <w:rPr>
        <w:sz w:val="18"/>
        <w:szCs w:val="18"/>
      </w:rPr>
      <w:fldChar w:fldCharType="separate"/>
    </w:r>
    <w:r w:rsidR="00CA63E3">
      <w:rPr>
        <w:sz w:val="18"/>
        <w:szCs w:val="18"/>
      </w:rPr>
      <w:t>Rev. 0.1</w:t>
    </w:r>
    <w:r w:rsidRPr="00921B09">
      <w:rPr>
        <w:sz w:val="18"/>
        <w:szCs w:val="18"/>
      </w:rPr>
      <w:fldChar w:fldCharType="end"/>
    </w:r>
  </w:p>
  <w:p w14:paraId="41020F5F" w14:textId="6FC41AD8" w:rsidR="006C0581" w:rsidRPr="00921B09" w:rsidRDefault="006C0581" w:rsidP="003B16EC">
    <w:pPr>
      <w:pStyle w:val="Backmatterdocinfo"/>
      <w:framePr w:w="5290" w:h="616" w:hRule="exact" w:wrap="around" w:x="5452" w:y="-1736"/>
      <w:rPr>
        <w:sz w:val="18"/>
        <w:szCs w:val="18"/>
      </w:rPr>
    </w:pPr>
    <w:r>
      <w:rPr>
        <w:sz w:val="18"/>
        <w:szCs w:val="18"/>
        <w:lang w:eastAsia="zh-CN"/>
      </w:rPr>
      <mc:AlternateContent>
        <mc:Choice Requires="wpg">
          <w:drawing>
            <wp:anchor distT="0" distB="0" distL="114300" distR="114300" simplePos="0" relativeHeight="251653632" behindDoc="0" locked="0" layoutInCell="1" allowOverlap="1" wp14:anchorId="7DA2951A" wp14:editId="3925859A">
              <wp:simplePos x="0" y="0"/>
              <wp:positionH relativeFrom="page">
                <wp:posOffset>5233670</wp:posOffset>
              </wp:positionH>
              <wp:positionV relativeFrom="paragraph">
                <wp:posOffset>449580</wp:posOffset>
              </wp:positionV>
              <wp:extent cx="1612265" cy="595630"/>
              <wp:effectExtent l="4445" t="4445" r="2540" b="0"/>
              <wp:wrapNone/>
              <wp:docPr id="78"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2265" cy="595630"/>
                        <a:chOff x="8242" y="-973"/>
                        <a:chExt cx="2539" cy="938"/>
                      </a:xfrm>
                    </wpg:grpSpPr>
                    <wpg:grpSp>
                      <wpg:cNvPr id="79" name="Group 522"/>
                      <wpg:cNvGrpSpPr>
                        <a:grpSpLocks/>
                      </wpg:cNvGrpSpPr>
                      <wpg:grpSpPr bwMode="auto">
                        <a:xfrm>
                          <a:off x="9282" y="-973"/>
                          <a:ext cx="484" cy="938"/>
                          <a:chOff x="9282" y="-973"/>
                          <a:chExt cx="484" cy="938"/>
                        </a:xfrm>
                      </wpg:grpSpPr>
                      <wps:wsp>
                        <wps:cNvPr id="80" name="Freeform 523"/>
                        <wps:cNvSpPr>
                          <a:spLocks/>
                        </wps:cNvSpPr>
                        <wps:spPr bwMode="auto">
                          <a:xfrm>
                            <a:off x="9282" y="-973"/>
                            <a:ext cx="484" cy="938"/>
                          </a:xfrm>
                          <a:custGeom>
                            <a:avLst/>
                            <a:gdLst>
                              <a:gd name="T0" fmla="+- 0 9333 9282"/>
                              <a:gd name="T1" fmla="*/ T0 w 484"/>
                              <a:gd name="T2" fmla="+- 0 -973 -973"/>
                              <a:gd name="T3" fmla="*/ -973 h 938"/>
                              <a:gd name="T4" fmla="+- 0 9282 9282"/>
                              <a:gd name="T5" fmla="*/ T4 w 484"/>
                              <a:gd name="T6" fmla="+- 0 -973 -973"/>
                              <a:gd name="T7" fmla="*/ -973 h 938"/>
                              <a:gd name="T8" fmla="+- 0 9282 9282"/>
                              <a:gd name="T9" fmla="*/ T8 w 484"/>
                              <a:gd name="T10" fmla="+- 0 -35 -973"/>
                              <a:gd name="T11" fmla="*/ -35 h 938"/>
                              <a:gd name="T12" fmla="+- 0 9333 9282"/>
                              <a:gd name="T13" fmla="*/ T12 w 484"/>
                              <a:gd name="T14" fmla="+- 0 -35 -973"/>
                              <a:gd name="T15" fmla="*/ -35 h 938"/>
                              <a:gd name="T16" fmla="+- 0 9523 9282"/>
                              <a:gd name="T17" fmla="*/ T16 w 484"/>
                              <a:gd name="T18" fmla="+- 0 -347 -973"/>
                              <a:gd name="T19" fmla="*/ -347 h 938"/>
                              <a:gd name="T20" fmla="+- 0 9764 9282"/>
                              <a:gd name="T21" fmla="*/ T20 w 484"/>
                              <a:gd name="T22" fmla="+- 0 -347 -973"/>
                              <a:gd name="T23" fmla="*/ -347 h 938"/>
                              <a:gd name="T24" fmla="+- 0 9764 9282"/>
                              <a:gd name="T25" fmla="*/ T24 w 484"/>
                              <a:gd name="T26" fmla="+- 0 -661 -973"/>
                              <a:gd name="T27" fmla="*/ -661 h 938"/>
                              <a:gd name="T28" fmla="+- 0 9523 9282"/>
                              <a:gd name="T29" fmla="*/ T28 w 484"/>
                              <a:gd name="T30" fmla="+- 0 -661 -973"/>
                              <a:gd name="T31" fmla="*/ -661 h 938"/>
                              <a:gd name="T32" fmla="+- 0 9333 9282"/>
                              <a:gd name="T33" fmla="*/ T32 w 484"/>
                              <a:gd name="T34" fmla="+- 0 -973 -973"/>
                              <a:gd name="T35" fmla="*/ -973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4" h="938">
                                <a:moveTo>
                                  <a:pt x="51" y="0"/>
                                </a:moveTo>
                                <a:lnTo>
                                  <a:pt x="0" y="0"/>
                                </a:lnTo>
                                <a:lnTo>
                                  <a:pt x="0" y="938"/>
                                </a:lnTo>
                                <a:lnTo>
                                  <a:pt x="51" y="938"/>
                                </a:lnTo>
                                <a:lnTo>
                                  <a:pt x="241" y="626"/>
                                </a:lnTo>
                                <a:lnTo>
                                  <a:pt x="482" y="626"/>
                                </a:lnTo>
                                <a:lnTo>
                                  <a:pt x="482" y="312"/>
                                </a:lnTo>
                                <a:lnTo>
                                  <a:pt x="241" y="312"/>
                                </a:lnTo>
                                <a:lnTo>
                                  <a:pt x="51" y="0"/>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524"/>
                        <wps:cNvSpPr>
                          <a:spLocks/>
                        </wps:cNvSpPr>
                        <wps:spPr bwMode="auto">
                          <a:xfrm>
                            <a:off x="9282" y="-973"/>
                            <a:ext cx="484" cy="938"/>
                          </a:xfrm>
                          <a:custGeom>
                            <a:avLst/>
                            <a:gdLst>
                              <a:gd name="T0" fmla="+- 0 9764 9282"/>
                              <a:gd name="T1" fmla="*/ T0 w 484"/>
                              <a:gd name="T2" fmla="+- 0 -347 -973"/>
                              <a:gd name="T3" fmla="*/ -347 h 938"/>
                              <a:gd name="T4" fmla="+- 0 9523 9282"/>
                              <a:gd name="T5" fmla="*/ T4 w 484"/>
                              <a:gd name="T6" fmla="+- 0 -347 -973"/>
                              <a:gd name="T7" fmla="*/ -347 h 938"/>
                              <a:gd name="T8" fmla="+- 0 9713 9282"/>
                              <a:gd name="T9" fmla="*/ T8 w 484"/>
                              <a:gd name="T10" fmla="+- 0 -35 -973"/>
                              <a:gd name="T11" fmla="*/ -35 h 938"/>
                              <a:gd name="T12" fmla="+- 0 9765 9282"/>
                              <a:gd name="T13" fmla="*/ T12 w 484"/>
                              <a:gd name="T14" fmla="+- 0 -35 -973"/>
                              <a:gd name="T15" fmla="*/ -35 h 938"/>
                              <a:gd name="T16" fmla="+- 0 9764 9282"/>
                              <a:gd name="T17" fmla="*/ T16 w 484"/>
                              <a:gd name="T18" fmla="+- 0 -36 -973"/>
                              <a:gd name="T19" fmla="*/ -36 h 938"/>
                              <a:gd name="T20" fmla="+- 0 9764 9282"/>
                              <a:gd name="T21" fmla="*/ T20 w 484"/>
                              <a:gd name="T22" fmla="+- 0 -347 -973"/>
                              <a:gd name="T23" fmla="*/ -347 h 938"/>
                            </a:gdLst>
                            <a:ahLst/>
                            <a:cxnLst>
                              <a:cxn ang="0">
                                <a:pos x="T1" y="T3"/>
                              </a:cxn>
                              <a:cxn ang="0">
                                <a:pos x="T5" y="T7"/>
                              </a:cxn>
                              <a:cxn ang="0">
                                <a:pos x="T9" y="T11"/>
                              </a:cxn>
                              <a:cxn ang="0">
                                <a:pos x="T13" y="T15"/>
                              </a:cxn>
                              <a:cxn ang="0">
                                <a:pos x="T17" y="T19"/>
                              </a:cxn>
                              <a:cxn ang="0">
                                <a:pos x="T21" y="T23"/>
                              </a:cxn>
                            </a:cxnLst>
                            <a:rect l="0" t="0" r="r" b="b"/>
                            <a:pathLst>
                              <a:path w="484" h="938">
                                <a:moveTo>
                                  <a:pt x="482" y="626"/>
                                </a:moveTo>
                                <a:lnTo>
                                  <a:pt x="241" y="626"/>
                                </a:lnTo>
                                <a:lnTo>
                                  <a:pt x="431" y="938"/>
                                </a:lnTo>
                                <a:lnTo>
                                  <a:pt x="483" y="938"/>
                                </a:lnTo>
                                <a:lnTo>
                                  <a:pt x="482" y="937"/>
                                </a:lnTo>
                                <a:lnTo>
                                  <a:pt x="482" y="626"/>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525"/>
                        <wps:cNvSpPr>
                          <a:spLocks/>
                        </wps:cNvSpPr>
                        <wps:spPr bwMode="auto">
                          <a:xfrm>
                            <a:off x="9282" y="-973"/>
                            <a:ext cx="484" cy="938"/>
                          </a:xfrm>
                          <a:custGeom>
                            <a:avLst/>
                            <a:gdLst>
                              <a:gd name="T0" fmla="+- 0 9713 9282"/>
                              <a:gd name="T1" fmla="*/ T0 w 484"/>
                              <a:gd name="T2" fmla="+- 0 -973 -973"/>
                              <a:gd name="T3" fmla="*/ -973 h 938"/>
                              <a:gd name="T4" fmla="+- 0 9523 9282"/>
                              <a:gd name="T5" fmla="*/ T4 w 484"/>
                              <a:gd name="T6" fmla="+- 0 -661 -973"/>
                              <a:gd name="T7" fmla="*/ -661 h 938"/>
                              <a:gd name="T8" fmla="+- 0 9764 9282"/>
                              <a:gd name="T9" fmla="*/ T8 w 484"/>
                              <a:gd name="T10" fmla="+- 0 -661 -973"/>
                              <a:gd name="T11" fmla="*/ -661 h 938"/>
                              <a:gd name="T12" fmla="+- 0 9764 9282"/>
                              <a:gd name="T13" fmla="*/ T12 w 484"/>
                              <a:gd name="T14" fmla="+- 0 -973 -973"/>
                              <a:gd name="T15" fmla="*/ -973 h 938"/>
                              <a:gd name="T16" fmla="+- 0 9713 9282"/>
                              <a:gd name="T17" fmla="*/ T16 w 484"/>
                              <a:gd name="T18" fmla="+- 0 -973 -973"/>
                              <a:gd name="T19" fmla="*/ -973 h 938"/>
                            </a:gdLst>
                            <a:ahLst/>
                            <a:cxnLst>
                              <a:cxn ang="0">
                                <a:pos x="T1" y="T3"/>
                              </a:cxn>
                              <a:cxn ang="0">
                                <a:pos x="T5" y="T7"/>
                              </a:cxn>
                              <a:cxn ang="0">
                                <a:pos x="T9" y="T11"/>
                              </a:cxn>
                              <a:cxn ang="0">
                                <a:pos x="T13" y="T15"/>
                              </a:cxn>
                              <a:cxn ang="0">
                                <a:pos x="T17" y="T19"/>
                              </a:cxn>
                            </a:cxnLst>
                            <a:rect l="0" t="0" r="r" b="b"/>
                            <a:pathLst>
                              <a:path w="484" h="938">
                                <a:moveTo>
                                  <a:pt x="431" y="0"/>
                                </a:moveTo>
                                <a:lnTo>
                                  <a:pt x="241" y="312"/>
                                </a:lnTo>
                                <a:lnTo>
                                  <a:pt x="482" y="312"/>
                                </a:lnTo>
                                <a:lnTo>
                                  <a:pt x="482" y="0"/>
                                </a:lnTo>
                                <a:lnTo>
                                  <a:pt x="431" y="0"/>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3" name="Group 526"/>
                      <wpg:cNvGrpSpPr>
                        <a:grpSpLocks/>
                      </wpg:cNvGrpSpPr>
                      <wpg:grpSpPr bwMode="auto">
                        <a:xfrm>
                          <a:off x="9000" y="-973"/>
                          <a:ext cx="282" cy="938"/>
                          <a:chOff x="9000" y="-973"/>
                          <a:chExt cx="282" cy="938"/>
                        </a:xfrm>
                      </wpg:grpSpPr>
                      <wps:wsp>
                        <wps:cNvPr id="84" name="Freeform 527"/>
                        <wps:cNvSpPr>
                          <a:spLocks/>
                        </wps:cNvSpPr>
                        <wps:spPr bwMode="auto">
                          <a:xfrm>
                            <a:off x="9000" y="-973"/>
                            <a:ext cx="282" cy="938"/>
                          </a:xfrm>
                          <a:custGeom>
                            <a:avLst/>
                            <a:gdLst>
                              <a:gd name="T0" fmla="+- 0 9282 9000"/>
                              <a:gd name="T1" fmla="*/ T0 w 282"/>
                              <a:gd name="T2" fmla="+- 0 -973 -973"/>
                              <a:gd name="T3" fmla="*/ -973 h 938"/>
                              <a:gd name="T4" fmla="+- 0 9000 9000"/>
                              <a:gd name="T5" fmla="*/ T4 w 282"/>
                              <a:gd name="T6" fmla="+- 0 -973 -973"/>
                              <a:gd name="T7" fmla="*/ -973 h 938"/>
                              <a:gd name="T8" fmla="+- 0 9281 9000"/>
                              <a:gd name="T9" fmla="*/ T8 w 282"/>
                              <a:gd name="T10" fmla="+- 0 -504 -973"/>
                              <a:gd name="T11" fmla="*/ -504 h 938"/>
                              <a:gd name="T12" fmla="+- 0 9000 9000"/>
                              <a:gd name="T13" fmla="*/ T12 w 282"/>
                              <a:gd name="T14" fmla="+- 0 -35 -973"/>
                              <a:gd name="T15" fmla="*/ -35 h 938"/>
                              <a:gd name="T16" fmla="+- 0 9282 9000"/>
                              <a:gd name="T17" fmla="*/ T16 w 282"/>
                              <a:gd name="T18" fmla="+- 0 -35 -973"/>
                              <a:gd name="T19" fmla="*/ -35 h 938"/>
                              <a:gd name="T20" fmla="+- 0 9282 9000"/>
                              <a:gd name="T21" fmla="*/ T20 w 282"/>
                              <a:gd name="T22" fmla="+- 0 -973 -973"/>
                              <a:gd name="T23" fmla="*/ -973 h 938"/>
                            </a:gdLst>
                            <a:ahLst/>
                            <a:cxnLst>
                              <a:cxn ang="0">
                                <a:pos x="T1" y="T3"/>
                              </a:cxn>
                              <a:cxn ang="0">
                                <a:pos x="T5" y="T7"/>
                              </a:cxn>
                              <a:cxn ang="0">
                                <a:pos x="T9" y="T11"/>
                              </a:cxn>
                              <a:cxn ang="0">
                                <a:pos x="T13" y="T15"/>
                              </a:cxn>
                              <a:cxn ang="0">
                                <a:pos x="T17" y="T19"/>
                              </a:cxn>
                              <a:cxn ang="0">
                                <a:pos x="T21" y="T23"/>
                              </a:cxn>
                            </a:cxnLst>
                            <a:rect l="0" t="0" r="r" b="b"/>
                            <a:pathLst>
                              <a:path w="282" h="938">
                                <a:moveTo>
                                  <a:pt x="282" y="0"/>
                                </a:moveTo>
                                <a:lnTo>
                                  <a:pt x="0" y="0"/>
                                </a:lnTo>
                                <a:lnTo>
                                  <a:pt x="281" y="469"/>
                                </a:lnTo>
                                <a:lnTo>
                                  <a:pt x="0" y="938"/>
                                </a:lnTo>
                                <a:lnTo>
                                  <a:pt x="282" y="938"/>
                                </a:lnTo>
                                <a:lnTo>
                                  <a:pt x="282" y="0"/>
                                </a:lnTo>
                                <a:close/>
                              </a:path>
                            </a:pathLst>
                          </a:custGeom>
                          <a:solidFill>
                            <a:srgbClr val="968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528"/>
                      <wpg:cNvGrpSpPr>
                        <a:grpSpLocks/>
                      </wpg:cNvGrpSpPr>
                      <wpg:grpSpPr bwMode="auto">
                        <a:xfrm>
                          <a:off x="9764" y="-973"/>
                          <a:ext cx="282" cy="938"/>
                          <a:chOff x="9764" y="-973"/>
                          <a:chExt cx="282" cy="938"/>
                        </a:xfrm>
                      </wpg:grpSpPr>
                      <wps:wsp>
                        <wps:cNvPr id="86" name="Freeform 529"/>
                        <wps:cNvSpPr>
                          <a:spLocks/>
                        </wps:cNvSpPr>
                        <wps:spPr bwMode="auto">
                          <a:xfrm>
                            <a:off x="9764" y="-973"/>
                            <a:ext cx="282" cy="938"/>
                          </a:xfrm>
                          <a:custGeom>
                            <a:avLst/>
                            <a:gdLst>
                              <a:gd name="T0" fmla="+- 0 10046 9764"/>
                              <a:gd name="T1" fmla="*/ T0 w 282"/>
                              <a:gd name="T2" fmla="+- 0 -973 -973"/>
                              <a:gd name="T3" fmla="*/ -973 h 938"/>
                              <a:gd name="T4" fmla="+- 0 9764 9764"/>
                              <a:gd name="T5" fmla="*/ T4 w 282"/>
                              <a:gd name="T6" fmla="+- 0 -973 -973"/>
                              <a:gd name="T7" fmla="*/ -973 h 938"/>
                              <a:gd name="T8" fmla="+- 0 9764 9764"/>
                              <a:gd name="T9" fmla="*/ T8 w 282"/>
                              <a:gd name="T10" fmla="+- 0 -36 -973"/>
                              <a:gd name="T11" fmla="*/ -36 h 938"/>
                              <a:gd name="T12" fmla="+- 0 9765 9764"/>
                              <a:gd name="T13" fmla="*/ T12 w 282"/>
                              <a:gd name="T14" fmla="+- 0 -35 -973"/>
                              <a:gd name="T15" fmla="*/ -35 h 938"/>
                              <a:gd name="T16" fmla="+- 0 10046 9764"/>
                              <a:gd name="T17" fmla="*/ T16 w 282"/>
                              <a:gd name="T18" fmla="+- 0 -35 -973"/>
                              <a:gd name="T19" fmla="*/ -35 h 938"/>
                              <a:gd name="T20" fmla="+- 0 9765 9764"/>
                              <a:gd name="T21" fmla="*/ T20 w 282"/>
                              <a:gd name="T22" fmla="+- 0 -504 -973"/>
                              <a:gd name="T23" fmla="*/ -504 h 938"/>
                              <a:gd name="T24" fmla="+- 0 10046 9764"/>
                              <a:gd name="T25" fmla="*/ T24 w 282"/>
                              <a:gd name="T26" fmla="+- 0 -973 -973"/>
                              <a:gd name="T27" fmla="*/ -973 h 938"/>
                            </a:gdLst>
                            <a:ahLst/>
                            <a:cxnLst>
                              <a:cxn ang="0">
                                <a:pos x="T1" y="T3"/>
                              </a:cxn>
                              <a:cxn ang="0">
                                <a:pos x="T5" y="T7"/>
                              </a:cxn>
                              <a:cxn ang="0">
                                <a:pos x="T9" y="T11"/>
                              </a:cxn>
                              <a:cxn ang="0">
                                <a:pos x="T13" y="T15"/>
                              </a:cxn>
                              <a:cxn ang="0">
                                <a:pos x="T17" y="T19"/>
                              </a:cxn>
                              <a:cxn ang="0">
                                <a:pos x="T21" y="T23"/>
                              </a:cxn>
                              <a:cxn ang="0">
                                <a:pos x="T25" y="T27"/>
                              </a:cxn>
                            </a:cxnLst>
                            <a:rect l="0" t="0" r="r" b="b"/>
                            <a:pathLst>
                              <a:path w="282" h="938">
                                <a:moveTo>
                                  <a:pt x="282" y="0"/>
                                </a:moveTo>
                                <a:lnTo>
                                  <a:pt x="0" y="0"/>
                                </a:lnTo>
                                <a:lnTo>
                                  <a:pt x="0" y="937"/>
                                </a:lnTo>
                                <a:lnTo>
                                  <a:pt x="1" y="938"/>
                                </a:lnTo>
                                <a:lnTo>
                                  <a:pt x="282" y="938"/>
                                </a:lnTo>
                                <a:lnTo>
                                  <a:pt x="1" y="469"/>
                                </a:lnTo>
                                <a:lnTo>
                                  <a:pt x="282" y="0"/>
                                </a:lnTo>
                                <a:close/>
                              </a:path>
                            </a:pathLst>
                          </a:custGeom>
                          <a:solidFill>
                            <a:srgbClr val="7499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7" name="Group 530"/>
                      <wpg:cNvGrpSpPr>
                        <a:grpSpLocks/>
                      </wpg:cNvGrpSpPr>
                      <wpg:grpSpPr bwMode="auto">
                        <a:xfrm>
                          <a:off x="9765" y="-973"/>
                          <a:ext cx="1016" cy="938"/>
                          <a:chOff x="9765" y="-973"/>
                          <a:chExt cx="1016" cy="938"/>
                        </a:xfrm>
                      </wpg:grpSpPr>
                      <wps:wsp>
                        <wps:cNvPr id="88" name="Freeform 531"/>
                        <wps:cNvSpPr>
                          <a:spLocks/>
                        </wps:cNvSpPr>
                        <wps:spPr bwMode="auto">
                          <a:xfrm>
                            <a:off x="9765" y="-973"/>
                            <a:ext cx="1016" cy="938"/>
                          </a:xfrm>
                          <a:custGeom>
                            <a:avLst/>
                            <a:gdLst>
                              <a:gd name="T0" fmla="+- 0 10448 9765"/>
                              <a:gd name="T1" fmla="*/ T0 w 1016"/>
                              <a:gd name="T2" fmla="+- 0 -973 -973"/>
                              <a:gd name="T3" fmla="*/ -973 h 938"/>
                              <a:gd name="T4" fmla="+- 0 10046 9765"/>
                              <a:gd name="T5" fmla="*/ T4 w 1016"/>
                              <a:gd name="T6" fmla="+- 0 -973 -973"/>
                              <a:gd name="T7" fmla="*/ -973 h 938"/>
                              <a:gd name="T8" fmla="+- 0 9765 9765"/>
                              <a:gd name="T9" fmla="*/ T8 w 1016"/>
                              <a:gd name="T10" fmla="+- 0 -504 -973"/>
                              <a:gd name="T11" fmla="*/ -504 h 938"/>
                              <a:gd name="T12" fmla="+- 0 10046 9765"/>
                              <a:gd name="T13" fmla="*/ T12 w 1016"/>
                              <a:gd name="T14" fmla="+- 0 -35 -973"/>
                              <a:gd name="T15" fmla="*/ -35 h 938"/>
                              <a:gd name="T16" fmla="+- 0 10046 9765"/>
                              <a:gd name="T17" fmla="*/ T16 w 1016"/>
                              <a:gd name="T18" fmla="+- 0 -242 -973"/>
                              <a:gd name="T19" fmla="*/ -242 h 938"/>
                              <a:gd name="T20" fmla="+- 0 10521 9765"/>
                              <a:gd name="T21" fmla="*/ T20 w 1016"/>
                              <a:gd name="T22" fmla="+- 0 -242 -973"/>
                              <a:gd name="T23" fmla="*/ -242 h 938"/>
                              <a:gd name="T24" fmla="+- 0 10603 9765"/>
                              <a:gd name="T25" fmla="*/ T24 w 1016"/>
                              <a:gd name="T26" fmla="+- 0 -252 -973"/>
                              <a:gd name="T27" fmla="*/ -252 h 938"/>
                              <a:gd name="T28" fmla="+- 0 10666 9765"/>
                              <a:gd name="T29" fmla="*/ T28 w 1016"/>
                              <a:gd name="T30" fmla="+- 0 -281 -973"/>
                              <a:gd name="T31" fmla="*/ -281 h 938"/>
                              <a:gd name="T32" fmla="+- 0 10714 9765"/>
                              <a:gd name="T33" fmla="*/ T32 w 1016"/>
                              <a:gd name="T34" fmla="+- 0 -324 -973"/>
                              <a:gd name="T35" fmla="*/ -324 h 938"/>
                              <a:gd name="T36" fmla="+- 0 10748 9765"/>
                              <a:gd name="T37" fmla="*/ T36 w 1016"/>
                              <a:gd name="T38" fmla="+- 0 -378 -973"/>
                              <a:gd name="T39" fmla="*/ -378 h 938"/>
                              <a:gd name="T40" fmla="+- 0 10769 9765"/>
                              <a:gd name="T41" fmla="*/ T40 w 1016"/>
                              <a:gd name="T42" fmla="+- 0 -439 -973"/>
                              <a:gd name="T43" fmla="*/ -439 h 938"/>
                              <a:gd name="T44" fmla="+- 0 10776 9765"/>
                              <a:gd name="T45" fmla="*/ T44 w 1016"/>
                              <a:gd name="T46" fmla="+- 0 -475 -973"/>
                              <a:gd name="T47" fmla="*/ -475 h 938"/>
                              <a:gd name="T48" fmla="+- 0 10047 9765"/>
                              <a:gd name="T49" fmla="*/ T48 w 1016"/>
                              <a:gd name="T50" fmla="+- 0 -475 -973"/>
                              <a:gd name="T51" fmla="*/ -475 h 938"/>
                              <a:gd name="T52" fmla="+- 0 10047 9765"/>
                              <a:gd name="T53" fmla="*/ T52 w 1016"/>
                              <a:gd name="T54" fmla="+- 0 -740 -973"/>
                              <a:gd name="T55" fmla="*/ -740 h 938"/>
                              <a:gd name="T56" fmla="+- 0 10774 9765"/>
                              <a:gd name="T57" fmla="*/ T56 w 1016"/>
                              <a:gd name="T58" fmla="+- 0 -740 -973"/>
                              <a:gd name="T59" fmla="*/ -740 h 938"/>
                              <a:gd name="T60" fmla="+- 0 10772 9765"/>
                              <a:gd name="T61" fmla="*/ T60 w 1016"/>
                              <a:gd name="T62" fmla="+- 0 -756 -973"/>
                              <a:gd name="T63" fmla="*/ -756 h 938"/>
                              <a:gd name="T64" fmla="+- 0 10751 9765"/>
                              <a:gd name="T65" fmla="*/ T64 w 1016"/>
                              <a:gd name="T66" fmla="+- 0 -824 -973"/>
                              <a:gd name="T67" fmla="*/ -824 h 938"/>
                              <a:gd name="T68" fmla="+- 0 10715 9765"/>
                              <a:gd name="T69" fmla="*/ T68 w 1016"/>
                              <a:gd name="T70" fmla="+- 0 -881 -973"/>
                              <a:gd name="T71" fmla="*/ -881 h 938"/>
                              <a:gd name="T72" fmla="+- 0 10660 9765"/>
                              <a:gd name="T73" fmla="*/ T72 w 1016"/>
                              <a:gd name="T74" fmla="+- 0 -926 -973"/>
                              <a:gd name="T75" fmla="*/ -926 h 938"/>
                              <a:gd name="T76" fmla="+- 0 10585 9765"/>
                              <a:gd name="T77" fmla="*/ T76 w 1016"/>
                              <a:gd name="T78" fmla="+- 0 -957 -973"/>
                              <a:gd name="T79" fmla="*/ -957 h 938"/>
                              <a:gd name="T80" fmla="+- 0 10522 9765"/>
                              <a:gd name="T81" fmla="*/ T80 w 1016"/>
                              <a:gd name="T82" fmla="+- 0 -969 -973"/>
                              <a:gd name="T83" fmla="*/ -969 h 938"/>
                              <a:gd name="T84" fmla="+- 0 10486 9765"/>
                              <a:gd name="T85" fmla="*/ T84 w 1016"/>
                              <a:gd name="T86" fmla="+- 0 -972 -973"/>
                              <a:gd name="T87" fmla="*/ -972 h 938"/>
                              <a:gd name="T88" fmla="+- 0 10448 9765"/>
                              <a:gd name="T89" fmla="*/ T88 w 1016"/>
                              <a:gd name="T90" fmla="+- 0 -973 -973"/>
                              <a:gd name="T91" fmla="*/ -973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16" h="938">
                                <a:moveTo>
                                  <a:pt x="683" y="0"/>
                                </a:moveTo>
                                <a:lnTo>
                                  <a:pt x="281" y="0"/>
                                </a:lnTo>
                                <a:lnTo>
                                  <a:pt x="0" y="469"/>
                                </a:lnTo>
                                <a:lnTo>
                                  <a:pt x="281" y="938"/>
                                </a:lnTo>
                                <a:lnTo>
                                  <a:pt x="281" y="731"/>
                                </a:lnTo>
                                <a:lnTo>
                                  <a:pt x="756" y="731"/>
                                </a:lnTo>
                                <a:lnTo>
                                  <a:pt x="838" y="721"/>
                                </a:lnTo>
                                <a:lnTo>
                                  <a:pt x="901" y="692"/>
                                </a:lnTo>
                                <a:lnTo>
                                  <a:pt x="949" y="649"/>
                                </a:lnTo>
                                <a:lnTo>
                                  <a:pt x="983" y="595"/>
                                </a:lnTo>
                                <a:lnTo>
                                  <a:pt x="1004" y="534"/>
                                </a:lnTo>
                                <a:lnTo>
                                  <a:pt x="1011" y="498"/>
                                </a:lnTo>
                                <a:lnTo>
                                  <a:pt x="282" y="498"/>
                                </a:lnTo>
                                <a:lnTo>
                                  <a:pt x="282" y="233"/>
                                </a:lnTo>
                                <a:lnTo>
                                  <a:pt x="1009" y="233"/>
                                </a:lnTo>
                                <a:lnTo>
                                  <a:pt x="1007" y="217"/>
                                </a:lnTo>
                                <a:lnTo>
                                  <a:pt x="986" y="149"/>
                                </a:lnTo>
                                <a:lnTo>
                                  <a:pt x="950" y="92"/>
                                </a:lnTo>
                                <a:lnTo>
                                  <a:pt x="895" y="47"/>
                                </a:lnTo>
                                <a:lnTo>
                                  <a:pt x="820" y="16"/>
                                </a:lnTo>
                                <a:lnTo>
                                  <a:pt x="757" y="4"/>
                                </a:lnTo>
                                <a:lnTo>
                                  <a:pt x="721" y="1"/>
                                </a:lnTo>
                                <a:lnTo>
                                  <a:pt x="683" y="0"/>
                                </a:lnTo>
                                <a:close/>
                              </a:path>
                            </a:pathLst>
                          </a:custGeom>
                          <a:solidFill>
                            <a:srgbClr val="CAD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532"/>
                        <wps:cNvSpPr>
                          <a:spLocks/>
                        </wps:cNvSpPr>
                        <wps:spPr bwMode="auto">
                          <a:xfrm>
                            <a:off x="9765" y="-973"/>
                            <a:ext cx="1016" cy="938"/>
                          </a:xfrm>
                          <a:custGeom>
                            <a:avLst/>
                            <a:gdLst>
                              <a:gd name="T0" fmla="+- 0 10774 9765"/>
                              <a:gd name="T1" fmla="*/ T0 w 1016"/>
                              <a:gd name="T2" fmla="+- 0 -740 -973"/>
                              <a:gd name="T3" fmla="*/ -740 h 938"/>
                              <a:gd name="T4" fmla="+- 0 10402 9765"/>
                              <a:gd name="T5" fmla="*/ T4 w 1016"/>
                              <a:gd name="T6" fmla="+- 0 -740 -973"/>
                              <a:gd name="T7" fmla="*/ -740 h 938"/>
                              <a:gd name="T8" fmla="+- 0 10433 9765"/>
                              <a:gd name="T9" fmla="*/ T8 w 1016"/>
                              <a:gd name="T10" fmla="+- 0 -738 -973"/>
                              <a:gd name="T11" fmla="*/ -738 h 938"/>
                              <a:gd name="T12" fmla="+- 0 10458 9765"/>
                              <a:gd name="T13" fmla="*/ T12 w 1016"/>
                              <a:gd name="T14" fmla="+- 0 -733 -973"/>
                              <a:gd name="T15" fmla="*/ -733 h 938"/>
                              <a:gd name="T16" fmla="+- 0 10506 9765"/>
                              <a:gd name="T17" fmla="*/ T16 w 1016"/>
                              <a:gd name="T18" fmla="+- 0 -696 -973"/>
                              <a:gd name="T19" fmla="*/ -696 h 938"/>
                              <a:gd name="T20" fmla="+- 0 10518 9765"/>
                              <a:gd name="T21" fmla="*/ T20 w 1016"/>
                              <a:gd name="T22" fmla="+- 0 -594 -973"/>
                              <a:gd name="T23" fmla="*/ -594 h 938"/>
                              <a:gd name="T24" fmla="+- 0 10517 9765"/>
                              <a:gd name="T25" fmla="*/ T24 w 1016"/>
                              <a:gd name="T26" fmla="+- 0 -572 -973"/>
                              <a:gd name="T27" fmla="*/ -572 h 938"/>
                              <a:gd name="T28" fmla="+- 0 10494 9765"/>
                              <a:gd name="T29" fmla="*/ T28 w 1016"/>
                              <a:gd name="T30" fmla="+- 0 -509 -973"/>
                              <a:gd name="T31" fmla="*/ -509 h 938"/>
                              <a:gd name="T32" fmla="+- 0 10440 9765"/>
                              <a:gd name="T33" fmla="*/ T32 w 1016"/>
                              <a:gd name="T34" fmla="+- 0 -476 -973"/>
                              <a:gd name="T35" fmla="*/ -476 h 938"/>
                              <a:gd name="T36" fmla="+- 0 10047 9765"/>
                              <a:gd name="T37" fmla="*/ T36 w 1016"/>
                              <a:gd name="T38" fmla="+- 0 -475 -973"/>
                              <a:gd name="T39" fmla="*/ -475 h 938"/>
                              <a:gd name="T40" fmla="+- 0 10776 9765"/>
                              <a:gd name="T41" fmla="*/ T40 w 1016"/>
                              <a:gd name="T42" fmla="+- 0 -475 -973"/>
                              <a:gd name="T43" fmla="*/ -475 h 938"/>
                              <a:gd name="T44" fmla="+- 0 10777 9765"/>
                              <a:gd name="T45" fmla="*/ T44 w 1016"/>
                              <a:gd name="T46" fmla="+- 0 -482 -973"/>
                              <a:gd name="T47" fmla="*/ -482 h 938"/>
                              <a:gd name="T48" fmla="+- 0 10779 9765"/>
                              <a:gd name="T49" fmla="*/ T48 w 1016"/>
                              <a:gd name="T50" fmla="+- 0 -503 -973"/>
                              <a:gd name="T51" fmla="*/ -503 h 938"/>
                              <a:gd name="T52" fmla="+- 0 10780 9765"/>
                              <a:gd name="T53" fmla="*/ T52 w 1016"/>
                              <a:gd name="T54" fmla="+- 0 -524 -973"/>
                              <a:gd name="T55" fmla="*/ -524 h 938"/>
                              <a:gd name="T56" fmla="+- 0 10781 9765"/>
                              <a:gd name="T57" fmla="*/ T56 w 1016"/>
                              <a:gd name="T58" fmla="+- 0 -652 -973"/>
                              <a:gd name="T59" fmla="*/ -652 h 938"/>
                              <a:gd name="T60" fmla="+- 0 10780 9765"/>
                              <a:gd name="T61" fmla="*/ T60 w 1016"/>
                              <a:gd name="T62" fmla="+- 0 -679 -973"/>
                              <a:gd name="T63" fmla="*/ -679 h 938"/>
                              <a:gd name="T64" fmla="+- 0 10778 9765"/>
                              <a:gd name="T65" fmla="*/ T64 w 1016"/>
                              <a:gd name="T66" fmla="+- 0 -706 -973"/>
                              <a:gd name="T67" fmla="*/ -706 h 938"/>
                              <a:gd name="T68" fmla="+- 0 10776 9765"/>
                              <a:gd name="T69" fmla="*/ T68 w 1016"/>
                              <a:gd name="T70" fmla="+- 0 -731 -973"/>
                              <a:gd name="T71" fmla="*/ -731 h 938"/>
                              <a:gd name="T72" fmla="+- 0 10774 9765"/>
                              <a:gd name="T73" fmla="*/ T72 w 1016"/>
                              <a:gd name="T74" fmla="+- 0 -740 -973"/>
                              <a:gd name="T75" fmla="*/ -740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6" h="938">
                                <a:moveTo>
                                  <a:pt x="1009" y="233"/>
                                </a:moveTo>
                                <a:lnTo>
                                  <a:pt x="637" y="233"/>
                                </a:lnTo>
                                <a:lnTo>
                                  <a:pt x="668" y="235"/>
                                </a:lnTo>
                                <a:lnTo>
                                  <a:pt x="693" y="240"/>
                                </a:lnTo>
                                <a:lnTo>
                                  <a:pt x="741" y="277"/>
                                </a:lnTo>
                                <a:lnTo>
                                  <a:pt x="753" y="379"/>
                                </a:lnTo>
                                <a:lnTo>
                                  <a:pt x="752" y="401"/>
                                </a:lnTo>
                                <a:lnTo>
                                  <a:pt x="729" y="464"/>
                                </a:lnTo>
                                <a:lnTo>
                                  <a:pt x="675" y="497"/>
                                </a:lnTo>
                                <a:lnTo>
                                  <a:pt x="282" y="498"/>
                                </a:lnTo>
                                <a:lnTo>
                                  <a:pt x="1011" y="498"/>
                                </a:lnTo>
                                <a:lnTo>
                                  <a:pt x="1012" y="491"/>
                                </a:lnTo>
                                <a:lnTo>
                                  <a:pt x="1014" y="470"/>
                                </a:lnTo>
                                <a:lnTo>
                                  <a:pt x="1015" y="449"/>
                                </a:lnTo>
                                <a:lnTo>
                                  <a:pt x="1016" y="321"/>
                                </a:lnTo>
                                <a:lnTo>
                                  <a:pt x="1015" y="294"/>
                                </a:lnTo>
                                <a:lnTo>
                                  <a:pt x="1013" y="267"/>
                                </a:lnTo>
                                <a:lnTo>
                                  <a:pt x="1011" y="242"/>
                                </a:lnTo>
                                <a:lnTo>
                                  <a:pt x="1009" y="233"/>
                                </a:lnTo>
                                <a:close/>
                              </a:path>
                            </a:pathLst>
                          </a:custGeom>
                          <a:solidFill>
                            <a:srgbClr val="CAD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0" name="Group 533"/>
                      <wpg:cNvGrpSpPr>
                        <a:grpSpLocks/>
                      </wpg:cNvGrpSpPr>
                      <wpg:grpSpPr bwMode="auto">
                        <a:xfrm>
                          <a:off x="8242" y="-973"/>
                          <a:ext cx="1040" cy="938"/>
                          <a:chOff x="8242" y="-973"/>
                          <a:chExt cx="1040" cy="938"/>
                        </a:xfrm>
                      </wpg:grpSpPr>
                      <wps:wsp>
                        <wps:cNvPr id="91" name="Freeform 534"/>
                        <wps:cNvSpPr>
                          <a:spLocks/>
                        </wps:cNvSpPr>
                        <wps:spPr bwMode="auto">
                          <a:xfrm>
                            <a:off x="8242" y="-973"/>
                            <a:ext cx="1040" cy="938"/>
                          </a:xfrm>
                          <a:custGeom>
                            <a:avLst/>
                            <a:gdLst>
                              <a:gd name="T0" fmla="+- 0 8523 8242"/>
                              <a:gd name="T1" fmla="*/ T0 w 1040"/>
                              <a:gd name="T2" fmla="+- 0 -973 -973"/>
                              <a:gd name="T3" fmla="*/ -973 h 938"/>
                              <a:gd name="T4" fmla="+- 0 8242 8242"/>
                              <a:gd name="T5" fmla="*/ T4 w 1040"/>
                              <a:gd name="T6" fmla="+- 0 -973 -973"/>
                              <a:gd name="T7" fmla="*/ -973 h 938"/>
                              <a:gd name="T8" fmla="+- 0 8242 8242"/>
                              <a:gd name="T9" fmla="*/ T8 w 1040"/>
                              <a:gd name="T10" fmla="+- 0 -35 -973"/>
                              <a:gd name="T11" fmla="*/ -35 h 938"/>
                              <a:gd name="T12" fmla="+- 0 8524 8242"/>
                              <a:gd name="T13" fmla="*/ T12 w 1040"/>
                              <a:gd name="T14" fmla="+- 0 -35 -973"/>
                              <a:gd name="T15" fmla="*/ -35 h 938"/>
                              <a:gd name="T16" fmla="+- 0 8524 8242"/>
                              <a:gd name="T17" fmla="*/ T16 w 1040"/>
                              <a:gd name="T18" fmla="+- 0 -601 -973"/>
                              <a:gd name="T19" fmla="*/ -601 h 938"/>
                              <a:gd name="T20" fmla="+- 0 8835 8242"/>
                              <a:gd name="T21" fmla="*/ T20 w 1040"/>
                              <a:gd name="T22" fmla="+- 0 -601 -973"/>
                              <a:gd name="T23" fmla="*/ -601 h 938"/>
                              <a:gd name="T24" fmla="+- 0 8523 8242"/>
                              <a:gd name="T25" fmla="*/ T24 w 1040"/>
                              <a:gd name="T26" fmla="+- 0 -973 -973"/>
                              <a:gd name="T27" fmla="*/ -973 h 938"/>
                            </a:gdLst>
                            <a:ahLst/>
                            <a:cxnLst>
                              <a:cxn ang="0">
                                <a:pos x="T1" y="T3"/>
                              </a:cxn>
                              <a:cxn ang="0">
                                <a:pos x="T5" y="T7"/>
                              </a:cxn>
                              <a:cxn ang="0">
                                <a:pos x="T9" y="T11"/>
                              </a:cxn>
                              <a:cxn ang="0">
                                <a:pos x="T13" y="T15"/>
                              </a:cxn>
                              <a:cxn ang="0">
                                <a:pos x="T17" y="T19"/>
                              </a:cxn>
                              <a:cxn ang="0">
                                <a:pos x="T21" y="T23"/>
                              </a:cxn>
                              <a:cxn ang="0">
                                <a:pos x="T25" y="T27"/>
                              </a:cxn>
                            </a:cxnLst>
                            <a:rect l="0" t="0" r="r" b="b"/>
                            <a:pathLst>
                              <a:path w="1040" h="938">
                                <a:moveTo>
                                  <a:pt x="281" y="0"/>
                                </a:moveTo>
                                <a:lnTo>
                                  <a:pt x="0" y="0"/>
                                </a:lnTo>
                                <a:lnTo>
                                  <a:pt x="0" y="938"/>
                                </a:lnTo>
                                <a:lnTo>
                                  <a:pt x="282" y="938"/>
                                </a:lnTo>
                                <a:lnTo>
                                  <a:pt x="282" y="372"/>
                                </a:lnTo>
                                <a:lnTo>
                                  <a:pt x="593" y="372"/>
                                </a:lnTo>
                                <a:lnTo>
                                  <a:pt x="281" y="0"/>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535"/>
                        <wps:cNvSpPr>
                          <a:spLocks/>
                        </wps:cNvSpPr>
                        <wps:spPr bwMode="auto">
                          <a:xfrm>
                            <a:off x="8242" y="-973"/>
                            <a:ext cx="1040" cy="938"/>
                          </a:xfrm>
                          <a:custGeom>
                            <a:avLst/>
                            <a:gdLst>
                              <a:gd name="T0" fmla="+- 0 8835 8242"/>
                              <a:gd name="T1" fmla="*/ T0 w 1040"/>
                              <a:gd name="T2" fmla="+- 0 -601 -973"/>
                              <a:gd name="T3" fmla="*/ -601 h 938"/>
                              <a:gd name="T4" fmla="+- 0 8524 8242"/>
                              <a:gd name="T5" fmla="*/ T4 w 1040"/>
                              <a:gd name="T6" fmla="+- 0 -601 -973"/>
                              <a:gd name="T7" fmla="*/ -601 h 938"/>
                              <a:gd name="T8" fmla="+- 0 9000 8242"/>
                              <a:gd name="T9" fmla="*/ T8 w 1040"/>
                              <a:gd name="T10" fmla="+- 0 -35 -973"/>
                              <a:gd name="T11" fmla="*/ -35 h 938"/>
                              <a:gd name="T12" fmla="+- 0 9223 8242"/>
                              <a:gd name="T13" fmla="*/ T12 w 1040"/>
                              <a:gd name="T14" fmla="+- 0 -406 -973"/>
                              <a:gd name="T15" fmla="*/ -406 h 938"/>
                              <a:gd name="T16" fmla="+- 0 9000 8242"/>
                              <a:gd name="T17" fmla="*/ T16 w 1040"/>
                              <a:gd name="T18" fmla="+- 0 -406 -973"/>
                              <a:gd name="T19" fmla="*/ -406 h 938"/>
                              <a:gd name="T20" fmla="+- 0 8835 8242"/>
                              <a:gd name="T21" fmla="*/ T20 w 1040"/>
                              <a:gd name="T22" fmla="+- 0 -601 -973"/>
                              <a:gd name="T23" fmla="*/ -601 h 938"/>
                            </a:gdLst>
                            <a:ahLst/>
                            <a:cxnLst>
                              <a:cxn ang="0">
                                <a:pos x="T1" y="T3"/>
                              </a:cxn>
                              <a:cxn ang="0">
                                <a:pos x="T5" y="T7"/>
                              </a:cxn>
                              <a:cxn ang="0">
                                <a:pos x="T9" y="T11"/>
                              </a:cxn>
                              <a:cxn ang="0">
                                <a:pos x="T13" y="T15"/>
                              </a:cxn>
                              <a:cxn ang="0">
                                <a:pos x="T17" y="T19"/>
                              </a:cxn>
                              <a:cxn ang="0">
                                <a:pos x="T21" y="T23"/>
                              </a:cxn>
                            </a:cxnLst>
                            <a:rect l="0" t="0" r="r" b="b"/>
                            <a:pathLst>
                              <a:path w="1040" h="938">
                                <a:moveTo>
                                  <a:pt x="593" y="372"/>
                                </a:moveTo>
                                <a:lnTo>
                                  <a:pt x="282" y="372"/>
                                </a:lnTo>
                                <a:lnTo>
                                  <a:pt x="758" y="938"/>
                                </a:lnTo>
                                <a:lnTo>
                                  <a:pt x="981" y="567"/>
                                </a:lnTo>
                                <a:lnTo>
                                  <a:pt x="758" y="567"/>
                                </a:lnTo>
                                <a:lnTo>
                                  <a:pt x="593" y="372"/>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536"/>
                        <wps:cNvSpPr>
                          <a:spLocks/>
                        </wps:cNvSpPr>
                        <wps:spPr bwMode="auto">
                          <a:xfrm>
                            <a:off x="8242" y="-973"/>
                            <a:ext cx="1040" cy="938"/>
                          </a:xfrm>
                          <a:custGeom>
                            <a:avLst/>
                            <a:gdLst>
                              <a:gd name="T0" fmla="+- 0 9000 8242"/>
                              <a:gd name="T1" fmla="*/ T0 w 1040"/>
                              <a:gd name="T2" fmla="+- 0 -973 -973"/>
                              <a:gd name="T3" fmla="*/ -973 h 938"/>
                              <a:gd name="T4" fmla="+- 0 9000 8242"/>
                              <a:gd name="T5" fmla="*/ T4 w 1040"/>
                              <a:gd name="T6" fmla="+- 0 -406 -973"/>
                              <a:gd name="T7" fmla="*/ -406 h 938"/>
                              <a:gd name="T8" fmla="+- 0 9223 8242"/>
                              <a:gd name="T9" fmla="*/ T8 w 1040"/>
                              <a:gd name="T10" fmla="+- 0 -406 -973"/>
                              <a:gd name="T11" fmla="*/ -406 h 938"/>
                              <a:gd name="T12" fmla="+- 0 9281 8242"/>
                              <a:gd name="T13" fmla="*/ T12 w 1040"/>
                              <a:gd name="T14" fmla="+- 0 -504 -973"/>
                              <a:gd name="T15" fmla="*/ -504 h 938"/>
                              <a:gd name="T16" fmla="+- 0 9000 8242"/>
                              <a:gd name="T17" fmla="*/ T16 w 1040"/>
                              <a:gd name="T18" fmla="+- 0 -973 -973"/>
                              <a:gd name="T19" fmla="*/ -973 h 938"/>
                            </a:gdLst>
                            <a:ahLst/>
                            <a:cxnLst>
                              <a:cxn ang="0">
                                <a:pos x="T1" y="T3"/>
                              </a:cxn>
                              <a:cxn ang="0">
                                <a:pos x="T5" y="T7"/>
                              </a:cxn>
                              <a:cxn ang="0">
                                <a:pos x="T9" y="T11"/>
                              </a:cxn>
                              <a:cxn ang="0">
                                <a:pos x="T13" y="T15"/>
                              </a:cxn>
                              <a:cxn ang="0">
                                <a:pos x="T17" y="T19"/>
                              </a:cxn>
                            </a:cxnLst>
                            <a:rect l="0" t="0" r="r" b="b"/>
                            <a:pathLst>
                              <a:path w="1040" h="938">
                                <a:moveTo>
                                  <a:pt x="758" y="0"/>
                                </a:moveTo>
                                <a:lnTo>
                                  <a:pt x="758" y="567"/>
                                </a:lnTo>
                                <a:lnTo>
                                  <a:pt x="981" y="567"/>
                                </a:lnTo>
                                <a:lnTo>
                                  <a:pt x="1039" y="469"/>
                                </a:lnTo>
                                <a:lnTo>
                                  <a:pt x="758" y="0"/>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4F23514" id="Group 521" o:spid="_x0000_s1026" style="position:absolute;left:0;text-align:left;margin-left:412.1pt;margin-top:35.4pt;width:126.95pt;height:46.9pt;z-index:251653632;mso-position-horizontal-relative:page" coordorigin="8242,-973" coordsize="2539,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">
              <v:group id="Group 522" o:spid="_x0000_s1027" style="position:absolute;left:9282;top:-973;width:484;height:938" coordorigin="9282,-973"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Freeform 523" o:spid="_x0000_s1028" style="position:absolute;left:9282;top:-973;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" path="m51,l,,,938r51,l241,626r241,l482,312r-241,l51,xe" fillcolor="#7cb2dc" stroked="f">
                  <v:path arrowok="t" o:connecttype="custom" o:connectlocs="51,-973;0,-973;0,-35;51,-35;241,-347;482,-347;482,-661;241,-661;51,-973" o:connectangles="0,0,0,0,0,0,0,0,0"/>
                </v:shape>
                <v:shape id="Freeform 524" o:spid="_x0000_s1029" style="position:absolute;left:9282;top:-973;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" path="m482,626r-241,l431,938r52,l482,937r,-311xe" fillcolor="#7cb2dc" stroked="f">
                  <v:path arrowok="t" o:connecttype="custom" o:connectlocs="482,-347;241,-347;431,-35;483,-35;482,-36;482,-347" o:connectangles="0,0,0,0,0,0"/>
                </v:shape>
                <v:shape id="Freeform 525" o:spid="_x0000_s1030" style="position:absolute;left:9282;top:-973;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" path="m431,l241,312r241,l482,,431,xe" fillcolor="#7cb2dc" stroked="f">
                  <v:path arrowok="t" o:connecttype="custom" o:connectlocs="431,-973;241,-661;482,-661;482,-973;431,-973" o:connectangles="0,0,0,0,0"/>
                </v:shape>
              </v:group>
              <v:group id="Group 526" o:spid="_x0000_s1031" style="position:absolute;left:9000;top:-973;width:282;height:938" coordorigin="9000,-973"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527" o:spid="_x0000_s1032" style="position:absolute;left:9000;top:-973;width:282;height:938;visibility:visible;mso-wrap-style:square;v-text-anchor:top"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" path="m282,l,,281,469,,938r282,l282,xe" fillcolor="#968534" stroked="f">
                  <v:path arrowok="t" o:connecttype="custom" o:connectlocs="282,-973;0,-973;281,-504;0,-35;282,-35;282,-973" o:connectangles="0,0,0,0,0,0"/>
                </v:shape>
              </v:group>
              <v:group id="Group 528" o:spid="_x0000_s1033" style="position:absolute;left:9764;top:-973;width:282;height:938" coordorigin="9764,-973"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529" o:spid="_x0000_s1034" style="position:absolute;left:9764;top:-973;width:282;height:938;visibility:visible;mso-wrap-style:square;v-text-anchor:top"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" path="m282,l,,,937r1,1l282,938,1,469,282,xe" fillcolor="#749930" stroked="f">
                  <v:path arrowok="t" o:connecttype="custom" o:connectlocs="282,-973;0,-973;0,-36;1,-35;282,-35;1,-504;282,-973" o:connectangles="0,0,0,0,0,0,0"/>
                </v:shape>
              </v:group>
              <v:group id="Group 530" o:spid="_x0000_s1035" style="position:absolute;left:9765;top:-973;width:1016;height:938" coordorigin="9765,-973"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531" o:spid="_x0000_s1036" style="position:absolute;left:9765;top:-973;width:1016;height:938;visibility:visible;mso-wrap-style:square;v-text-anchor:top"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" path="m683,l281,,,469,281,938r,-207l756,731r82,-10l901,692r48,-43l983,595r21,-61l1011,498r-729,l282,233r727,l1007,217,986,149,950,92,895,47,820,16,757,4,721,1,683,xe" fillcolor="#cad300" stroked="f">
                  <v:path arrowok="t" o:connecttype="custom" o:connectlocs="683,-973;281,-973;0,-504;281,-35;281,-242;756,-242;838,-252;901,-281;949,-324;983,-378;1004,-439;1011,-475;282,-475;282,-740;1009,-740;1007,-756;986,-824;950,-881;895,-926;820,-957;757,-969;721,-972;683,-973" o:connectangles="0,0,0,0,0,0,0,0,0,0,0,0,0,0,0,0,0,0,0,0,0,0,0"/>
                </v:shape>
                <v:shape id="Freeform 532" o:spid="_x0000_s1037" style="position:absolute;left:9765;top:-973;width:1016;height:938;visibility:visible;mso-wrap-style:square;v-text-anchor:top"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" path="m1009,233r-372,l668,235r25,5l741,277r12,102l752,401r-23,63l675,497r-393,1l1011,498r1,-7l1014,470r1,-21l1016,321r-1,-27l1013,267r-2,-25l1009,233xe" fillcolor="#cad300" stroked="f">
                  <v:path arrowok="t" o:connecttype="custom" o:connectlocs="1009,-740;637,-740;668,-738;693,-733;741,-696;753,-594;752,-572;729,-509;675,-476;282,-475;1011,-475;1012,-482;1014,-503;1015,-524;1016,-652;1015,-679;1013,-706;1011,-731;1009,-740" o:connectangles="0,0,0,0,0,0,0,0,0,0,0,0,0,0,0,0,0,0,0"/>
                </v:shape>
              </v:group>
              <v:group id="Group 533" o:spid="_x0000_s1038" style="position:absolute;left:8242;top:-973;width:1040;height:938" coordorigin="8242,-973"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534" o:spid="_x0000_s1039" style="position:absolute;left:8242;top:-973;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" path="m281,l,,,938r282,l282,372r311,l281,xe" fillcolor="#f9b600" stroked="f">
                  <v:path arrowok="t" o:connecttype="custom" o:connectlocs="281,-973;0,-973;0,-35;282,-35;282,-601;593,-601;281,-973" o:connectangles="0,0,0,0,0,0,0"/>
                </v:shape>
                <v:shape id="Freeform 535" o:spid="_x0000_s1040" style="position:absolute;left:8242;top:-973;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" path="m593,372r-311,l758,938,981,567r-223,l593,372xe" fillcolor="#f9b600" stroked="f">
                  <v:path arrowok="t" o:connecttype="custom" o:connectlocs="593,-601;282,-601;758,-35;981,-406;758,-406;593,-601" o:connectangles="0,0,0,0,0,0"/>
                </v:shape>
                <v:shape id="Freeform 536" o:spid="_x0000_s1041" style="position:absolute;left:8242;top:-973;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" path="m758,r,567l981,567r58,-98l758,xe" fillcolor="#f9b600" stroked="f">
                  <v:path arrowok="t" o:connecttype="custom" o:connectlocs="758,-973;758,-406;981,-406;1039,-504;758,-973" o:connectangles="0,0,0,0,0"/>
                </v:shape>
              </v:group>
              <w10:wrap anchorx="page"/>
            </v:group>
          </w:pict>
        </mc:Fallback>
      </mc:AlternateContent>
    </w:r>
    <w:r w:rsidRPr="00921B09">
      <w:rPr>
        <w:sz w:val="18"/>
        <w:szCs w:val="18"/>
      </w:rPr>
      <w:fldChar w:fldCharType="begin"/>
    </w:r>
    <w:r w:rsidRPr="00921B09">
      <w:rPr>
        <w:sz w:val="18"/>
        <w:szCs w:val="18"/>
      </w:rPr>
      <w:instrText xml:space="preserve"> STYLEREF  Doc_Rev_Date  \* MERGEFORMAT </w:instrText>
    </w:r>
    <w:r w:rsidRPr="00921B09">
      <w:rPr>
        <w:sz w:val="18"/>
        <w:szCs w:val="18"/>
      </w:rPr>
      <w:fldChar w:fldCharType="separate"/>
    </w:r>
    <w:r w:rsidR="00CA63E3">
      <w:rPr>
        <w:sz w:val="18"/>
        <w:szCs w:val="18"/>
      </w:rPr>
      <w:t>06/2018</w:t>
    </w:r>
    <w:r w:rsidRPr="00921B09">
      <w:rPr>
        <w:sz w:val="18"/>
        <w:szCs w:val="18"/>
      </w:rPr>
      <w:fldChar w:fldCharType="end"/>
    </w:r>
    <w:bookmarkStart w:id="64" w:name="_Toc211761920"/>
    <w:bookmarkStart w:id="65" w:name="_Toc211848219"/>
    <w:bookmarkStart w:id="66" w:name="_Toc377480902"/>
  </w:p>
  <w:p w14:paraId="07148708" w14:textId="7608E74E" w:rsidR="006C0581" w:rsidRPr="009E3A7B" w:rsidRDefault="006C0581" w:rsidP="009E3A7B">
    <w:r>
      <w:rPr>
        <w:noProof/>
        <w:lang w:eastAsia="zh-CN"/>
      </w:rPr>
      <mc:AlternateContent>
        <mc:Choice Requires="wpg">
          <w:drawing>
            <wp:anchor distT="0" distB="0" distL="114300" distR="114300" simplePos="0" relativeHeight="251662848" behindDoc="1" locked="0" layoutInCell="1" allowOverlap="1" wp14:anchorId="613F0CA4" wp14:editId="5FA5C87A">
              <wp:simplePos x="0" y="0"/>
              <wp:positionH relativeFrom="column">
                <wp:posOffset>177800</wp:posOffset>
              </wp:positionH>
              <wp:positionV relativeFrom="paragraph">
                <wp:posOffset>-81280</wp:posOffset>
              </wp:positionV>
              <wp:extent cx="512445" cy="512445"/>
              <wp:effectExtent l="0" t="0" r="0" b="3175"/>
              <wp:wrapNone/>
              <wp:docPr id="5"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445" cy="512445"/>
                        <a:chOff x="3600" y="13098"/>
                        <a:chExt cx="807" cy="807"/>
                      </a:xfrm>
                    </wpg:grpSpPr>
                    <wpg:grpSp>
                      <wpg:cNvPr id="6" name="Group 390"/>
                      <wpg:cNvGrpSpPr>
                        <a:grpSpLocks/>
                      </wpg:cNvGrpSpPr>
                      <wpg:grpSpPr bwMode="auto">
                        <a:xfrm>
                          <a:off x="3600" y="13098"/>
                          <a:ext cx="807" cy="807"/>
                          <a:chOff x="3600" y="13098"/>
                          <a:chExt cx="807" cy="807"/>
                        </a:xfrm>
                      </wpg:grpSpPr>
                      <wpg:grpSp>
                        <wpg:cNvPr id="11" name="Group 391"/>
                        <wpg:cNvGrpSpPr>
                          <a:grpSpLocks/>
                        </wpg:cNvGrpSpPr>
                        <wpg:grpSpPr bwMode="auto">
                          <a:xfrm>
                            <a:off x="3600" y="13098"/>
                            <a:ext cx="807" cy="807"/>
                            <a:chOff x="3600" y="13098"/>
                            <a:chExt cx="807" cy="807"/>
                          </a:xfrm>
                        </wpg:grpSpPr>
                        <wps:wsp>
                          <wps:cNvPr id="12" name="Freeform 392"/>
                          <wps:cNvSpPr>
                            <a:spLocks/>
                          </wps:cNvSpPr>
                          <wps:spPr bwMode="auto">
                            <a:xfrm>
                              <a:off x="3600" y="13098"/>
                              <a:ext cx="807" cy="807"/>
                            </a:xfrm>
                            <a:custGeom>
                              <a:avLst/>
                              <a:gdLst>
                                <a:gd name="T0" fmla="+- 0 3600 3600"/>
                                <a:gd name="T1" fmla="*/ T0 w 807"/>
                                <a:gd name="T2" fmla="+- 0 13098 13098"/>
                                <a:gd name="T3" fmla="*/ 13098 h 807"/>
                                <a:gd name="T4" fmla="+- 0 4406 3600"/>
                                <a:gd name="T5" fmla="*/ T4 w 807"/>
                                <a:gd name="T6" fmla="+- 0 13098 13098"/>
                                <a:gd name="T7" fmla="*/ 13098 h 807"/>
                                <a:gd name="T8" fmla="+- 0 4406 3600"/>
                                <a:gd name="T9" fmla="*/ T8 w 807"/>
                                <a:gd name="T10" fmla="+- 0 13904 13098"/>
                                <a:gd name="T11" fmla="*/ 13904 h 807"/>
                                <a:gd name="T12" fmla="+- 0 3600 3600"/>
                                <a:gd name="T13" fmla="*/ T12 w 807"/>
                                <a:gd name="T14" fmla="+- 0 13904 13098"/>
                                <a:gd name="T15" fmla="*/ 13904 h 807"/>
                                <a:gd name="T16" fmla="+- 0 3600 3600"/>
                                <a:gd name="T17" fmla="*/ T16 w 807"/>
                                <a:gd name="T18" fmla="+- 0 13098 13098"/>
                                <a:gd name="T19" fmla="*/ 13098 h 807"/>
                              </a:gdLst>
                              <a:ahLst/>
                              <a:cxnLst>
                                <a:cxn ang="0">
                                  <a:pos x="T1" y="T3"/>
                                </a:cxn>
                                <a:cxn ang="0">
                                  <a:pos x="T5" y="T7"/>
                                </a:cxn>
                                <a:cxn ang="0">
                                  <a:pos x="T9" y="T11"/>
                                </a:cxn>
                                <a:cxn ang="0">
                                  <a:pos x="T13" y="T15"/>
                                </a:cxn>
                                <a:cxn ang="0">
                                  <a:pos x="T17" y="T19"/>
                                </a:cxn>
                              </a:cxnLst>
                              <a:rect l="0" t="0" r="r" b="b"/>
                              <a:pathLst>
                                <a:path w="807" h="807">
                                  <a:moveTo>
                                    <a:pt x="0" y="0"/>
                                  </a:moveTo>
                                  <a:lnTo>
                                    <a:pt x="806" y="0"/>
                                  </a:lnTo>
                                  <a:lnTo>
                                    <a:pt x="806" y="806"/>
                                  </a:lnTo>
                                  <a:lnTo>
                                    <a:pt x="0" y="80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 name="Group 393"/>
                        <wpg:cNvGrpSpPr>
                          <a:grpSpLocks/>
                        </wpg:cNvGrpSpPr>
                        <wpg:grpSpPr bwMode="auto">
                          <a:xfrm>
                            <a:off x="3853" y="13654"/>
                            <a:ext cx="161" cy="181"/>
                            <a:chOff x="3853" y="13654"/>
                            <a:chExt cx="161" cy="181"/>
                          </a:xfrm>
                        </wpg:grpSpPr>
                        <wps:wsp>
                          <wps:cNvPr id="14" name="Freeform 394"/>
                          <wps:cNvSpPr>
                            <a:spLocks/>
                          </wps:cNvSpPr>
                          <wps:spPr bwMode="auto">
                            <a:xfrm>
                              <a:off x="3853" y="13654"/>
                              <a:ext cx="161" cy="181"/>
                            </a:xfrm>
                            <a:custGeom>
                              <a:avLst/>
                              <a:gdLst>
                                <a:gd name="T0" fmla="+- 0 3900 3853"/>
                                <a:gd name="T1" fmla="*/ T0 w 161"/>
                                <a:gd name="T2" fmla="+- 0 13835 13654"/>
                                <a:gd name="T3" fmla="*/ 13835 h 181"/>
                                <a:gd name="T4" fmla="+- 0 3853 3853"/>
                                <a:gd name="T5" fmla="*/ T4 w 161"/>
                                <a:gd name="T6" fmla="+- 0 13835 13654"/>
                                <a:gd name="T7" fmla="*/ 13835 h 181"/>
                                <a:gd name="T8" fmla="+- 0 3853 3853"/>
                                <a:gd name="T9" fmla="*/ T8 w 161"/>
                                <a:gd name="T10" fmla="+- 0 13654 13654"/>
                                <a:gd name="T11" fmla="*/ 13654 h 181"/>
                                <a:gd name="T12" fmla="+- 0 3924 3853"/>
                                <a:gd name="T13" fmla="*/ T12 w 161"/>
                                <a:gd name="T14" fmla="+- 0 13654 13654"/>
                                <a:gd name="T15" fmla="*/ 13654 h 181"/>
                                <a:gd name="T16" fmla="+- 0 3949 3853"/>
                                <a:gd name="T17" fmla="*/ T16 w 161"/>
                                <a:gd name="T18" fmla="+- 0 13656 13654"/>
                                <a:gd name="T19" fmla="*/ 13656 h 181"/>
                                <a:gd name="T20" fmla="+- 0 3966 3853"/>
                                <a:gd name="T21" fmla="*/ T20 w 161"/>
                                <a:gd name="T22" fmla="+- 0 13660 13654"/>
                                <a:gd name="T23" fmla="*/ 13660 h 181"/>
                                <a:gd name="T24" fmla="+- 0 3983 3853"/>
                                <a:gd name="T25" fmla="*/ T24 w 161"/>
                                <a:gd name="T26" fmla="+- 0 13675 13654"/>
                                <a:gd name="T27" fmla="*/ 13675 h 181"/>
                                <a:gd name="T28" fmla="+- 0 3990 3853"/>
                                <a:gd name="T29" fmla="*/ T28 w 161"/>
                                <a:gd name="T30" fmla="+- 0 13687 13654"/>
                                <a:gd name="T31" fmla="*/ 13687 h 181"/>
                                <a:gd name="T32" fmla="+- 0 3900 3853"/>
                                <a:gd name="T33" fmla="*/ T32 w 161"/>
                                <a:gd name="T34" fmla="+- 0 13687 13654"/>
                                <a:gd name="T35" fmla="*/ 13687 h 181"/>
                                <a:gd name="T36" fmla="+- 0 3900 3853"/>
                                <a:gd name="T37" fmla="*/ T36 w 161"/>
                                <a:gd name="T38" fmla="+- 0 13729 13654"/>
                                <a:gd name="T39" fmla="*/ 13729 h 181"/>
                                <a:gd name="T40" fmla="+- 0 3988 3853"/>
                                <a:gd name="T41" fmla="*/ T40 w 161"/>
                                <a:gd name="T42" fmla="+- 0 13729 13654"/>
                                <a:gd name="T43" fmla="*/ 13729 h 181"/>
                                <a:gd name="T44" fmla="+- 0 3985 3853"/>
                                <a:gd name="T45" fmla="*/ T44 w 161"/>
                                <a:gd name="T46" fmla="+- 0 13735 13654"/>
                                <a:gd name="T47" fmla="*/ 13735 h 181"/>
                                <a:gd name="T48" fmla="+- 0 3975 3853"/>
                                <a:gd name="T49" fmla="*/ T48 w 161"/>
                                <a:gd name="T50" fmla="+- 0 13745 13654"/>
                                <a:gd name="T51" fmla="*/ 13745 h 181"/>
                                <a:gd name="T52" fmla="+- 0 3972 3853"/>
                                <a:gd name="T53" fmla="*/ T52 w 161"/>
                                <a:gd name="T54" fmla="+- 0 13747 13654"/>
                                <a:gd name="T55" fmla="*/ 13747 h 181"/>
                                <a:gd name="T56" fmla="+- 0 3964 3853"/>
                                <a:gd name="T57" fmla="*/ T56 w 161"/>
                                <a:gd name="T58" fmla="+- 0 13750 13654"/>
                                <a:gd name="T59" fmla="*/ 13750 h 181"/>
                                <a:gd name="T60" fmla="+- 0 3977 3853"/>
                                <a:gd name="T61" fmla="*/ T60 w 161"/>
                                <a:gd name="T62" fmla="+- 0 13761 13654"/>
                                <a:gd name="T63" fmla="*/ 13761 h 181"/>
                                <a:gd name="T64" fmla="+- 0 3900 3853"/>
                                <a:gd name="T65" fmla="*/ T64 w 161"/>
                                <a:gd name="T66" fmla="+- 0 13761 13654"/>
                                <a:gd name="T67" fmla="*/ 13761 h 181"/>
                                <a:gd name="T68" fmla="+- 0 3900 3853"/>
                                <a:gd name="T69" fmla="*/ T68 w 161"/>
                                <a:gd name="T70" fmla="+- 0 13835 13654"/>
                                <a:gd name="T71"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1" h="181">
                                  <a:moveTo>
                                    <a:pt x="47" y="181"/>
                                  </a:moveTo>
                                  <a:lnTo>
                                    <a:pt x="0" y="181"/>
                                  </a:lnTo>
                                  <a:lnTo>
                                    <a:pt x="0" y="0"/>
                                  </a:lnTo>
                                  <a:lnTo>
                                    <a:pt x="71" y="0"/>
                                  </a:lnTo>
                                  <a:lnTo>
                                    <a:pt x="96" y="2"/>
                                  </a:lnTo>
                                  <a:lnTo>
                                    <a:pt x="113" y="6"/>
                                  </a:lnTo>
                                  <a:lnTo>
                                    <a:pt x="130" y="21"/>
                                  </a:lnTo>
                                  <a:lnTo>
                                    <a:pt x="137" y="33"/>
                                  </a:lnTo>
                                  <a:lnTo>
                                    <a:pt x="47" y="33"/>
                                  </a:lnTo>
                                  <a:lnTo>
                                    <a:pt x="47" y="75"/>
                                  </a:lnTo>
                                  <a:lnTo>
                                    <a:pt x="135" y="75"/>
                                  </a:lnTo>
                                  <a:lnTo>
                                    <a:pt x="132" y="81"/>
                                  </a:lnTo>
                                  <a:lnTo>
                                    <a:pt x="122" y="91"/>
                                  </a:lnTo>
                                  <a:lnTo>
                                    <a:pt x="119" y="93"/>
                                  </a:lnTo>
                                  <a:lnTo>
                                    <a:pt x="111" y="96"/>
                                  </a:lnTo>
                                  <a:lnTo>
                                    <a:pt x="124" y="107"/>
                                  </a:lnTo>
                                  <a:lnTo>
                                    <a:pt x="47" y="107"/>
                                  </a:lnTo>
                                  <a:lnTo>
                                    <a:pt x="47"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395"/>
                          <wps:cNvSpPr>
                            <a:spLocks/>
                          </wps:cNvSpPr>
                          <wps:spPr bwMode="auto">
                            <a:xfrm>
                              <a:off x="3853" y="13654"/>
                              <a:ext cx="161" cy="181"/>
                            </a:xfrm>
                            <a:custGeom>
                              <a:avLst/>
                              <a:gdLst>
                                <a:gd name="T0" fmla="+- 0 3988 3853"/>
                                <a:gd name="T1" fmla="*/ T0 w 161"/>
                                <a:gd name="T2" fmla="+- 0 13729 13654"/>
                                <a:gd name="T3" fmla="*/ 13729 h 181"/>
                                <a:gd name="T4" fmla="+- 0 3927 3853"/>
                                <a:gd name="T5" fmla="*/ T4 w 161"/>
                                <a:gd name="T6" fmla="+- 0 13729 13654"/>
                                <a:gd name="T7" fmla="*/ 13729 h 181"/>
                                <a:gd name="T8" fmla="+- 0 3939 3853"/>
                                <a:gd name="T9" fmla="*/ T8 w 161"/>
                                <a:gd name="T10" fmla="+- 0 13729 13654"/>
                                <a:gd name="T11" fmla="*/ 13729 h 181"/>
                                <a:gd name="T12" fmla="+- 0 3948 3853"/>
                                <a:gd name="T13" fmla="*/ T12 w 161"/>
                                <a:gd name="T14" fmla="+- 0 13720 13654"/>
                                <a:gd name="T15" fmla="*/ 13720 h 181"/>
                                <a:gd name="T16" fmla="+- 0 3948 3853"/>
                                <a:gd name="T17" fmla="*/ T16 w 161"/>
                                <a:gd name="T18" fmla="+- 0 13694 13654"/>
                                <a:gd name="T19" fmla="*/ 13694 h 181"/>
                                <a:gd name="T20" fmla="+- 0 3940 3853"/>
                                <a:gd name="T21" fmla="*/ T20 w 161"/>
                                <a:gd name="T22" fmla="+- 0 13687 13654"/>
                                <a:gd name="T23" fmla="*/ 13687 h 181"/>
                                <a:gd name="T24" fmla="+- 0 3990 3853"/>
                                <a:gd name="T25" fmla="*/ T24 w 161"/>
                                <a:gd name="T26" fmla="+- 0 13687 13654"/>
                                <a:gd name="T27" fmla="*/ 13687 h 181"/>
                                <a:gd name="T28" fmla="+- 0 3993 3853"/>
                                <a:gd name="T29" fmla="*/ T28 w 161"/>
                                <a:gd name="T30" fmla="+- 0 13693 13654"/>
                                <a:gd name="T31" fmla="*/ 13693 h 181"/>
                                <a:gd name="T32" fmla="+- 0 3992 3853"/>
                                <a:gd name="T33" fmla="*/ T32 w 161"/>
                                <a:gd name="T34" fmla="+- 0 13718 13654"/>
                                <a:gd name="T35" fmla="*/ 13718 h 181"/>
                                <a:gd name="T36" fmla="+- 0 3988 3853"/>
                                <a:gd name="T37" fmla="*/ T36 w 161"/>
                                <a:gd name="T38" fmla="+- 0 13729 13654"/>
                                <a:gd name="T39" fmla="*/ 13729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1" h="181">
                                  <a:moveTo>
                                    <a:pt x="135" y="75"/>
                                  </a:moveTo>
                                  <a:lnTo>
                                    <a:pt x="74" y="75"/>
                                  </a:lnTo>
                                  <a:lnTo>
                                    <a:pt x="86" y="75"/>
                                  </a:lnTo>
                                  <a:lnTo>
                                    <a:pt x="95" y="66"/>
                                  </a:lnTo>
                                  <a:lnTo>
                                    <a:pt x="95" y="40"/>
                                  </a:lnTo>
                                  <a:lnTo>
                                    <a:pt x="87" y="33"/>
                                  </a:lnTo>
                                  <a:lnTo>
                                    <a:pt x="137" y="33"/>
                                  </a:lnTo>
                                  <a:lnTo>
                                    <a:pt x="140" y="39"/>
                                  </a:lnTo>
                                  <a:lnTo>
                                    <a:pt x="139" y="64"/>
                                  </a:lnTo>
                                  <a:lnTo>
                                    <a:pt x="135" y="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396"/>
                          <wps:cNvSpPr>
                            <a:spLocks/>
                          </wps:cNvSpPr>
                          <wps:spPr bwMode="auto">
                            <a:xfrm>
                              <a:off x="3853" y="13654"/>
                              <a:ext cx="161" cy="181"/>
                            </a:xfrm>
                            <a:custGeom>
                              <a:avLst/>
                              <a:gdLst>
                                <a:gd name="T0" fmla="+- 0 4013 3853"/>
                                <a:gd name="T1" fmla="*/ T0 w 161"/>
                                <a:gd name="T2" fmla="+- 0 13835 13654"/>
                                <a:gd name="T3" fmla="*/ 13835 h 181"/>
                                <a:gd name="T4" fmla="+- 0 3964 3853"/>
                                <a:gd name="T5" fmla="*/ T4 w 161"/>
                                <a:gd name="T6" fmla="+- 0 13835 13654"/>
                                <a:gd name="T7" fmla="*/ 13835 h 181"/>
                                <a:gd name="T8" fmla="+- 0 3944 3853"/>
                                <a:gd name="T9" fmla="*/ T8 w 161"/>
                                <a:gd name="T10" fmla="+- 0 13790 13654"/>
                                <a:gd name="T11" fmla="*/ 13790 h 181"/>
                                <a:gd name="T12" fmla="+- 0 3937 3853"/>
                                <a:gd name="T13" fmla="*/ T12 w 161"/>
                                <a:gd name="T14" fmla="+- 0 13775 13654"/>
                                <a:gd name="T15" fmla="*/ 13775 h 181"/>
                                <a:gd name="T16" fmla="+- 0 3928 3853"/>
                                <a:gd name="T17" fmla="*/ T16 w 161"/>
                                <a:gd name="T18" fmla="+- 0 13765 13654"/>
                                <a:gd name="T19" fmla="*/ 13765 h 181"/>
                                <a:gd name="T20" fmla="+- 0 3920 3853"/>
                                <a:gd name="T21" fmla="*/ T20 w 161"/>
                                <a:gd name="T22" fmla="+- 0 13762 13654"/>
                                <a:gd name="T23" fmla="*/ 13762 h 181"/>
                                <a:gd name="T24" fmla="+- 0 3916 3853"/>
                                <a:gd name="T25" fmla="*/ T24 w 161"/>
                                <a:gd name="T26" fmla="+- 0 13761 13654"/>
                                <a:gd name="T27" fmla="*/ 13761 h 181"/>
                                <a:gd name="T28" fmla="+- 0 3977 3853"/>
                                <a:gd name="T29" fmla="*/ T28 w 161"/>
                                <a:gd name="T30" fmla="+- 0 13761 13654"/>
                                <a:gd name="T31" fmla="*/ 13761 h 181"/>
                                <a:gd name="T32" fmla="+- 0 3988 3853"/>
                                <a:gd name="T33" fmla="*/ T32 w 161"/>
                                <a:gd name="T34" fmla="+- 0 13781 13654"/>
                                <a:gd name="T35" fmla="*/ 13781 h 181"/>
                                <a:gd name="T36" fmla="+- 0 4013 3853"/>
                                <a:gd name="T37" fmla="*/ T36 w 161"/>
                                <a:gd name="T38" fmla="+- 0 13835 13654"/>
                                <a:gd name="T39"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61" h="181">
                                  <a:moveTo>
                                    <a:pt x="160" y="181"/>
                                  </a:moveTo>
                                  <a:lnTo>
                                    <a:pt x="111" y="181"/>
                                  </a:lnTo>
                                  <a:lnTo>
                                    <a:pt x="91" y="136"/>
                                  </a:lnTo>
                                  <a:lnTo>
                                    <a:pt x="84" y="121"/>
                                  </a:lnTo>
                                  <a:lnTo>
                                    <a:pt x="75" y="111"/>
                                  </a:lnTo>
                                  <a:lnTo>
                                    <a:pt x="67" y="108"/>
                                  </a:lnTo>
                                  <a:lnTo>
                                    <a:pt x="63" y="107"/>
                                  </a:lnTo>
                                  <a:lnTo>
                                    <a:pt x="124" y="107"/>
                                  </a:lnTo>
                                  <a:lnTo>
                                    <a:pt x="135" y="127"/>
                                  </a:lnTo>
                                  <a:lnTo>
                                    <a:pt x="160"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 name="Group 397"/>
                        <wpg:cNvGrpSpPr>
                          <a:grpSpLocks/>
                        </wpg:cNvGrpSpPr>
                        <wpg:grpSpPr bwMode="auto">
                          <a:xfrm>
                            <a:off x="4036" y="13654"/>
                            <a:ext cx="195" cy="181"/>
                            <a:chOff x="4036" y="13654"/>
                            <a:chExt cx="195" cy="181"/>
                          </a:xfrm>
                        </wpg:grpSpPr>
                        <wps:wsp>
                          <wps:cNvPr id="18" name="Freeform 398"/>
                          <wps:cNvSpPr>
                            <a:spLocks/>
                          </wps:cNvSpPr>
                          <wps:spPr bwMode="auto">
                            <a:xfrm>
                              <a:off x="4036" y="13654"/>
                              <a:ext cx="195" cy="181"/>
                            </a:xfrm>
                            <a:custGeom>
                              <a:avLst/>
                              <a:gdLst>
                                <a:gd name="T0" fmla="+- 0 4082 4036"/>
                                <a:gd name="T1" fmla="*/ T0 w 195"/>
                                <a:gd name="T2" fmla="+- 0 13835 13654"/>
                                <a:gd name="T3" fmla="*/ 13835 h 181"/>
                                <a:gd name="T4" fmla="+- 0 4036 4036"/>
                                <a:gd name="T5" fmla="*/ T4 w 195"/>
                                <a:gd name="T6" fmla="+- 0 13835 13654"/>
                                <a:gd name="T7" fmla="*/ 13835 h 181"/>
                                <a:gd name="T8" fmla="+- 0 4036 4036"/>
                                <a:gd name="T9" fmla="*/ T8 w 195"/>
                                <a:gd name="T10" fmla="+- 0 13654 13654"/>
                                <a:gd name="T11" fmla="*/ 13654 h 181"/>
                                <a:gd name="T12" fmla="+- 0 4076 4036"/>
                                <a:gd name="T13" fmla="*/ T12 w 195"/>
                                <a:gd name="T14" fmla="+- 0 13654 13654"/>
                                <a:gd name="T15" fmla="*/ 13654 h 181"/>
                                <a:gd name="T16" fmla="+- 0 4133 4036"/>
                                <a:gd name="T17" fmla="*/ T16 w 195"/>
                                <a:gd name="T18" fmla="+- 0 13723 13654"/>
                                <a:gd name="T19" fmla="*/ 13723 h 181"/>
                                <a:gd name="T20" fmla="+- 0 4231 4036"/>
                                <a:gd name="T21" fmla="*/ T20 w 195"/>
                                <a:gd name="T22" fmla="+- 0 13723 13654"/>
                                <a:gd name="T23" fmla="*/ 13723 h 181"/>
                                <a:gd name="T24" fmla="+- 0 4231 4036"/>
                                <a:gd name="T25" fmla="*/ T24 w 195"/>
                                <a:gd name="T26" fmla="+- 0 13725 13654"/>
                                <a:gd name="T27" fmla="*/ 13725 h 181"/>
                                <a:gd name="T28" fmla="+- 0 4082 4036"/>
                                <a:gd name="T29" fmla="*/ T28 w 195"/>
                                <a:gd name="T30" fmla="+- 0 13725 13654"/>
                                <a:gd name="T31" fmla="*/ 13725 h 181"/>
                                <a:gd name="T32" fmla="+- 0 4082 4036"/>
                                <a:gd name="T33" fmla="*/ T32 w 195"/>
                                <a:gd name="T34" fmla="+- 0 13835 13654"/>
                                <a:gd name="T35"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5" h="181">
                                  <a:moveTo>
                                    <a:pt x="46" y="181"/>
                                  </a:moveTo>
                                  <a:lnTo>
                                    <a:pt x="0" y="181"/>
                                  </a:lnTo>
                                  <a:lnTo>
                                    <a:pt x="0" y="0"/>
                                  </a:lnTo>
                                  <a:lnTo>
                                    <a:pt x="40" y="0"/>
                                  </a:lnTo>
                                  <a:lnTo>
                                    <a:pt x="97" y="69"/>
                                  </a:lnTo>
                                  <a:lnTo>
                                    <a:pt x="195" y="69"/>
                                  </a:lnTo>
                                  <a:lnTo>
                                    <a:pt x="195" y="71"/>
                                  </a:lnTo>
                                  <a:lnTo>
                                    <a:pt x="46" y="71"/>
                                  </a:lnTo>
                                  <a:lnTo>
                                    <a:pt x="46"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399"/>
                          <wps:cNvSpPr>
                            <a:spLocks/>
                          </wps:cNvSpPr>
                          <wps:spPr bwMode="auto">
                            <a:xfrm>
                              <a:off x="4036" y="13654"/>
                              <a:ext cx="195" cy="181"/>
                            </a:xfrm>
                            <a:custGeom>
                              <a:avLst/>
                              <a:gdLst>
                                <a:gd name="T0" fmla="+- 0 4231 4036"/>
                                <a:gd name="T1" fmla="*/ T0 w 195"/>
                                <a:gd name="T2" fmla="+- 0 13723 13654"/>
                                <a:gd name="T3" fmla="*/ 13723 h 181"/>
                                <a:gd name="T4" fmla="+- 0 4133 4036"/>
                                <a:gd name="T5" fmla="*/ T4 w 195"/>
                                <a:gd name="T6" fmla="+- 0 13723 13654"/>
                                <a:gd name="T7" fmla="*/ 13723 h 181"/>
                                <a:gd name="T8" fmla="+- 0 4191 4036"/>
                                <a:gd name="T9" fmla="*/ T8 w 195"/>
                                <a:gd name="T10" fmla="+- 0 13654 13654"/>
                                <a:gd name="T11" fmla="*/ 13654 h 181"/>
                                <a:gd name="T12" fmla="+- 0 4231 4036"/>
                                <a:gd name="T13" fmla="*/ T12 w 195"/>
                                <a:gd name="T14" fmla="+- 0 13654 13654"/>
                                <a:gd name="T15" fmla="*/ 13654 h 181"/>
                                <a:gd name="T16" fmla="+- 0 4231 4036"/>
                                <a:gd name="T17" fmla="*/ T16 w 195"/>
                                <a:gd name="T18" fmla="+- 0 13723 13654"/>
                                <a:gd name="T19" fmla="*/ 13723 h 181"/>
                              </a:gdLst>
                              <a:ahLst/>
                              <a:cxnLst>
                                <a:cxn ang="0">
                                  <a:pos x="T1" y="T3"/>
                                </a:cxn>
                                <a:cxn ang="0">
                                  <a:pos x="T5" y="T7"/>
                                </a:cxn>
                                <a:cxn ang="0">
                                  <a:pos x="T9" y="T11"/>
                                </a:cxn>
                                <a:cxn ang="0">
                                  <a:pos x="T13" y="T15"/>
                                </a:cxn>
                                <a:cxn ang="0">
                                  <a:pos x="T17" y="T19"/>
                                </a:cxn>
                              </a:cxnLst>
                              <a:rect l="0" t="0" r="r" b="b"/>
                              <a:pathLst>
                                <a:path w="195" h="181">
                                  <a:moveTo>
                                    <a:pt x="195" y="69"/>
                                  </a:moveTo>
                                  <a:lnTo>
                                    <a:pt x="97" y="69"/>
                                  </a:lnTo>
                                  <a:lnTo>
                                    <a:pt x="155" y="0"/>
                                  </a:lnTo>
                                  <a:lnTo>
                                    <a:pt x="195" y="0"/>
                                  </a:lnTo>
                                  <a:lnTo>
                                    <a:pt x="195" y="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400"/>
                          <wps:cNvSpPr>
                            <a:spLocks/>
                          </wps:cNvSpPr>
                          <wps:spPr bwMode="auto">
                            <a:xfrm>
                              <a:off x="4036" y="13654"/>
                              <a:ext cx="195" cy="181"/>
                            </a:xfrm>
                            <a:custGeom>
                              <a:avLst/>
                              <a:gdLst>
                                <a:gd name="T0" fmla="+- 0 4137 4036"/>
                                <a:gd name="T1" fmla="*/ T0 w 195"/>
                                <a:gd name="T2" fmla="+- 0 13783 13654"/>
                                <a:gd name="T3" fmla="*/ 13783 h 181"/>
                                <a:gd name="T4" fmla="+- 0 4130 4036"/>
                                <a:gd name="T5" fmla="*/ T4 w 195"/>
                                <a:gd name="T6" fmla="+- 0 13783 13654"/>
                                <a:gd name="T7" fmla="*/ 13783 h 181"/>
                                <a:gd name="T8" fmla="+- 0 4082 4036"/>
                                <a:gd name="T9" fmla="*/ T8 w 195"/>
                                <a:gd name="T10" fmla="+- 0 13725 13654"/>
                                <a:gd name="T11" fmla="*/ 13725 h 181"/>
                                <a:gd name="T12" fmla="+- 0 4185 4036"/>
                                <a:gd name="T13" fmla="*/ T12 w 195"/>
                                <a:gd name="T14" fmla="+- 0 13725 13654"/>
                                <a:gd name="T15" fmla="*/ 13725 h 181"/>
                                <a:gd name="T16" fmla="+- 0 4137 4036"/>
                                <a:gd name="T17" fmla="*/ T16 w 195"/>
                                <a:gd name="T18" fmla="+- 0 13783 13654"/>
                                <a:gd name="T19" fmla="*/ 13783 h 181"/>
                              </a:gdLst>
                              <a:ahLst/>
                              <a:cxnLst>
                                <a:cxn ang="0">
                                  <a:pos x="T1" y="T3"/>
                                </a:cxn>
                                <a:cxn ang="0">
                                  <a:pos x="T5" y="T7"/>
                                </a:cxn>
                                <a:cxn ang="0">
                                  <a:pos x="T9" y="T11"/>
                                </a:cxn>
                                <a:cxn ang="0">
                                  <a:pos x="T13" y="T15"/>
                                </a:cxn>
                                <a:cxn ang="0">
                                  <a:pos x="T17" y="T19"/>
                                </a:cxn>
                              </a:cxnLst>
                              <a:rect l="0" t="0" r="r" b="b"/>
                              <a:pathLst>
                                <a:path w="195" h="181">
                                  <a:moveTo>
                                    <a:pt x="101" y="129"/>
                                  </a:moveTo>
                                  <a:lnTo>
                                    <a:pt x="94" y="129"/>
                                  </a:lnTo>
                                  <a:lnTo>
                                    <a:pt x="46" y="71"/>
                                  </a:lnTo>
                                  <a:lnTo>
                                    <a:pt x="149" y="71"/>
                                  </a:lnTo>
                                  <a:lnTo>
                                    <a:pt x="101" y="1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401"/>
                          <wps:cNvSpPr>
                            <a:spLocks/>
                          </wps:cNvSpPr>
                          <wps:spPr bwMode="auto">
                            <a:xfrm>
                              <a:off x="4036" y="13654"/>
                              <a:ext cx="195" cy="181"/>
                            </a:xfrm>
                            <a:custGeom>
                              <a:avLst/>
                              <a:gdLst>
                                <a:gd name="T0" fmla="+- 0 4231 4036"/>
                                <a:gd name="T1" fmla="*/ T0 w 195"/>
                                <a:gd name="T2" fmla="+- 0 13835 13654"/>
                                <a:gd name="T3" fmla="*/ 13835 h 181"/>
                                <a:gd name="T4" fmla="+- 0 4185 4036"/>
                                <a:gd name="T5" fmla="*/ T4 w 195"/>
                                <a:gd name="T6" fmla="+- 0 13835 13654"/>
                                <a:gd name="T7" fmla="*/ 13835 h 181"/>
                                <a:gd name="T8" fmla="+- 0 4185 4036"/>
                                <a:gd name="T9" fmla="*/ T8 w 195"/>
                                <a:gd name="T10" fmla="+- 0 13725 13654"/>
                                <a:gd name="T11" fmla="*/ 13725 h 181"/>
                                <a:gd name="T12" fmla="+- 0 4231 4036"/>
                                <a:gd name="T13" fmla="*/ T12 w 195"/>
                                <a:gd name="T14" fmla="+- 0 13725 13654"/>
                                <a:gd name="T15" fmla="*/ 13725 h 181"/>
                                <a:gd name="T16" fmla="+- 0 4231 4036"/>
                                <a:gd name="T17" fmla="*/ T16 w 195"/>
                                <a:gd name="T18" fmla="+- 0 13835 13654"/>
                                <a:gd name="T19" fmla="*/ 13835 h 181"/>
                              </a:gdLst>
                              <a:ahLst/>
                              <a:cxnLst>
                                <a:cxn ang="0">
                                  <a:pos x="T1" y="T3"/>
                                </a:cxn>
                                <a:cxn ang="0">
                                  <a:pos x="T5" y="T7"/>
                                </a:cxn>
                                <a:cxn ang="0">
                                  <a:pos x="T9" y="T11"/>
                                </a:cxn>
                                <a:cxn ang="0">
                                  <a:pos x="T13" y="T15"/>
                                </a:cxn>
                                <a:cxn ang="0">
                                  <a:pos x="T17" y="T19"/>
                                </a:cxn>
                              </a:cxnLst>
                              <a:rect l="0" t="0" r="r" b="b"/>
                              <a:pathLst>
                                <a:path w="195" h="181">
                                  <a:moveTo>
                                    <a:pt x="195" y="181"/>
                                  </a:moveTo>
                                  <a:lnTo>
                                    <a:pt x="149" y="181"/>
                                  </a:lnTo>
                                  <a:lnTo>
                                    <a:pt x="149" y="71"/>
                                  </a:lnTo>
                                  <a:lnTo>
                                    <a:pt x="195" y="71"/>
                                  </a:lnTo>
                                  <a:lnTo>
                                    <a:pt x="195"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 name="Group 402"/>
                        <wpg:cNvGrpSpPr>
                          <a:grpSpLocks/>
                        </wpg:cNvGrpSpPr>
                        <wpg:grpSpPr bwMode="auto">
                          <a:xfrm>
                            <a:off x="3644" y="13654"/>
                            <a:ext cx="193" cy="181"/>
                            <a:chOff x="3644" y="13654"/>
                            <a:chExt cx="193" cy="181"/>
                          </a:xfrm>
                        </wpg:grpSpPr>
                        <wps:wsp>
                          <wps:cNvPr id="23" name="Freeform 403"/>
                          <wps:cNvSpPr>
                            <a:spLocks/>
                          </wps:cNvSpPr>
                          <wps:spPr bwMode="auto">
                            <a:xfrm>
                              <a:off x="3644" y="13654"/>
                              <a:ext cx="193" cy="181"/>
                            </a:xfrm>
                            <a:custGeom>
                              <a:avLst/>
                              <a:gdLst>
                                <a:gd name="T0" fmla="+- 0 3694 3644"/>
                                <a:gd name="T1" fmla="*/ T0 w 193"/>
                                <a:gd name="T2" fmla="+- 0 13835 13654"/>
                                <a:gd name="T3" fmla="*/ 13835 h 181"/>
                                <a:gd name="T4" fmla="+- 0 3644 3644"/>
                                <a:gd name="T5" fmla="*/ T4 w 193"/>
                                <a:gd name="T6" fmla="+- 0 13835 13654"/>
                                <a:gd name="T7" fmla="*/ 13835 h 181"/>
                                <a:gd name="T8" fmla="+- 0 3716 3644"/>
                                <a:gd name="T9" fmla="*/ T8 w 193"/>
                                <a:gd name="T10" fmla="+- 0 13654 13654"/>
                                <a:gd name="T11" fmla="*/ 13654 h 181"/>
                                <a:gd name="T12" fmla="+- 0 3766 3644"/>
                                <a:gd name="T13" fmla="*/ T12 w 193"/>
                                <a:gd name="T14" fmla="+- 0 13654 13654"/>
                                <a:gd name="T15" fmla="*/ 13654 h 181"/>
                                <a:gd name="T16" fmla="+- 0 3783 3644"/>
                                <a:gd name="T17" fmla="*/ T16 w 193"/>
                                <a:gd name="T18" fmla="+- 0 13698 13654"/>
                                <a:gd name="T19" fmla="*/ 13698 h 181"/>
                                <a:gd name="T20" fmla="+- 0 3741 3644"/>
                                <a:gd name="T21" fmla="*/ T20 w 193"/>
                                <a:gd name="T22" fmla="+- 0 13698 13654"/>
                                <a:gd name="T23" fmla="*/ 13698 h 181"/>
                                <a:gd name="T24" fmla="+- 0 3719 3644"/>
                                <a:gd name="T25" fmla="*/ T24 w 193"/>
                                <a:gd name="T26" fmla="+- 0 13763 13654"/>
                                <a:gd name="T27" fmla="*/ 13763 h 181"/>
                                <a:gd name="T28" fmla="+- 0 3809 3644"/>
                                <a:gd name="T29" fmla="*/ T28 w 193"/>
                                <a:gd name="T30" fmla="+- 0 13763 13654"/>
                                <a:gd name="T31" fmla="*/ 13763 h 181"/>
                                <a:gd name="T32" fmla="+- 0 3821 3644"/>
                                <a:gd name="T33" fmla="*/ T32 w 193"/>
                                <a:gd name="T34" fmla="+- 0 13795 13654"/>
                                <a:gd name="T35" fmla="*/ 13795 h 181"/>
                                <a:gd name="T36" fmla="+- 0 3708 3644"/>
                                <a:gd name="T37" fmla="*/ T36 w 193"/>
                                <a:gd name="T38" fmla="+- 0 13795 13654"/>
                                <a:gd name="T39" fmla="*/ 13795 h 181"/>
                                <a:gd name="T40" fmla="+- 0 3694 3644"/>
                                <a:gd name="T41" fmla="*/ T40 w 193"/>
                                <a:gd name="T42" fmla="+- 0 13835 13654"/>
                                <a:gd name="T43"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93" h="181">
                                  <a:moveTo>
                                    <a:pt x="50" y="181"/>
                                  </a:moveTo>
                                  <a:lnTo>
                                    <a:pt x="0" y="181"/>
                                  </a:lnTo>
                                  <a:lnTo>
                                    <a:pt x="72" y="0"/>
                                  </a:lnTo>
                                  <a:lnTo>
                                    <a:pt x="122" y="0"/>
                                  </a:lnTo>
                                  <a:lnTo>
                                    <a:pt x="139" y="44"/>
                                  </a:lnTo>
                                  <a:lnTo>
                                    <a:pt x="97" y="44"/>
                                  </a:lnTo>
                                  <a:lnTo>
                                    <a:pt x="75" y="109"/>
                                  </a:lnTo>
                                  <a:lnTo>
                                    <a:pt x="165" y="109"/>
                                  </a:lnTo>
                                  <a:lnTo>
                                    <a:pt x="177" y="141"/>
                                  </a:lnTo>
                                  <a:lnTo>
                                    <a:pt x="64" y="141"/>
                                  </a:lnTo>
                                  <a:lnTo>
                                    <a:pt x="50"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404"/>
                          <wps:cNvSpPr>
                            <a:spLocks/>
                          </wps:cNvSpPr>
                          <wps:spPr bwMode="auto">
                            <a:xfrm>
                              <a:off x="3644" y="13654"/>
                              <a:ext cx="193" cy="181"/>
                            </a:xfrm>
                            <a:custGeom>
                              <a:avLst/>
                              <a:gdLst>
                                <a:gd name="T0" fmla="+- 0 3809 3644"/>
                                <a:gd name="T1" fmla="*/ T0 w 193"/>
                                <a:gd name="T2" fmla="+- 0 13763 13654"/>
                                <a:gd name="T3" fmla="*/ 13763 h 181"/>
                                <a:gd name="T4" fmla="+- 0 3763 3644"/>
                                <a:gd name="T5" fmla="*/ T4 w 193"/>
                                <a:gd name="T6" fmla="+- 0 13763 13654"/>
                                <a:gd name="T7" fmla="*/ 13763 h 181"/>
                                <a:gd name="T8" fmla="+- 0 3741 3644"/>
                                <a:gd name="T9" fmla="*/ T8 w 193"/>
                                <a:gd name="T10" fmla="+- 0 13698 13654"/>
                                <a:gd name="T11" fmla="*/ 13698 h 181"/>
                                <a:gd name="T12" fmla="+- 0 3783 3644"/>
                                <a:gd name="T13" fmla="*/ T12 w 193"/>
                                <a:gd name="T14" fmla="+- 0 13698 13654"/>
                                <a:gd name="T15" fmla="*/ 13698 h 181"/>
                                <a:gd name="T16" fmla="+- 0 3809 3644"/>
                                <a:gd name="T17" fmla="*/ T16 w 193"/>
                                <a:gd name="T18" fmla="+- 0 13763 13654"/>
                                <a:gd name="T19" fmla="*/ 13763 h 181"/>
                              </a:gdLst>
                              <a:ahLst/>
                              <a:cxnLst>
                                <a:cxn ang="0">
                                  <a:pos x="T1" y="T3"/>
                                </a:cxn>
                                <a:cxn ang="0">
                                  <a:pos x="T5" y="T7"/>
                                </a:cxn>
                                <a:cxn ang="0">
                                  <a:pos x="T9" y="T11"/>
                                </a:cxn>
                                <a:cxn ang="0">
                                  <a:pos x="T13" y="T15"/>
                                </a:cxn>
                                <a:cxn ang="0">
                                  <a:pos x="T17" y="T19"/>
                                </a:cxn>
                              </a:cxnLst>
                              <a:rect l="0" t="0" r="r" b="b"/>
                              <a:pathLst>
                                <a:path w="193" h="181">
                                  <a:moveTo>
                                    <a:pt x="165" y="109"/>
                                  </a:moveTo>
                                  <a:lnTo>
                                    <a:pt x="119" y="109"/>
                                  </a:lnTo>
                                  <a:lnTo>
                                    <a:pt x="97" y="44"/>
                                  </a:lnTo>
                                  <a:lnTo>
                                    <a:pt x="139" y="44"/>
                                  </a:lnTo>
                                  <a:lnTo>
                                    <a:pt x="165" y="10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05"/>
                          <wps:cNvSpPr>
                            <a:spLocks/>
                          </wps:cNvSpPr>
                          <wps:spPr bwMode="auto">
                            <a:xfrm>
                              <a:off x="3644" y="13654"/>
                              <a:ext cx="193" cy="181"/>
                            </a:xfrm>
                            <a:custGeom>
                              <a:avLst/>
                              <a:gdLst>
                                <a:gd name="T0" fmla="+- 0 3838 3644"/>
                                <a:gd name="T1" fmla="*/ T0 w 193"/>
                                <a:gd name="T2" fmla="+- 0 13835 13654"/>
                                <a:gd name="T3" fmla="*/ 13835 h 181"/>
                                <a:gd name="T4" fmla="+- 0 3788 3644"/>
                                <a:gd name="T5" fmla="*/ T4 w 193"/>
                                <a:gd name="T6" fmla="+- 0 13835 13654"/>
                                <a:gd name="T7" fmla="*/ 13835 h 181"/>
                                <a:gd name="T8" fmla="+- 0 3774 3644"/>
                                <a:gd name="T9" fmla="*/ T8 w 193"/>
                                <a:gd name="T10" fmla="+- 0 13795 13654"/>
                                <a:gd name="T11" fmla="*/ 13795 h 181"/>
                                <a:gd name="T12" fmla="+- 0 3821 3644"/>
                                <a:gd name="T13" fmla="*/ T12 w 193"/>
                                <a:gd name="T14" fmla="+- 0 13795 13654"/>
                                <a:gd name="T15" fmla="*/ 13795 h 181"/>
                                <a:gd name="T16" fmla="+- 0 3838 3644"/>
                                <a:gd name="T17" fmla="*/ T16 w 193"/>
                                <a:gd name="T18" fmla="+- 0 13835 13654"/>
                                <a:gd name="T19" fmla="*/ 13835 h 181"/>
                              </a:gdLst>
                              <a:ahLst/>
                              <a:cxnLst>
                                <a:cxn ang="0">
                                  <a:pos x="T1" y="T3"/>
                                </a:cxn>
                                <a:cxn ang="0">
                                  <a:pos x="T5" y="T7"/>
                                </a:cxn>
                                <a:cxn ang="0">
                                  <a:pos x="T9" y="T11"/>
                                </a:cxn>
                                <a:cxn ang="0">
                                  <a:pos x="T13" y="T15"/>
                                </a:cxn>
                                <a:cxn ang="0">
                                  <a:pos x="T17" y="T19"/>
                                </a:cxn>
                              </a:cxnLst>
                              <a:rect l="0" t="0" r="r" b="b"/>
                              <a:pathLst>
                                <a:path w="193" h="181">
                                  <a:moveTo>
                                    <a:pt x="194" y="181"/>
                                  </a:moveTo>
                                  <a:lnTo>
                                    <a:pt x="144" y="181"/>
                                  </a:lnTo>
                                  <a:lnTo>
                                    <a:pt x="130" y="141"/>
                                  </a:lnTo>
                                  <a:lnTo>
                                    <a:pt x="177" y="141"/>
                                  </a:lnTo>
                                  <a:lnTo>
                                    <a:pt x="194"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406"/>
                        <wpg:cNvGrpSpPr>
                          <a:grpSpLocks/>
                        </wpg:cNvGrpSpPr>
                        <wpg:grpSpPr bwMode="auto">
                          <a:xfrm>
                            <a:off x="4266" y="13744"/>
                            <a:ext cx="91" cy="91"/>
                            <a:chOff x="4266" y="13744"/>
                            <a:chExt cx="91" cy="91"/>
                          </a:xfrm>
                        </wpg:grpSpPr>
                        <wps:wsp>
                          <wps:cNvPr id="27" name="Freeform 407"/>
                          <wps:cNvSpPr>
                            <a:spLocks/>
                          </wps:cNvSpPr>
                          <wps:spPr bwMode="auto">
                            <a:xfrm>
                              <a:off x="4266" y="13744"/>
                              <a:ext cx="91" cy="91"/>
                            </a:xfrm>
                            <a:custGeom>
                              <a:avLst/>
                              <a:gdLst>
                                <a:gd name="T0" fmla="+- 0 4266 4266"/>
                                <a:gd name="T1" fmla="*/ T0 w 91"/>
                                <a:gd name="T2" fmla="+- 0 13744 13744"/>
                                <a:gd name="T3" fmla="*/ 13744 h 91"/>
                                <a:gd name="T4" fmla="+- 0 4356 4266"/>
                                <a:gd name="T5" fmla="*/ T4 w 91"/>
                                <a:gd name="T6" fmla="+- 0 13744 13744"/>
                                <a:gd name="T7" fmla="*/ 13744 h 91"/>
                                <a:gd name="T8" fmla="+- 0 4356 4266"/>
                                <a:gd name="T9" fmla="*/ T8 w 91"/>
                                <a:gd name="T10" fmla="+- 0 13835 13744"/>
                                <a:gd name="T11" fmla="*/ 13835 h 91"/>
                                <a:gd name="T12" fmla="+- 0 4266 4266"/>
                                <a:gd name="T13" fmla="*/ T12 w 91"/>
                                <a:gd name="T14" fmla="+- 0 13835 13744"/>
                                <a:gd name="T15" fmla="*/ 13835 h 91"/>
                                <a:gd name="T16" fmla="+- 0 4266 4266"/>
                                <a:gd name="T17" fmla="*/ T16 w 91"/>
                                <a:gd name="T18" fmla="+- 0 13744 13744"/>
                                <a:gd name="T19" fmla="*/ 13744 h 91"/>
                              </a:gdLst>
                              <a:ahLst/>
                              <a:cxnLst>
                                <a:cxn ang="0">
                                  <a:pos x="T1" y="T3"/>
                                </a:cxn>
                                <a:cxn ang="0">
                                  <a:pos x="T5" y="T7"/>
                                </a:cxn>
                                <a:cxn ang="0">
                                  <a:pos x="T9" y="T11"/>
                                </a:cxn>
                                <a:cxn ang="0">
                                  <a:pos x="T13" y="T15"/>
                                </a:cxn>
                                <a:cxn ang="0">
                                  <a:pos x="T17" y="T19"/>
                                </a:cxn>
                              </a:cxnLst>
                              <a:rect l="0" t="0" r="r" b="b"/>
                              <a:pathLst>
                                <a:path w="91" h="91">
                                  <a:moveTo>
                                    <a:pt x="0" y="0"/>
                                  </a:moveTo>
                                  <a:lnTo>
                                    <a:pt x="90" y="0"/>
                                  </a:lnTo>
                                  <a:lnTo>
                                    <a:pt x="90" y="91"/>
                                  </a:lnTo>
                                  <a:lnTo>
                                    <a:pt x="0" y="91"/>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 name="Group 408"/>
                        <wpg:cNvGrpSpPr>
                          <a:grpSpLocks/>
                        </wpg:cNvGrpSpPr>
                        <wpg:grpSpPr bwMode="auto">
                          <a:xfrm>
                            <a:off x="4194" y="13169"/>
                            <a:ext cx="57" cy="58"/>
                            <a:chOff x="4194" y="13169"/>
                            <a:chExt cx="57" cy="58"/>
                          </a:xfrm>
                        </wpg:grpSpPr>
                        <wps:wsp>
                          <wps:cNvPr id="29" name="Freeform 409"/>
                          <wps:cNvSpPr>
                            <a:spLocks/>
                          </wps:cNvSpPr>
                          <wps:spPr bwMode="auto">
                            <a:xfrm>
                              <a:off x="4194" y="13169"/>
                              <a:ext cx="57" cy="58"/>
                            </a:xfrm>
                            <a:custGeom>
                              <a:avLst/>
                              <a:gdLst>
                                <a:gd name="T0" fmla="+- 0 4235 4194"/>
                                <a:gd name="T1" fmla="*/ T0 w 57"/>
                                <a:gd name="T2" fmla="+- 0 13174 13169"/>
                                <a:gd name="T3" fmla="*/ 13174 h 58"/>
                                <a:gd name="T4" fmla="+- 0 4211 4194"/>
                                <a:gd name="T5" fmla="*/ T4 w 57"/>
                                <a:gd name="T6" fmla="+- 0 13174 13169"/>
                                <a:gd name="T7" fmla="*/ 13174 h 58"/>
                                <a:gd name="T8" fmla="+- 0 4224 4194"/>
                                <a:gd name="T9" fmla="*/ T8 w 57"/>
                                <a:gd name="T10" fmla="+- 0 13169 13169"/>
                                <a:gd name="T11" fmla="*/ 13169 h 58"/>
                                <a:gd name="T12" fmla="+- 0 4235 4194"/>
                                <a:gd name="T13" fmla="*/ T12 w 57"/>
                                <a:gd name="T14" fmla="+- 0 13174 13169"/>
                                <a:gd name="T15" fmla="*/ 13174 h 58"/>
                              </a:gdLst>
                              <a:ahLst/>
                              <a:cxnLst>
                                <a:cxn ang="0">
                                  <a:pos x="T1" y="T3"/>
                                </a:cxn>
                                <a:cxn ang="0">
                                  <a:pos x="T5" y="T7"/>
                                </a:cxn>
                                <a:cxn ang="0">
                                  <a:pos x="T9" y="T11"/>
                                </a:cxn>
                                <a:cxn ang="0">
                                  <a:pos x="T13" y="T15"/>
                                </a:cxn>
                              </a:cxnLst>
                              <a:rect l="0" t="0" r="r" b="b"/>
                              <a:pathLst>
                                <a:path w="57" h="58">
                                  <a:moveTo>
                                    <a:pt x="41" y="5"/>
                                  </a:moveTo>
                                  <a:lnTo>
                                    <a:pt x="17" y="5"/>
                                  </a:lnTo>
                                  <a:lnTo>
                                    <a:pt x="30" y="0"/>
                                  </a:lnTo>
                                  <a:lnTo>
                                    <a:pt x="41" y="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410"/>
                          <wps:cNvSpPr>
                            <a:spLocks/>
                          </wps:cNvSpPr>
                          <wps:spPr bwMode="auto">
                            <a:xfrm>
                              <a:off x="4194" y="13169"/>
                              <a:ext cx="57" cy="58"/>
                            </a:xfrm>
                            <a:custGeom>
                              <a:avLst/>
                              <a:gdLst>
                                <a:gd name="T0" fmla="+- 0 4209 4194"/>
                                <a:gd name="T1" fmla="*/ T0 w 57"/>
                                <a:gd name="T2" fmla="+- 0 13175 13169"/>
                                <a:gd name="T3" fmla="*/ 13175 h 58"/>
                                <a:gd name="T4" fmla="+- 0 4210 4194"/>
                                <a:gd name="T5" fmla="*/ T4 w 57"/>
                                <a:gd name="T6" fmla="+- 0 13174 13169"/>
                                <a:gd name="T7" fmla="*/ 13174 h 58"/>
                                <a:gd name="T8" fmla="+- 0 4211 4194"/>
                                <a:gd name="T9" fmla="*/ T8 w 57"/>
                                <a:gd name="T10" fmla="+- 0 13174 13169"/>
                                <a:gd name="T11" fmla="*/ 13174 h 58"/>
                                <a:gd name="T12" fmla="+- 0 4209 4194"/>
                                <a:gd name="T13" fmla="*/ T12 w 57"/>
                                <a:gd name="T14" fmla="+- 0 13175 13169"/>
                                <a:gd name="T15" fmla="*/ 13175 h 58"/>
                              </a:gdLst>
                              <a:ahLst/>
                              <a:cxnLst>
                                <a:cxn ang="0">
                                  <a:pos x="T1" y="T3"/>
                                </a:cxn>
                                <a:cxn ang="0">
                                  <a:pos x="T5" y="T7"/>
                                </a:cxn>
                                <a:cxn ang="0">
                                  <a:pos x="T9" y="T11"/>
                                </a:cxn>
                                <a:cxn ang="0">
                                  <a:pos x="T13" y="T15"/>
                                </a:cxn>
                              </a:cxnLst>
                              <a:rect l="0" t="0" r="r" b="b"/>
                              <a:pathLst>
                                <a:path w="57" h="58">
                                  <a:moveTo>
                                    <a:pt x="15" y="6"/>
                                  </a:moveTo>
                                  <a:lnTo>
                                    <a:pt x="16" y="5"/>
                                  </a:lnTo>
                                  <a:lnTo>
                                    <a:pt x="17" y="5"/>
                                  </a:lnTo>
                                  <a:lnTo>
                                    <a:pt x="15"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411"/>
                          <wps:cNvSpPr>
                            <a:spLocks/>
                          </wps:cNvSpPr>
                          <wps:spPr bwMode="auto">
                            <a:xfrm>
                              <a:off x="4194" y="13169"/>
                              <a:ext cx="57" cy="58"/>
                            </a:xfrm>
                            <a:custGeom>
                              <a:avLst/>
                              <a:gdLst>
                                <a:gd name="T0" fmla="+- 0 4237 4194"/>
                                <a:gd name="T1" fmla="*/ T0 w 57"/>
                                <a:gd name="T2" fmla="+- 0 13175 13169"/>
                                <a:gd name="T3" fmla="*/ 13175 h 58"/>
                                <a:gd name="T4" fmla="+- 0 4235 4194"/>
                                <a:gd name="T5" fmla="*/ T4 w 57"/>
                                <a:gd name="T6" fmla="+- 0 13174 13169"/>
                                <a:gd name="T7" fmla="*/ 13174 h 58"/>
                                <a:gd name="T8" fmla="+- 0 4236 4194"/>
                                <a:gd name="T9" fmla="*/ T8 w 57"/>
                                <a:gd name="T10" fmla="+- 0 13174 13169"/>
                                <a:gd name="T11" fmla="*/ 13174 h 58"/>
                                <a:gd name="T12" fmla="+- 0 4237 4194"/>
                                <a:gd name="T13" fmla="*/ T12 w 57"/>
                                <a:gd name="T14" fmla="+- 0 13175 13169"/>
                                <a:gd name="T15" fmla="*/ 13175 h 58"/>
                              </a:gdLst>
                              <a:ahLst/>
                              <a:cxnLst>
                                <a:cxn ang="0">
                                  <a:pos x="T1" y="T3"/>
                                </a:cxn>
                                <a:cxn ang="0">
                                  <a:pos x="T5" y="T7"/>
                                </a:cxn>
                                <a:cxn ang="0">
                                  <a:pos x="T9" y="T11"/>
                                </a:cxn>
                                <a:cxn ang="0">
                                  <a:pos x="T13" y="T15"/>
                                </a:cxn>
                              </a:cxnLst>
                              <a:rect l="0" t="0" r="r" b="b"/>
                              <a:pathLst>
                                <a:path w="57" h="58">
                                  <a:moveTo>
                                    <a:pt x="43" y="6"/>
                                  </a:moveTo>
                                  <a:lnTo>
                                    <a:pt x="41" y="5"/>
                                  </a:lnTo>
                                  <a:lnTo>
                                    <a:pt x="42" y="5"/>
                                  </a:lnTo>
                                  <a:lnTo>
                                    <a:pt x="43"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412"/>
                          <wps:cNvSpPr>
                            <a:spLocks/>
                          </wps:cNvSpPr>
                          <wps:spPr bwMode="auto">
                            <a:xfrm>
                              <a:off x="4194" y="13169"/>
                              <a:ext cx="57" cy="58"/>
                            </a:xfrm>
                            <a:custGeom>
                              <a:avLst/>
                              <a:gdLst>
                                <a:gd name="T0" fmla="+- 0 4200 4194"/>
                                <a:gd name="T1" fmla="*/ T0 w 57"/>
                                <a:gd name="T2" fmla="+- 0 13184 13169"/>
                                <a:gd name="T3" fmla="*/ 13184 h 58"/>
                                <a:gd name="T4" fmla="+- 0 4203 4194"/>
                                <a:gd name="T5" fmla="*/ T4 w 57"/>
                                <a:gd name="T6" fmla="+- 0 13178 13169"/>
                                <a:gd name="T7" fmla="*/ 13178 h 58"/>
                                <a:gd name="T8" fmla="+- 0 4209 4194"/>
                                <a:gd name="T9" fmla="*/ T8 w 57"/>
                                <a:gd name="T10" fmla="+- 0 13175 13169"/>
                                <a:gd name="T11" fmla="*/ 13175 h 58"/>
                                <a:gd name="T12" fmla="+- 0 4200 4194"/>
                                <a:gd name="T13" fmla="*/ T12 w 57"/>
                                <a:gd name="T14" fmla="+- 0 13184 13169"/>
                                <a:gd name="T15" fmla="*/ 13184 h 58"/>
                              </a:gdLst>
                              <a:ahLst/>
                              <a:cxnLst>
                                <a:cxn ang="0">
                                  <a:pos x="T1" y="T3"/>
                                </a:cxn>
                                <a:cxn ang="0">
                                  <a:pos x="T5" y="T7"/>
                                </a:cxn>
                                <a:cxn ang="0">
                                  <a:pos x="T9" y="T11"/>
                                </a:cxn>
                                <a:cxn ang="0">
                                  <a:pos x="T13" y="T15"/>
                                </a:cxn>
                              </a:cxnLst>
                              <a:rect l="0" t="0" r="r" b="b"/>
                              <a:pathLst>
                                <a:path w="57" h="58">
                                  <a:moveTo>
                                    <a:pt x="6" y="15"/>
                                  </a:moveTo>
                                  <a:lnTo>
                                    <a:pt x="9" y="9"/>
                                  </a:lnTo>
                                  <a:lnTo>
                                    <a:pt x="15" y="6"/>
                                  </a:lnTo>
                                  <a:lnTo>
                                    <a:pt x="6"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413"/>
                          <wps:cNvSpPr>
                            <a:spLocks/>
                          </wps:cNvSpPr>
                          <wps:spPr bwMode="auto">
                            <a:xfrm>
                              <a:off x="4194" y="13169"/>
                              <a:ext cx="57" cy="58"/>
                            </a:xfrm>
                            <a:custGeom>
                              <a:avLst/>
                              <a:gdLst>
                                <a:gd name="T0" fmla="+- 0 4246 4194"/>
                                <a:gd name="T1" fmla="*/ T0 w 57"/>
                                <a:gd name="T2" fmla="+- 0 13185 13169"/>
                                <a:gd name="T3" fmla="*/ 13185 h 58"/>
                                <a:gd name="T4" fmla="+- 0 4237 4194"/>
                                <a:gd name="T5" fmla="*/ T4 w 57"/>
                                <a:gd name="T6" fmla="+- 0 13175 13169"/>
                                <a:gd name="T7" fmla="*/ 13175 h 58"/>
                                <a:gd name="T8" fmla="+- 0 4243 4194"/>
                                <a:gd name="T9" fmla="*/ T8 w 57"/>
                                <a:gd name="T10" fmla="+- 0 13178 13169"/>
                                <a:gd name="T11" fmla="*/ 13178 h 58"/>
                                <a:gd name="T12" fmla="+- 0 4246 4194"/>
                                <a:gd name="T13" fmla="*/ T12 w 57"/>
                                <a:gd name="T14" fmla="+- 0 13185 13169"/>
                                <a:gd name="T15" fmla="*/ 13185 h 58"/>
                              </a:gdLst>
                              <a:ahLst/>
                              <a:cxnLst>
                                <a:cxn ang="0">
                                  <a:pos x="T1" y="T3"/>
                                </a:cxn>
                                <a:cxn ang="0">
                                  <a:pos x="T5" y="T7"/>
                                </a:cxn>
                                <a:cxn ang="0">
                                  <a:pos x="T9" y="T11"/>
                                </a:cxn>
                                <a:cxn ang="0">
                                  <a:pos x="T13" y="T15"/>
                                </a:cxn>
                              </a:cxnLst>
                              <a:rect l="0" t="0" r="r" b="b"/>
                              <a:pathLst>
                                <a:path w="57" h="58">
                                  <a:moveTo>
                                    <a:pt x="52" y="16"/>
                                  </a:moveTo>
                                  <a:lnTo>
                                    <a:pt x="43" y="6"/>
                                  </a:lnTo>
                                  <a:lnTo>
                                    <a:pt x="49" y="9"/>
                                  </a:lnTo>
                                  <a:lnTo>
                                    <a:pt x="52" y="1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414"/>
                          <wps:cNvSpPr>
                            <a:spLocks/>
                          </wps:cNvSpPr>
                          <wps:spPr bwMode="auto">
                            <a:xfrm>
                              <a:off x="4194" y="13169"/>
                              <a:ext cx="57" cy="58"/>
                            </a:xfrm>
                            <a:custGeom>
                              <a:avLst/>
                              <a:gdLst>
                                <a:gd name="T0" fmla="+- 0 4217 4194"/>
                                <a:gd name="T1" fmla="*/ T0 w 57"/>
                                <a:gd name="T2" fmla="+- 0 13214 13169"/>
                                <a:gd name="T3" fmla="*/ 13214 h 58"/>
                                <a:gd name="T4" fmla="+- 0 4212 4194"/>
                                <a:gd name="T5" fmla="*/ T4 w 57"/>
                                <a:gd name="T6" fmla="+- 0 13214 13169"/>
                                <a:gd name="T7" fmla="*/ 13214 h 58"/>
                                <a:gd name="T8" fmla="+- 0 4212 4194"/>
                                <a:gd name="T9" fmla="*/ T8 w 57"/>
                                <a:gd name="T10" fmla="+- 0 13181 13169"/>
                                <a:gd name="T11" fmla="*/ 13181 h 58"/>
                                <a:gd name="T12" fmla="+- 0 4229 4194"/>
                                <a:gd name="T13" fmla="*/ T12 w 57"/>
                                <a:gd name="T14" fmla="+- 0 13181 13169"/>
                                <a:gd name="T15" fmla="*/ 13181 h 58"/>
                                <a:gd name="T16" fmla="+- 0 4235 4194"/>
                                <a:gd name="T17" fmla="*/ T16 w 57"/>
                                <a:gd name="T18" fmla="+- 0 13183 13169"/>
                                <a:gd name="T19" fmla="*/ 13183 h 58"/>
                                <a:gd name="T20" fmla="+- 0 4235 4194"/>
                                <a:gd name="T21" fmla="*/ T20 w 57"/>
                                <a:gd name="T22" fmla="+- 0 13186 13169"/>
                                <a:gd name="T23" fmla="*/ 13186 h 58"/>
                                <a:gd name="T24" fmla="+- 0 4217 4194"/>
                                <a:gd name="T25" fmla="*/ T24 w 57"/>
                                <a:gd name="T26" fmla="+- 0 13186 13169"/>
                                <a:gd name="T27" fmla="*/ 13186 h 58"/>
                                <a:gd name="T28" fmla="+- 0 4217 4194"/>
                                <a:gd name="T29" fmla="*/ T28 w 57"/>
                                <a:gd name="T30" fmla="+- 0 13195 13169"/>
                                <a:gd name="T31" fmla="*/ 13195 h 58"/>
                                <a:gd name="T32" fmla="+- 0 4235 4194"/>
                                <a:gd name="T33" fmla="*/ T32 w 57"/>
                                <a:gd name="T34" fmla="+- 0 13195 13169"/>
                                <a:gd name="T35" fmla="*/ 13195 h 58"/>
                                <a:gd name="T36" fmla="+- 0 4233 4194"/>
                                <a:gd name="T37" fmla="*/ T36 w 57"/>
                                <a:gd name="T38" fmla="+- 0 13197 13169"/>
                                <a:gd name="T39" fmla="*/ 13197 h 58"/>
                                <a:gd name="T40" fmla="+- 0 4228 4194"/>
                                <a:gd name="T41" fmla="*/ T40 w 57"/>
                                <a:gd name="T42" fmla="+- 0 13198 13169"/>
                                <a:gd name="T43" fmla="*/ 13198 h 58"/>
                                <a:gd name="T44" fmla="+- 0 4233 4194"/>
                                <a:gd name="T45" fmla="*/ T44 w 57"/>
                                <a:gd name="T46" fmla="+- 0 13199 13169"/>
                                <a:gd name="T47" fmla="*/ 13199 h 58"/>
                                <a:gd name="T48" fmla="+- 0 4233 4194"/>
                                <a:gd name="T49" fmla="*/ T48 w 57"/>
                                <a:gd name="T50" fmla="+- 0 13200 13169"/>
                                <a:gd name="T51" fmla="*/ 13200 h 58"/>
                                <a:gd name="T52" fmla="+- 0 4217 4194"/>
                                <a:gd name="T53" fmla="*/ T52 w 57"/>
                                <a:gd name="T54" fmla="+- 0 13200 13169"/>
                                <a:gd name="T55" fmla="*/ 13200 h 58"/>
                                <a:gd name="T56" fmla="+- 0 4217 4194"/>
                                <a:gd name="T57" fmla="*/ T56 w 57"/>
                                <a:gd name="T58" fmla="+- 0 13214 13169"/>
                                <a:gd name="T59" fmla="*/ 13214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7" h="58">
                                  <a:moveTo>
                                    <a:pt x="23" y="45"/>
                                  </a:moveTo>
                                  <a:lnTo>
                                    <a:pt x="18" y="45"/>
                                  </a:lnTo>
                                  <a:lnTo>
                                    <a:pt x="18" y="12"/>
                                  </a:lnTo>
                                  <a:lnTo>
                                    <a:pt x="35" y="12"/>
                                  </a:lnTo>
                                  <a:lnTo>
                                    <a:pt x="41" y="14"/>
                                  </a:lnTo>
                                  <a:lnTo>
                                    <a:pt x="41" y="17"/>
                                  </a:lnTo>
                                  <a:lnTo>
                                    <a:pt x="23" y="17"/>
                                  </a:lnTo>
                                  <a:lnTo>
                                    <a:pt x="23" y="26"/>
                                  </a:lnTo>
                                  <a:lnTo>
                                    <a:pt x="41" y="26"/>
                                  </a:lnTo>
                                  <a:lnTo>
                                    <a:pt x="39" y="28"/>
                                  </a:lnTo>
                                  <a:lnTo>
                                    <a:pt x="34" y="29"/>
                                  </a:lnTo>
                                  <a:lnTo>
                                    <a:pt x="39" y="30"/>
                                  </a:lnTo>
                                  <a:lnTo>
                                    <a:pt x="39" y="31"/>
                                  </a:lnTo>
                                  <a:lnTo>
                                    <a:pt x="23" y="31"/>
                                  </a:lnTo>
                                  <a:lnTo>
                                    <a:pt x="23" y="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415"/>
                          <wps:cNvSpPr>
                            <a:spLocks/>
                          </wps:cNvSpPr>
                          <wps:spPr bwMode="auto">
                            <a:xfrm>
                              <a:off x="4194" y="13169"/>
                              <a:ext cx="57" cy="58"/>
                            </a:xfrm>
                            <a:custGeom>
                              <a:avLst/>
                              <a:gdLst>
                                <a:gd name="T0" fmla="+- 0 4199 4194"/>
                                <a:gd name="T1" fmla="*/ T0 w 57"/>
                                <a:gd name="T2" fmla="+- 0 13186 13169"/>
                                <a:gd name="T3" fmla="*/ 13186 h 58"/>
                                <a:gd name="T4" fmla="+- 0 4199 4194"/>
                                <a:gd name="T5" fmla="*/ T4 w 57"/>
                                <a:gd name="T6" fmla="+- 0 13185 13169"/>
                                <a:gd name="T7" fmla="*/ 13185 h 58"/>
                                <a:gd name="T8" fmla="+- 0 4200 4194"/>
                                <a:gd name="T9" fmla="*/ T8 w 57"/>
                                <a:gd name="T10" fmla="+- 0 13184 13169"/>
                                <a:gd name="T11" fmla="*/ 13184 h 58"/>
                                <a:gd name="T12" fmla="+- 0 4199 4194"/>
                                <a:gd name="T13" fmla="*/ T12 w 57"/>
                                <a:gd name="T14" fmla="+- 0 13186 13169"/>
                                <a:gd name="T15" fmla="*/ 13186 h 58"/>
                              </a:gdLst>
                              <a:ahLst/>
                              <a:cxnLst>
                                <a:cxn ang="0">
                                  <a:pos x="T1" y="T3"/>
                                </a:cxn>
                                <a:cxn ang="0">
                                  <a:pos x="T5" y="T7"/>
                                </a:cxn>
                                <a:cxn ang="0">
                                  <a:pos x="T9" y="T11"/>
                                </a:cxn>
                                <a:cxn ang="0">
                                  <a:pos x="T13" y="T15"/>
                                </a:cxn>
                              </a:cxnLst>
                              <a:rect l="0" t="0" r="r" b="b"/>
                              <a:pathLst>
                                <a:path w="57" h="58">
                                  <a:moveTo>
                                    <a:pt x="5" y="17"/>
                                  </a:moveTo>
                                  <a:lnTo>
                                    <a:pt x="5" y="16"/>
                                  </a:lnTo>
                                  <a:lnTo>
                                    <a:pt x="6" y="15"/>
                                  </a:lnTo>
                                  <a:lnTo>
                                    <a:pt x="5" y="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416"/>
                          <wps:cNvSpPr>
                            <a:spLocks/>
                          </wps:cNvSpPr>
                          <wps:spPr bwMode="auto">
                            <a:xfrm>
                              <a:off x="4194" y="13169"/>
                              <a:ext cx="57" cy="58"/>
                            </a:xfrm>
                            <a:custGeom>
                              <a:avLst/>
                              <a:gdLst>
                                <a:gd name="T0" fmla="+- 0 4246 4194"/>
                                <a:gd name="T1" fmla="*/ T0 w 57"/>
                                <a:gd name="T2" fmla="+- 0 13186 13169"/>
                                <a:gd name="T3" fmla="*/ 13186 h 58"/>
                                <a:gd name="T4" fmla="+- 0 4246 4194"/>
                                <a:gd name="T5" fmla="*/ T4 w 57"/>
                                <a:gd name="T6" fmla="+- 0 13185 13169"/>
                                <a:gd name="T7" fmla="*/ 13185 h 58"/>
                                <a:gd name="T8" fmla="+- 0 4246 4194"/>
                                <a:gd name="T9" fmla="*/ T8 w 57"/>
                                <a:gd name="T10" fmla="+- 0 13185 13169"/>
                                <a:gd name="T11" fmla="*/ 13185 h 58"/>
                                <a:gd name="T12" fmla="+- 0 4246 4194"/>
                                <a:gd name="T13" fmla="*/ T12 w 57"/>
                                <a:gd name="T14" fmla="+- 0 13186 13169"/>
                                <a:gd name="T15" fmla="*/ 13186 h 58"/>
                              </a:gdLst>
                              <a:ahLst/>
                              <a:cxnLst>
                                <a:cxn ang="0">
                                  <a:pos x="T1" y="T3"/>
                                </a:cxn>
                                <a:cxn ang="0">
                                  <a:pos x="T5" y="T7"/>
                                </a:cxn>
                                <a:cxn ang="0">
                                  <a:pos x="T9" y="T11"/>
                                </a:cxn>
                                <a:cxn ang="0">
                                  <a:pos x="T13" y="T15"/>
                                </a:cxn>
                              </a:cxnLst>
                              <a:rect l="0" t="0" r="r" b="b"/>
                              <a:pathLst>
                                <a:path w="57" h="58">
                                  <a:moveTo>
                                    <a:pt x="52" y="17"/>
                                  </a:moveTo>
                                  <a:lnTo>
                                    <a:pt x="52" y="16"/>
                                  </a:lnTo>
                                  <a:lnTo>
                                    <a:pt x="52" y="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17"/>
                          <wps:cNvSpPr>
                            <a:spLocks/>
                          </wps:cNvSpPr>
                          <wps:spPr bwMode="auto">
                            <a:xfrm>
                              <a:off x="4194" y="13169"/>
                              <a:ext cx="57" cy="58"/>
                            </a:xfrm>
                            <a:custGeom>
                              <a:avLst/>
                              <a:gdLst>
                                <a:gd name="T0" fmla="+- 0 4246 4194"/>
                                <a:gd name="T1" fmla="*/ T0 w 57"/>
                                <a:gd name="T2" fmla="+- 0 13210 13169"/>
                                <a:gd name="T3" fmla="*/ 13210 h 58"/>
                                <a:gd name="T4" fmla="+- 0 4246 4194"/>
                                <a:gd name="T5" fmla="*/ T4 w 57"/>
                                <a:gd name="T6" fmla="+- 0 13186 13169"/>
                                <a:gd name="T7" fmla="*/ 13186 h 58"/>
                                <a:gd name="T8" fmla="+- 0 4251 4194"/>
                                <a:gd name="T9" fmla="*/ T8 w 57"/>
                                <a:gd name="T10" fmla="+- 0 13198 13169"/>
                                <a:gd name="T11" fmla="*/ 13198 h 58"/>
                                <a:gd name="T12" fmla="+- 0 4246 4194"/>
                                <a:gd name="T13" fmla="*/ T12 w 57"/>
                                <a:gd name="T14" fmla="+- 0 13210 13169"/>
                                <a:gd name="T15" fmla="*/ 13210 h 58"/>
                              </a:gdLst>
                              <a:ahLst/>
                              <a:cxnLst>
                                <a:cxn ang="0">
                                  <a:pos x="T1" y="T3"/>
                                </a:cxn>
                                <a:cxn ang="0">
                                  <a:pos x="T5" y="T7"/>
                                </a:cxn>
                                <a:cxn ang="0">
                                  <a:pos x="T9" y="T11"/>
                                </a:cxn>
                                <a:cxn ang="0">
                                  <a:pos x="T13" y="T15"/>
                                </a:cxn>
                              </a:cxnLst>
                              <a:rect l="0" t="0" r="r" b="b"/>
                              <a:pathLst>
                                <a:path w="57" h="58">
                                  <a:moveTo>
                                    <a:pt x="52" y="41"/>
                                  </a:moveTo>
                                  <a:lnTo>
                                    <a:pt x="52" y="17"/>
                                  </a:lnTo>
                                  <a:lnTo>
                                    <a:pt x="57" y="29"/>
                                  </a:lnTo>
                                  <a:lnTo>
                                    <a:pt x="52"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8"/>
                          <wps:cNvSpPr>
                            <a:spLocks/>
                          </wps:cNvSpPr>
                          <wps:spPr bwMode="auto">
                            <a:xfrm>
                              <a:off x="4194" y="13169"/>
                              <a:ext cx="57" cy="58"/>
                            </a:xfrm>
                            <a:custGeom>
                              <a:avLst/>
                              <a:gdLst>
                                <a:gd name="T0" fmla="+- 0 4199 4194"/>
                                <a:gd name="T1" fmla="*/ T0 w 57"/>
                                <a:gd name="T2" fmla="+- 0 13210 13169"/>
                                <a:gd name="T3" fmla="*/ 13210 h 58"/>
                                <a:gd name="T4" fmla="+- 0 4194 4194"/>
                                <a:gd name="T5" fmla="*/ T4 w 57"/>
                                <a:gd name="T6" fmla="+- 0 13197 13169"/>
                                <a:gd name="T7" fmla="*/ 13197 h 58"/>
                                <a:gd name="T8" fmla="+- 0 4199 4194"/>
                                <a:gd name="T9" fmla="*/ T8 w 57"/>
                                <a:gd name="T10" fmla="+- 0 13186 13169"/>
                                <a:gd name="T11" fmla="*/ 13186 h 58"/>
                                <a:gd name="T12" fmla="+- 0 4199 4194"/>
                                <a:gd name="T13" fmla="*/ T12 w 57"/>
                                <a:gd name="T14" fmla="+- 0 13210 13169"/>
                                <a:gd name="T15" fmla="*/ 13210 h 58"/>
                              </a:gdLst>
                              <a:ahLst/>
                              <a:cxnLst>
                                <a:cxn ang="0">
                                  <a:pos x="T1" y="T3"/>
                                </a:cxn>
                                <a:cxn ang="0">
                                  <a:pos x="T5" y="T7"/>
                                </a:cxn>
                                <a:cxn ang="0">
                                  <a:pos x="T9" y="T11"/>
                                </a:cxn>
                                <a:cxn ang="0">
                                  <a:pos x="T13" y="T15"/>
                                </a:cxn>
                              </a:cxnLst>
                              <a:rect l="0" t="0" r="r" b="b"/>
                              <a:pathLst>
                                <a:path w="57" h="58">
                                  <a:moveTo>
                                    <a:pt x="5" y="41"/>
                                  </a:moveTo>
                                  <a:lnTo>
                                    <a:pt x="0" y="28"/>
                                  </a:lnTo>
                                  <a:lnTo>
                                    <a:pt x="5" y="17"/>
                                  </a:lnTo>
                                  <a:lnTo>
                                    <a:pt x="5" y="4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19"/>
                          <wps:cNvSpPr>
                            <a:spLocks/>
                          </wps:cNvSpPr>
                          <wps:spPr bwMode="auto">
                            <a:xfrm>
                              <a:off x="4194" y="13169"/>
                              <a:ext cx="57" cy="58"/>
                            </a:xfrm>
                            <a:custGeom>
                              <a:avLst/>
                              <a:gdLst>
                                <a:gd name="T0" fmla="+- 0 4235 4194"/>
                                <a:gd name="T1" fmla="*/ T0 w 57"/>
                                <a:gd name="T2" fmla="+- 0 13195 13169"/>
                                <a:gd name="T3" fmla="*/ 13195 h 58"/>
                                <a:gd name="T4" fmla="+- 0 4222 4194"/>
                                <a:gd name="T5" fmla="*/ T4 w 57"/>
                                <a:gd name="T6" fmla="+- 0 13195 13169"/>
                                <a:gd name="T7" fmla="*/ 13195 h 58"/>
                                <a:gd name="T8" fmla="+- 0 4227 4194"/>
                                <a:gd name="T9" fmla="*/ T8 w 57"/>
                                <a:gd name="T10" fmla="+- 0 13194 13169"/>
                                <a:gd name="T11" fmla="*/ 13194 h 58"/>
                                <a:gd name="T12" fmla="+- 0 4229 4194"/>
                                <a:gd name="T13" fmla="*/ T12 w 57"/>
                                <a:gd name="T14" fmla="+- 0 13192 13169"/>
                                <a:gd name="T15" fmla="*/ 13192 h 58"/>
                                <a:gd name="T16" fmla="+- 0 4229 4194"/>
                                <a:gd name="T17" fmla="*/ T16 w 57"/>
                                <a:gd name="T18" fmla="+- 0 13187 13169"/>
                                <a:gd name="T19" fmla="*/ 13187 h 58"/>
                                <a:gd name="T20" fmla="+- 0 4227 4194"/>
                                <a:gd name="T21" fmla="*/ T20 w 57"/>
                                <a:gd name="T22" fmla="+- 0 13186 13169"/>
                                <a:gd name="T23" fmla="*/ 13186 h 58"/>
                                <a:gd name="T24" fmla="+- 0 4235 4194"/>
                                <a:gd name="T25" fmla="*/ T24 w 57"/>
                                <a:gd name="T26" fmla="+- 0 13186 13169"/>
                                <a:gd name="T27" fmla="*/ 13186 h 58"/>
                                <a:gd name="T28" fmla="+- 0 4235 4194"/>
                                <a:gd name="T29" fmla="*/ T28 w 57"/>
                                <a:gd name="T30" fmla="+- 0 13194 13169"/>
                                <a:gd name="T31" fmla="*/ 13194 h 58"/>
                                <a:gd name="T32" fmla="+- 0 4235 4194"/>
                                <a:gd name="T33" fmla="*/ T32 w 57"/>
                                <a:gd name="T34" fmla="+- 0 13195 13169"/>
                                <a:gd name="T35" fmla="*/ 13195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 h="58">
                                  <a:moveTo>
                                    <a:pt x="41" y="26"/>
                                  </a:moveTo>
                                  <a:lnTo>
                                    <a:pt x="28" y="26"/>
                                  </a:lnTo>
                                  <a:lnTo>
                                    <a:pt x="33" y="25"/>
                                  </a:lnTo>
                                  <a:lnTo>
                                    <a:pt x="35" y="23"/>
                                  </a:lnTo>
                                  <a:lnTo>
                                    <a:pt x="35" y="18"/>
                                  </a:lnTo>
                                  <a:lnTo>
                                    <a:pt x="33" y="17"/>
                                  </a:lnTo>
                                  <a:lnTo>
                                    <a:pt x="41" y="17"/>
                                  </a:lnTo>
                                  <a:lnTo>
                                    <a:pt x="41" y="25"/>
                                  </a:lnTo>
                                  <a:lnTo>
                                    <a:pt x="41"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20"/>
                          <wps:cNvSpPr>
                            <a:spLocks/>
                          </wps:cNvSpPr>
                          <wps:spPr bwMode="auto">
                            <a:xfrm>
                              <a:off x="4194" y="13169"/>
                              <a:ext cx="57" cy="58"/>
                            </a:xfrm>
                            <a:custGeom>
                              <a:avLst/>
                              <a:gdLst>
                                <a:gd name="T0" fmla="+- 0 4223 4194"/>
                                <a:gd name="T1" fmla="*/ T0 w 57"/>
                                <a:gd name="T2" fmla="+- 0 13200 13169"/>
                                <a:gd name="T3" fmla="*/ 13200 h 58"/>
                                <a:gd name="T4" fmla="+- 0 4221 4194"/>
                                <a:gd name="T5" fmla="*/ T4 w 57"/>
                                <a:gd name="T6" fmla="+- 0 13200 13169"/>
                                <a:gd name="T7" fmla="*/ 13200 h 58"/>
                                <a:gd name="T8" fmla="+- 0 4225 4194"/>
                                <a:gd name="T9" fmla="*/ T8 w 57"/>
                                <a:gd name="T10" fmla="+- 0 13200 13169"/>
                                <a:gd name="T11" fmla="*/ 13200 h 58"/>
                                <a:gd name="T12" fmla="+- 0 4223 4194"/>
                                <a:gd name="T13" fmla="*/ T12 w 57"/>
                                <a:gd name="T14" fmla="+- 0 13200 13169"/>
                                <a:gd name="T15" fmla="*/ 13200 h 58"/>
                              </a:gdLst>
                              <a:ahLst/>
                              <a:cxnLst>
                                <a:cxn ang="0">
                                  <a:pos x="T1" y="T3"/>
                                </a:cxn>
                                <a:cxn ang="0">
                                  <a:pos x="T5" y="T7"/>
                                </a:cxn>
                                <a:cxn ang="0">
                                  <a:pos x="T9" y="T11"/>
                                </a:cxn>
                                <a:cxn ang="0">
                                  <a:pos x="T13" y="T15"/>
                                </a:cxn>
                              </a:cxnLst>
                              <a:rect l="0" t="0" r="r" b="b"/>
                              <a:pathLst>
                                <a:path w="57" h="58">
                                  <a:moveTo>
                                    <a:pt x="29" y="31"/>
                                  </a:moveTo>
                                  <a:lnTo>
                                    <a:pt x="27" y="31"/>
                                  </a:lnTo>
                                  <a:lnTo>
                                    <a:pt x="31" y="31"/>
                                  </a:lnTo>
                                  <a:lnTo>
                                    <a:pt x="29"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1"/>
                          <wps:cNvSpPr>
                            <a:spLocks/>
                          </wps:cNvSpPr>
                          <wps:spPr bwMode="auto">
                            <a:xfrm>
                              <a:off x="4194" y="13169"/>
                              <a:ext cx="57" cy="58"/>
                            </a:xfrm>
                            <a:custGeom>
                              <a:avLst/>
                              <a:gdLst>
                                <a:gd name="T0" fmla="+- 0 4236 4194"/>
                                <a:gd name="T1" fmla="*/ T0 w 57"/>
                                <a:gd name="T2" fmla="+- 0 13214 13169"/>
                                <a:gd name="T3" fmla="*/ 13214 h 58"/>
                                <a:gd name="T4" fmla="+- 0 4229 4194"/>
                                <a:gd name="T5" fmla="*/ T4 w 57"/>
                                <a:gd name="T6" fmla="+- 0 13214 13169"/>
                                <a:gd name="T7" fmla="*/ 13214 h 58"/>
                                <a:gd name="T8" fmla="+- 0 4229 4194"/>
                                <a:gd name="T9" fmla="*/ T8 w 57"/>
                                <a:gd name="T10" fmla="+- 0 13212 13169"/>
                                <a:gd name="T11" fmla="*/ 13212 h 58"/>
                                <a:gd name="T12" fmla="+- 0 4228 4194"/>
                                <a:gd name="T13" fmla="*/ T12 w 57"/>
                                <a:gd name="T14" fmla="+- 0 13210 13169"/>
                                <a:gd name="T15" fmla="*/ 13210 h 58"/>
                                <a:gd name="T16" fmla="+- 0 4228 4194"/>
                                <a:gd name="T17" fmla="*/ T16 w 57"/>
                                <a:gd name="T18" fmla="+- 0 13208 13169"/>
                                <a:gd name="T19" fmla="*/ 13208 h 58"/>
                                <a:gd name="T20" fmla="+- 0 4228 4194"/>
                                <a:gd name="T21" fmla="*/ T20 w 57"/>
                                <a:gd name="T22" fmla="+- 0 13205 13169"/>
                                <a:gd name="T23" fmla="*/ 13205 h 58"/>
                                <a:gd name="T24" fmla="+- 0 4228 4194"/>
                                <a:gd name="T25" fmla="*/ T24 w 57"/>
                                <a:gd name="T26" fmla="+- 0 13203 13169"/>
                                <a:gd name="T27" fmla="*/ 13203 h 58"/>
                                <a:gd name="T28" fmla="+- 0 4225 4194"/>
                                <a:gd name="T29" fmla="*/ T28 w 57"/>
                                <a:gd name="T30" fmla="+- 0 13200 13169"/>
                                <a:gd name="T31" fmla="*/ 13200 h 58"/>
                                <a:gd name="T32" fmla="+- 0 4233 4194"/>
                                <a:gd name="T33" fmla="*/ T32 w 57"/>
                                <a:gd name="T34" fmla="+- 0 13200 13169"/>
                                <a:gd name="T35" fmla="*/ 13200 h 58"/>
                                <a:gd name="T36" fmla="+- 0 4233 4194"/>
                                <a:gd name="T37" fmla="*/ T36 w 57"/>
                                <a:gd name="T38" fmla="+- 0 13201 13169"/>
                                <a:gd name="T39" fmla="*/ 13201 h 58"/>
                                <a:gd name="T40" fmla="+- 0 4234 4194"/>
                                <a:gd name="T41" fmla="*/ T40 w 57"/>
                                <a:gd name="T42" fmla="+- 0 13208 13169"/>
                                <a:gd name="T43" fmla="*/ 13208 h 58"/>
                                <a:gd name="T44" fmla="+- 0 4235 4194"/>
                                <a:gd name="T45" fmla="*/ T44 w 57"/>
                                <a:gd name="T46" fmla="+- 0 13211 13169"/>
                                <a:gd name="T47" fmla="*/ 13211 h 58"/>
                                <a:gd name="T48" fmla="+- 0 4236 4194"/>
                                <a:gd name="T49" fmla="*/ T48 w 57"/>
                                <a:gd name="T50" fmla="+- 0 13214 13169"/>
                                <a:gd name="T51" fmla="*/ 13214 h 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8">
                                  <a:moveTo>
                                    <a:pt x="42" y="45"/>
                                  </a:moveTo>
                                  <a:lnTo>
                                    <a:pt x="35" y="45"/>
                                  </a:lnTo>
                                  <a:lnTo>
                                    <a:pt x="35" y="43"/>
                                  </a:lnTo>
                                  <a:lnTo>
                                    <a:pt x="34" y="41"/>
                                  </a:lnTo>
                                  <a:lnTo>
                                    <a:pt x="34" y="39"/>
                                  </a:lnTo>
                                  <a:lnTo>
                                    <a:pt x="34" y="36"/>
                                  </a:lnTo>
                                  <a:lnTo>
                                    <a:pt x="34" y="34"/>
                                  </a:lnTo>
                                  <a:lnTo>
                                    <a:pt x="31" y="31"/>
                                  </a:lnTo>
                                  <a:lnTo>
                                    <a:pt x="39" y="31"/>
                                  </a:lnTo>
                                  <a:lnTo>
                                    <a:pt x="39" y="32"/>
                                  </a:lnTo>
                                  <a:lnTo>
                                    <a:pt x="40" y="39"/>
                                  </a:lnTo>
                                  <a:lnTo>
                                    <a:pt x="41" y="42"/>
                                  </a:lnTo>
                                  <a:lnTo>
                                    <a:pt x="42" y="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2"/>
                          <wps:cNvSpPr>
                            <a:spLocks/>
                          </wps:cNvSpPr>
                          <wps:spPr bwMode="auto">
                            <a:xfrm>
                              <a:off x="4194" y="13169"/>
                              <a:ext cx="57" cy="58"/>
                            </a:xfrm>
                            <a:custGeom>
                              <a:avLst/>
                              <a:gdLst>
                                <a:gd name="T0" fmla="+- 0 4200 4194"/>
                                <a:gd name="T1" fmla="*/ T0 w 57"/>
                                <a:gd name="T2" fmla="+- 0 13212 13169"/>
                                <a:gd name="T3" fmla="*/ 13212 h 58"/>
                                <a:gd name="T4" fmla="+- 0 4199 4194"/>
                                <a:gd name="T5" fmla="*/ T4 w 57"/>
                                <a:gd name="T6" fmla="+- 0 13211 13169"/>
                                <a:gd name="T7" fmla="*/ 13211 h 58"/>
                                <a:gd name="T8" fmla="+- 0 4199 4194"/>
                                <a:gd name="T9" fmla="*/ T8 w 57"/>
                                <a:gd name="T10" fmla="+- 0 13210 13169"/>
                                <a:gd name="T11" fmla="*/ 13210 h 58"/>
                                <a:gd name="T12" fmla="+- 0 4200 4194"/>
                                <a:gd name="T13" fmla="*/ T12 w 57"/>
                                <a:gd name="T14" fmla="+- 0 13212 13169"/>
                                <a:gd name="T15" fmla="*/ 13212 h 58"/>
                              </a:gdLst>
                              <a:ahLst/>
                              <a:cxnLst>
                                <a:cxn ang="0">
                                  <a:pos x="T1" y="T3"/>
                                </a:cxn>
                                <a:cxn ang="0">
                                  <a:pos x="T5" y="T7"/>
                                </a:cxn>
                                <a:cxn ang="0">
                                  <a:pos x="T9" y="T11"/>
                                </a:cxn>
                                <a:cxn ang="0">
                                  <a:pos x="T13" y="T15"/>
                                </a:cxn>
                              </a:cxnLst>
                              <a:rect l="0" t="0" r="r" b="b"/>
                              <a:pathLst>
                                <a:path w="57" h="58">
                                  <a:moveTo>
                                    <a:pt x="6" y="43"/>
                                  </a:moveTo>
                                  <a:lnTo>
                                    <a:pt x="5" y="42"/>
                                  </a:lnTo>
                                  <a:lnTo>
                                    <a:pt x="5" y="41"/>
                                  </a:lnTo>
                                  <a:lnTo>
                                    <a:pt x="6"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3"/>
                          <wps:cNvSpPr>
                            <a:spLocks/>
                          </wps:cNvSpPr>
                          <wps:spPr bwMode="auto">
                            <a:xfrm>
                              <a:off x="4194" y="13169"/>
                              <a:ext cx="57" cy="58"/>
                            </a:xfrm>
                            <a:custGeom>
                              <a:avLst/>
                              <a:gdLst>
                                <a:gd name="T0" fmla="+- 0 4246 4194"/>
                                <a:gd name="T1" fmla="*/ T0 w 57"/>
                                <a:gd name="T2" fmla="+- 0 13212 13169"/>
                                <a:gd name="T3" fmla="*/ 13212 h 58"/>
                                <a:gd name="T4" fmla="+- 0 4246 4194"/>
                                <a:gd name="T5" fmla="*/ T4 w 57"/>
                                <a:gd name="T6" fmla="+- 0 13210 13169"/>
                                <a:gd name="T7" fmla="*/ 13210 h 58"/>
                                <a:gd name="T8" fmla="+- 0 4246 4194"/>
                                <a:gd name="T9" fmla="*/ T8 w 57"/>
                                <a:gd name="T10" fmla="+- 0 13211 13169"/>
                                <a:gd name="T11" fmla="*/ 13211 h 58"/>
                                <a:gd name="T12" fmla="+- 0 4246 4194"/>
                                <a:gd name="T13" fmla="*/ T12 w 57"/>
                                <a:gd name="T14" fmla="+- 0 13212 13169"/>
                                <a:gd name="T15" fmla="*/ 13212 h 58"/>
                              </a:gdLst>
                              <a:ahLst/>
                              <a:cxnLst>
                                <a:cxn ang="0">
                                  <a:pos x="T1" y="T3"/>
                                </a:cxn>
                                <a:cxn ang="0">
                                  <a:pos x="T5" y="T7"/>
                                </a:cxn>
                                <a:cxn ang="0">
                                  <a:pos x="T9" y="T11"/>
                                </a:cxn>
                                <a:cxn ang="0">
                                  <a:pos x="T13" y="T15"/>
                                </a:cxn>
                              </a:cxnLst>
                              <a:rect l="0" t="0" r="r" b="b"/>
                              <a:pathLst>
                                <a:path w="57" h="58">
                                  <a:moveTo>
                                    <a:pt x="52" y="43"/>
                                  </a:moveTo>
                                  <a:lnTo>
                                    <a:pt x="52" y="41"/>
                                  </a:lnTo>
                                  <a:lnTo>
                                    <a:pt x="52" y="42"/>
                                  </a:lnTo>
                                  <a:lnTo>
                                    <a:pt x="52"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24"/>
                          <wps:cNvSpPr>
                            <a:spLocks/>
                          </wps:cNvSpPr>
                          <wps:spPr bwMode="auto">
                            <a:xfrm>
                              <a:off x="4194" y="13169"/>
                              <a:ext cx="57" cy="58"/>
                            </a:xfrm>
                            <a:custGeom>
                              <a:avLst/>
                              <a:gdLst>
                                <a:gd name="T0" fmla="+- 0 4237 4194"/>
                                <a:gd name="T1" fmla="*/ T0 w 57"/>
                                <a:gd name="T2" fmla="+- 0 13221 13169"/>
                                <a:gd name="T3" fmla="*/ 13221 h 58"/>
                                <a:gd name="T4" fmla="+- 0 4246 4194"/>
                                <a:gd name="T5" fmla="*/ T4 w 57"/>
                                <a:gd name="T6" fmla="+- 0 13212 13169"/>
                                <a:gd name="T7" fmla="*/ 13212 h 58"/>
                                <a:gd name="T8" fmla="+- 0 4243 4194"/>
                                <a:gd name="T9" fmla="*/ T8 w 57"/>
                                <a:gd name="T10" fmla="+- 0 13218 13169"/>
                                <a:gd name="T11" fmla="*/ 13218 h 58"/>
                                <a:gd name="T12" fmla="+- 0 4237 4194"/>
                                <a:gd name="T13" fmla="*/ T12 w 57"/>
                                <a:gd name="T14" fmla="+- 0 13221 13169"/>
                                <a:gd name="T15" fmla="*/ 13221 h 58"/>
                              </a:gdLst>
                              <a:ahLst/>
                              <a:cxnLst>
                                <a:cxn ang="0">
                                  <a:pos x="T1" y="T3"/>
                                </a:cxn>
                                <a:cxn ang="0">
                                  <a:pos x="T5" y="T7"/>
                                </a:cxn>
                                <a:cxn ang="0">
                                  <a:pos x="T9" y="T11"/>
                                </a:cxn>
                                <a:cxn ang="0">
                                  <a:pos x="T13" y="T15"/>
                                </a:cxn>
                              </a:cxnLst>
                              <a:rect l="0" t="0" r="r" b="b"/>
                              <a:pathLst>
                                <a:path w="57" h="58">
                                  <a:moveTo>
                                    <a:pt x="43" y="52"/>
                                  </a:moveTo>
                                  <a:lnTo>
                                    <a:pt x="52" y="43"/>
                                  </a:lnTo>
                                  <a:lnTo>
                                    <a:pt x="49" y="49"/>
                                  </a:lnTo>
                                  <a:lnTo>
                                    <a:pt x="43"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25"/>
                          <wps:cNvSpPr>
                            <a:spLocks/>
                          </wps:cNvSpPr>
                          <wps:spPr bwMode="auto">
                            <a:xfrm>
                              <a:off x="4194" y="13169"/>
                              <a:ext cx="57" cy="58"/>
                            </a:xfrm>
                            <a:custGeom>
                              <a:avLst/>
                              <a:gdLst>
                                <a:gd name="T0" fmla="+- 0 4209 4194"/>
                                <a:gd name="T1" fmla="*/ T0 w 57"/>
                                <a:gd name="T2" fmla="+- 0 13221 13169"/>
                                <a:gd name="T3" fmla="*/ 13221 h 58"/>
                                <a:gd name="T4" fmla="+- 0 4202 4194"/>
                                <a:gd name="T5" fmla="*/ T4 w 57"/>
                                <a:gd name="T6" fmla="+- 0 13218 13169"/>
                                <a:gd name="T7" fmla="*/ 13218 h 58"/>
                                <a:gd name="T8" fmla="+- 0 4200 4194"/>
                                <a:gd name="T9" fmla="*/ T8 w 57"/>
                                <a:gd name="T10" fmla="+- 0 13212 13169"/>
                                <a:gd name="T11" fmla="*/ 13212 h 58"/>
                                <a:gd name="T12" fmla="+- 0 4209 4194"/>
                                <a:gd name="T13" fmla="*/ T12 w 57"/>
                                <a:gd name="T14" fmla="+- 0 13221 13169"/>
                                <a:gd name="T15" fmla="*/ 13221 h 58"/>
                              </a:gdLst>
                              <a:ahLst/>
                              <a:cxnLst>
                                <a:cxn ang="0">
                                  <a:pos x="T1" y="T3"/>
                                </a:cxn>
                                <a:cxn ang="0">
                                  <a:pos x="T5" y="T7"/>
                                </a:cxn>
                                <a:cxn ang="0">
                                  <a:pos x="T9" y="T11"/>
                                </a:cxn>
                                <a:cxn ang="0">
                                  <a:pos x="T13" y="T15"/>
                                </a:cxn>
                              </a:cxnLst>
                              <a:rect l="0" t="0" r="r" b="b"/>
                              <a:pathLst>
                                <a:path w="57" h="58">
                                  <a:moveTo>
                                    <a:pt x="15" y="52"/>
                                  </a:moveTo>
                                  <a:lnTo>
                                    <a:pt x="8" y="49"/>
                                  </a:lnTo>
                                  <a:lnTo>
                                    <a:pt x="6" y="43"/>
                                  </a:lnTo>
                                  <a:lnTo>
                                    <a:pt x="15"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26"/>
                          <wps:cNvSpPr>
                            <a:spLocks/>
                          </wps:cNvSpPr>
                          <wps:spPr bwMode="auto">
                            <a:xfrm>
                              <a:off x="4194" y="13169"/>
                              <a:ext cx="57" cy="58"/>
                            </a:xfrm>
                            <a:custGeom>
                              <a:avLst/>
                              <a:gdLst>
                                <a:gd name="T0" fmla="+- 0 4211 4194"/>
                                <a:gd name="T1" fmla="*/ T0 w 57"/>
                                <a:gd name="T2" fmla="+- 0 13222 13169"/>
                                <a:gd name="T3" fmla="*/ 13222 h 58"/>
                                <a:gd name="T4" fmla="+- 0 4210 4194"/>
                                <a:gd name="T5" fmla="*/ T4 w 57"/>
                                <a:gd name="T6" fmla="+- 0 13222 13169"/>
                                <a:gd name="T7" fmla="*/ 13222 h 58"/>
                                <a:gd name="T8" fmla="+- 0 4209 4194"/>
                                <a:gd name="T9" fmla="*/ T8 w 57"/>
                                <a:gd name="T10" fmla="+- 0 13221 13169"/>
                                <a:gd name="T11" fmla="*/ 13221 h 58"/>
                                <a:gd name="T12" fmla="+- 0 4211 4194"/>
                                <a:gd name="T13" fmla="*/ T12 w 57"/>
                                <a:gd name="T14" fmla="+- 0 13222 13169"/>
                                <a:gd name="T15" fmla="*/ 13222 h 58"/>
                              </a:gdLst>
                              <a:ahLst/>
                              <a:cxnLst>
                                <a:cxn ang="0">
                                  <a:pos x="T1" y="T3"/>
                                </a:cxn>
                                <a:cxn ang="0">
                                  <a:pos x="T5" y="T7"/>
                                </a:cxn>
                                <a:cxn ang="0">
                                  <a:pos x="T9" y="T11"/>
                                </a:cxn>
                                <a:cxn ang="0">
                                  <a:pos x="T13" y="T15"/>
                                </a:cxn>
                              </a:cxnLst>
                              <a:rect l="0" t="0" r="r" b="b"/>
                              <a:pathLst>
                                <a:path w="57" h="58">
                                  <a:moveTo>
                                    <a:pt x="17" y="53"/>
                                  </a:moveTo>
                                  <a:lnTo>
                                    <a:pt x="16" y="53"/>
                                  </a:lnTo>
                                  <a:lnTo>
                                    <a:pt x="15" y="52"/>
                                  </a:lnTo>
                                  <a:lnTo>
                                    <a:pt x="17" y="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7"/>
                          <wps:cNvSpPr>
                            <a:spLocks/>
                          </wps:cNvSpPr>
                          <wps:spPr bwMode="auto">
                            <a:xfrm>
                              <a:off x="4194" y="13169"/>
                              <a:ext cx="57" cy="58"/>
                            </a:xfrm>
                            <a:custGeom>
                              <a:avLst/>
                              <a:gdLst>
                                <a:gd name="T0" fmla="+- 0 4236 4194"/>
                                <a:gd name="T1" fmla="*/ T0 w 57"/>
                                <a:gd name="T2" fmla="+- 0 13222 13169"/>
                                <a:gd name="T3" fmla="*/ 13222 h 58"/>
                                <a:gd name="T4" fmla="+- 0 4235 4194"/>
                                <a:gd name="T5" fmla="*/ T4 w 57"/>
                                <a:gd name="T6" fmla="+- 0 13222 13169"/>
                                <a:gd name="T7" fmla="*/ 13222 h 58"/>
                                <a:gd name="T8" fmla="+- 0 4237 4194"/>
                                <a:gd name="T9" fmla="*/ T8 w 57"/>
                                <a:gd name="T10" fmla="+- 0 13221 13169"/>
                                <a:gd name="T11" fmla="*/ 13221 h 58"/>
                                <a:gd name="T12" fmla="+- 0 4236 4194"/>
                                <a:gd name="T13" fmla="*/ T12 w 57"/>
                                <a:gd name="T14" fmla="+- 0 13222 13169"/>
                                <a:gd name="T15" fmla="*/ 13222 h 58"/>
                              </a:gdLst>
                              <a:ahLst/>
                              <a:cxnLst>
                                <a:cxn ang="0">
                                  <a:pos x="T1" y="T3"/>
                                </a:cxn>
                                <a:cxn ang="0">
                                  <a:pos x="T5" y="T7"/>
                                </a:cxn>
                                <a:cxn ang="0">
                                  <a:pos x="T9" y="T11"/>
                                </a:cxn>
                                <a:cxn ang="0">
                                  <a:pos x="T13" y="T15"/>
                                </a:cxn>
                              </a:cxnLst>
                              <a:rect l="0" t="0" r="r" b="b"/>
                              <a:pathLst>
                                <a:path w="57" h="58">
                                  <a:moveTo>
                                    <a:pt x="42" y="53"/>
                                  </a:moveTo>
                                  <a:lnTo>
                                    <a:pt x="41" y="53"/>
                                  </a:lnTo>
                                  <a:lnTo>
                                    <a:pt x="43" y="52"/>
                                  </a:lnTo>
                                  <a:lnTo>
                                    <a:pt x="42" y="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28"/>
                          <wps:cNvSpPr>
                            <a:spLocks/>
                          </wps:cNvSpPr>
                          <wps:spPr bwMode="auto">
                            <a:xfrm>
                              <a:off x="4194" y="13169"/>
                              <a:ext cx="57" cy="58"/>
                            </a:xfrm>
                            <a:custGeom>
                              <a:avLst/>
                              <a:gdLst>
                                <a:gd name="T0" fmla="+- 0 4223 4194"/>
                                <a:gd name="T1" fmla="*/ T0 w 57"/>
                                <a:gd name="T2" fmla="+- 0 13227 13169"/>
                                <a:gd name="T3" fmla="*/ 13227 h 58"/>
                                <a:gd name="T4" fmla="+- 0 4222 4194"/>
                                <a:gd name="T5" fmla="*/ T4 w 57"/>
                                <a:gd name="T6" fmla="+- 0 13227 13169"/>
                                <a:gd name="T7" fmla="*/ 13227 h 58"/>
                                <a:gd name="T8" fmla="+- 0 4211 4194"/>
                                <a:gd name="T9" fmla="*/ T8 w 57"/>
                                <a:gd name="T10" fmla="+- 0 13222 13169"/>
                                <a:gd name="T11" fmla="*/ 13222 h 58"/>
                                <a:gd name="T12" fmla="+- 0 4235 4194"/>
                                <a:gd name="T13" fmla="*/ T12 w 57"/>
                                <a:gd name="T14" fmla="+- 0 13222 13169"/>
                                <a:gd name="T15" fmla="*/ 13222 h 58"/>
                                <a:gd name="T16" fmla="+- 0 4223 4194"/>
                                <a:gd name="T17" fmla="*/ T16 w 57"/>
                                <a:gd name="T18" fmla="+- 0 13227 13169"/>
                                <a:gd name="T19" fmla="*/ 13227 h 58"/>
                              </a:gdLst>
                              <a:ahLst/>
                              <a:cxnLst>
                                <a:cxn ang="0">
                                  <a:pos x="T1" y="T3"/>
                                </a:cxn>
                                <a:cxn ang="0">
                                  <a:pos x="T5" y="T7"/>
                                </a:cxn>
                                <a:cxn ang="0">
                                  <a:pos x="T9" y="T11"/>
                                </a:cxn>
                                <a:cxn ang="0">
                                  <a:pos x="T13" y="T15"/>
                                </a:cxn>
                                <a:cxn ang="0">
                                  <a:pos x="T17" y="T19"/>
                                </a:cxn>
                              </a:cxnLst>
                              <a:rect l="0" t="0" r="r" b="b"/>
                              <a:pathLst>
                                <a:path w="57" h="58">
                                  <a:moveTo>
                                    <a:pt x="29" y="58"/>
                                  </a:moveTo>
                                  <a:lnTo>
                                    <a:pt x="28" y="58"/>
                                  </a:lnTo>
                                  <a:lnTo>
                                    <a:pt x="17" y="53"/>
                                  </a:lnTo>
                                  <a:lnTo>
                                    <a:pt x="41" y="53"/>
                                  </a:lnTo>
                                  <a:lnTo>
                                    <a:pt x="29" y="5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cNvPr id="49" name="Group 429"/>
                      <wpg:cNvGrpSpPr>
                        <a:grpSpLocks/>
                      </wpg:cNvGrpSpPr>
                      <wpg:grpSpPr bwMode="auto">
                        <a:xfrm>
                          <a:off x="4267" y="13167"/>
                          <a:ext cx="93" cy="488"/>
                          <a:chOff x="4267" y="13167"/>
                          <a:chExt cx="93" cy="488"/>
                        </a:xfrm>
                      </wpg:grpSpPr>
                      <wpg:grpSp>
                        <wpg:cNvPr id="50" name="Group 430"/>
                        <wpg:cNvGrpSpPr>
                          <a:grpSpLocks/>
                        </wpg:cNvGrpSpPr>
                        <wpg:grpSpPr bwMode="auto">
                          <a:xfrm>
                            <a:off x="4268" y="13603"/>
                            <a:ext cx="89" cy="52"/>
                            <a:chOff x="4268" y="13603"/>
                            <a:chExt cx="89" cy="52"/>
                          </a:xfrm>
                        </wpg:grpSpPr>
                        <wps:wsp>
                          <wps:cNvPr id="51" name="Freeform 431"/>
                          <wps:cNvSpPr>
                            <a:spLocks/>
                          </wps:cNvSpPr>
                          <wps:spPr bwMode="auto">
                            <a:xfrm>
                              <a:off x="4268" y="13603"/>
                              <a:ext cx="89" cy="52"/>
                            </a:xfrm>
                            <a:custGeom>
                              <a:avLst/>
                              <a:gdLst>
                                <a:gd name="T0" fmla="+- 0 4357 4268"/>
                                <a:gd name="T1" fmla="*/ T0 w 89"/>
                                <a:gd name="T2" fmla="+- 0 13654 13603"/>
                                <a:gd name="T3" fmla="*/ 13654 h 52"/>
                                <a:gd name="T4" fmla="+- 0 4268 4268"/>
                                <a:gd name="T5" fmla="*/ T4 w 89"/>
                                <a:gd name="T6" fmla="+- 0 13654 13603"/>
                                <a:gd name="T7" fmla="*/ 13654 h 52"/>
                                <a:gd name="T8" fmla="+- 0 4268 4268"/>
                                <a:gd name="T9" fmla="*/ T8 w 89"/>
                                <a:gd name="T10" fmla="+- 0 13616 13603"/>
                                <a:gd name="T11" fmla="*/ 13616 h 52"/>
                                <a:gd name="T12" fmla="+- 0 4273 4268"/>
                                <a:gd name="T13" fmla="*/ T12 w 89"/>
                                <a:gd name="T14" fmla="+- 0 13603 13603"/>
                                <a:gd name="T15" fmla="*/ 13603 h 52"/>
                                <a:gd name="T16" fmla="+- 0 4314 4268"/>
                                <a:gd name="T17" fmla="*/ T16 w 89"/>
                                <a:gd name="T18" fmla="+- 0 13603 13603"/>
                                <a:gd name="T19" fmla="*/ 13603 h 52"/>
                                <a:gd name="T20" fmla="+- 0 4317 4268"/>
                                <a:gd name="T21" fmla="*/ T20 w 89"/>
                                <a:gd name="T22" fmla="+- 0 13615 13603"/>
                                <a:gd name="T23" fmla="*/ 13615 h 52"/>
                                <a:gd name="T24" fmla="+- 0 4280 4268"/>
                                <a:gd name="T25" fmla="*/ T24 w 89"/>
                                <a:gd name="T26" fmla="+- 0 13615 13603"/>
                                <a:gd name="T27" fmla="*/ 13615 h 52"/>
                                <a:gd name="T28" fmla="+- 0 4278 4268"/>
                                <a:gd name="T29" fmla="*/ T28 w 89"/>
                                <a:gd name="T30" fmla="+- 0 13625 13603"/>
                                <a:gd name="T31" fmla="*/ 13625 h 52"/>
                                <a:gd name="T32" fmla="+- 0 4278 4268"/>
                                <a:gd name="T33" fmla="*/ T32 w 89"/>
                                <a:gd name="T34" fmla="+- 0 13643 13603"/>
                                <a:gd name="T35" fmla="*/ 13643 h 52"/>
                                <a:gd name="T36" fmla="+- 0 4357 4268"/>
                                <a:gd name="T37" fmla="*/ T36 w 89"/>
                                <a:gd name="T38" fmla="+- 0 13643 13603"/>
                                <a:gd name="T39" fmla="*/ 13643 h 52"/>
                                <a:gd name="T40" fmla="+- 0 4357 4268"/>
                                <a:gd name="T41" fmla="*/ T40 w 89"/>
                                <a:gd name="T42" fmla="+- 0 13654 13603"/>
                                <a:gd name="T43" fmla="*/ 13654 h 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9" h="52">
                                  <a:moveTo>
                                    <a:pt x="89" y="51"/>
                                  </a:moveTo>
                                  <a:lnTo>
                                    <a:pt x="0" y="51"/>
                                  </a:lnTo>
                                  <a:lnTo>
                                    <a:pt x="0" y="13"/>
                                  </a:lnTo>
                                  <a:lnTo>
                                    <a:pt x="5" y="0"/>
                                  </a:lnTo>
                                  <a:lnTo>
                                    <a:pt x="46" y="0"/>
                                  </a:lnTo>
                                  <a:lnTo>
                                    <a:pt x="49" y="12"/>
                                  </a:lnTo>
                                  <a:lnTo>
                                    <a:pt x="12" y="12"/>
                                  </a:lnTo>
                                  <a:lnTo>
                                    <a:pt x="10" y="22"/>
                                  </a:lnTo>
                                  <a:lnTo>
                                    <a:pt x="10" y="40"/>
                                  </a:lnTo>
                                  <a:lnTo>
                                    <a:pt x="89" y="40"/>
                                  </a:lnTo>
                                  <a:lnTo>
                                    <a:pt x="89" y="5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32"/>
                          <wps:cNvSpPr>
                            <a:spLocks/>
                          </wps:cNvSpPr>
                          <wps:spPr bwMode="auto">
                            <a:xfrm>
                              <a:off x="4268" y="13603"/>
                              <a:ext cx="89" cy="52"/>
                            </a:xfrm>
                            <a:custGeom>
                              <a:avLst/>
                              <a:gdLst>
                                <a:gd name="T0" fmla="+- 0 4318 4268"/>
                                <a:gd name="T1" fmla="*/ T0 w 89"/>
                                <a:gd name="T2" fmla="+- 0 13643 13603"/>
                                <a:gd name="T3" fmla="*/ 13643 h 52"/>
                                <a:gd name="T4" fmla="+- 0 4308 4268"/>
                                <a:gd name="T5" fmla="*/ T4 w 89"/>
                                <a:gd name="T6" fmla="+- 0 13643 13603"/>
                                <a:gd name="T7" fmla="*/ 13643 h 52"/>
                                <a:gd name="T8" fmla="+- 0 4308 4268"/>
                                <a:gd name="T9" fmla="*/ T8 w 89"/>
                                <a:gd name="T10" fmla="+- 0 13626 13603"/>
                                <a:gd name="T11" fmla="*/ 13626 h 52"/>
                                <a:gd name="T12" fmla="+- 0 4307 4268"/>
                                <a:gd name="T13" fmla="*/ T12 w 89"/>
                                <a:gd name="T14" fmla="+- 0 13615 13603"/>
                                <a:gd name="T15" fmla="*/ 13615 h 52"/>
                                <a:gd name="T16" fmla="+- 0 4317 4268"/>
                                <a:gd name="T17" fmla="*/ T16 w 89"/>
                                <a:gd name="T18" fmla="+- 0 13615 13603"/>
                                <a:gd name="T19" fmla="*/ 13615 h 52"/>
                                <a:gd name="T20" fmla="+- 0 4318 4268"/>
                                <a:gd name="T21" fmla="*/ T20 w 89"/>
                                <a:gd name="T22" fmla="+- 0 13619 13603"/>
                                <a:gd name="T23" fmla="*/ 13619 h 52"/>
                                <a:gd name="T24" fmla="+- 0 4318 4268"/>
                                <a:gd name="T25" fmla="*/ T24 w 89"/>
                                <a:gd name="T26" fmla="+- 0 13643 13603"/>
                                <a:gd name="T27" fmla="*/ 13643 h 52"/>
                              </a:gdLst>
                              <a:ahLst/>
                              <a:cxnLst>
                                <a:cxn ang="0">
                                  <a:pos x="T1" y="T3"/>
                                </a:cxn>
                                <a:cxn ang="0">
                                  <a:pos x="T5" y="T7"/>
                                </a:cxn>
                                <a:cxn ang="0">
                                  <a:pos x="T9" y="T11"/>
                                </a:cxn>
                                <a:cxn ang="0">
                                  <a:pos x="T13" y="T15"/>
                                </a:cxn>
                                <a:cxn ang="0">
                                  <a:pos x="T17" y="T19"/>
                                </a:cxn>
                                <a:cxn ang="0">
                                  <a:pos x="T21" y="T23"/>
                                </a:cxn>
                                <a:cxn ang="0">
                                  <a:pos x="T25" y="T27"/>
                                </a:cxn>
                              </a:cxnLst>
                              <a:rect l="0" t="0" r="r" b="b"/>
                              <a:pathLst>
                                <a:path w="89" h="52">
                                  <a:moveTo>
                                    <a:pt x="50" y="40"/>
                                  </a:moveTo>
                                  <a:lnTo>
                                    <a:pt x="40" y="40"/>
                                  </a:lnTo>
                                  <a:lnTo>
                                    <a:pt x="40" y="23"/>
                                  </a:lnTo>
                                  <a:lnTo>
                                    <a:pt x="39" y="12"/>
                                  </a:lnTo>
                                  <a:lnTo>
                                    <a:pt x="49" y="12"/>
                                  </a:lnTo>
                                  <a:lnTo>
                                    <a:pt x="50" y="16"/>
                                  </a:lnTo>
                                  <a:lnTo>
                                    <a:pt x="50" y="4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433"/>
                        <wpg:cNvGrpSpPr>
                          <a:grpSpLocks/>
                        </wpg:cNvGrpSpPr>
                        <wpg:grpSpPr bwMode="auto">
                          <a:xfrm>
                            <a:off x="4267" y="13534"/>
                            <a:ext cx="93" cy="56"/>
                            <a:chOff x="4267" y="13534"/>
                            <a:chExt cx="93" cy="56"/>
                          </a:xfrm>
                        </wpg:grpSpPr>
                        <wps:wsp>
                          <wps:cNvPr id="54" name="Freeform 434"/>
                          <wps:cNvSpPr>
                            <a:spLocks/>
                          </wps:cNvSpPr>
                          <wps:spPr bwMode="auto">
                            <a:xfrm>
                              <a:off x="4267" y="13534"/>
                              <a:ext cx="93" cy="56"/>
                            </a:xfrm>
                            <a:custGeom>
                              <a:avLst/>
                              <a:gdLst>
                                <a:gd name="T0" fmla="+- 0 4296 4267"/>
                                <a:gd name="T1" fmla="*/ T0 w 93"/>
                                <a:gd name="T2" fmla="+- 0 13589 13534"/>
                                <a:gd name="T3" fmla="*/ 13589 h 56"/>
                                <a:gd name="T4" fmla="+- 0 4275 4267"/>
                                <a:gd name="T5" fmla="*/ T4 w 93"/>
                                <a:gd name="T6" fmla="+- 0 13583 13534"/>
                                <a:gd name="T7" fmla="*/ 13583 h 56"/>
                                <a:gd name="T8" fmla="+- 0 4267 4267"/>
                                <a:gd name="T9" fmla="*/ T8 w 93"/>
                                <a:gd name="T10" fmla="+- 0 13562 13534"/>
                                <a:gd name="T11" fmla="*/ 13562 h 56"/>
                                <a:gd name="T12" fmla="+- 0 4274 4267"/>
                                <a:gd name="T13" fmla="*/ T12 w 93"/>
                                <a:gd name="T14" fmla="+- 0 13541 13534"/>
                                <a:gd name="T15" fmla="*/ 13541 h 56"/>
                                <a:gd name="T16" fmla="+- 0 4295 4267"/>
                                <a:gd name="T17" fmla="*/ T16 w 93"/>
                                <a:gd name="T18" fmla="+- 0 13534 13534"/>
                                <a:gd name="T19" fmla="*/ 13534 h 56"/>
                                <a:gd name="T20" fmla="+- 0 4325 4267"/>
                                <a:gd name="T21" fmla="*/ T20 w 93"/>
                                <a:gd name="T22" fmla="+- 0 13534 13534"/>
                                <a:gd name="T23" fmla="*/ 13534 h 56"/>
                                <a:gd name="T24" fmla="+- 0 4350 4267"/>
                                <a:gd name="T25" fmla="*/ T24 w 93"/>
                                <a:gd name="T26" fmla="+- 0 13539 13534"/>
                                <a:gd name="T27" fmla="*/ 13539 h 56"/>
                                <a:gd name="T28" fmla="+- 0 4353 4267"/>
                                <a:gd name="T29" fmla="*/ T28 w 93"/>
                                <a:gd name="T30" fmla="+- 0 13545 13534"/>
                                <a:gd name="T31" fmla="*/ 13545 h 56"/>
                                <a:gd name="T32" fmla="+- 0 4277 4267"/>
                                <a:gd name="T33" fmla="*/ T32 w 93"/>
                                <a:gd name="T34" fmla="+- 0 13545 13534"/>
                                <a:gd name="T35" fmla="*/ 13545 h 56"/>
                                <a:gd name="T36" fmla="+- 0 4276 4267"/>
                                <a:gd name="T37" fmla="*/ T36 w 93"/>
                                <a:gd name="T38" fmla="+- 0 13558 13534"/>
                                <a:gd name="T39" fmla="*/ 13558 h 56"/>
                                <a:gd name="T40" fmla="+- 0 4276 4267"/>
                                <a:gd name="T41" fmla="*/ T40 w 93"/>
                                <a:gd name="T42" fmla="+- 0 13565 13534"/>
                                <a:gd name="T43" fmla="*/ 13565 h 56"/>
                                <a:gd name="T44" fmla="+- 0 4277 4267"/>
                                <a:gd name="T45" fmla="*/ T44 w 93"/>
                                <a:gd name="T46" fmla="+- 0 13578 13534"/>
                                <a:gd name="T47" fmla="*/ 13578 h 56"/>
                                <a:gd name="T48" fmla="+- 0 4354 4267"/>
                                <a:gd name="T49" fmla="*/ T48 w 93"/>
                                <a:gd name="T50" fmla="+- 0 13578 13534"/>
                                <a:gd name="T51" fmla="*/ 13578 h 56"/>
                                <a:gd name="T52" fmla="+- 0 4354 4267"/>
                                <a:gd name="T53" fmla="*/ T52 w 93"/>
                                <a:gd name="T54" fmla="+- 0 13579 13534"/>
                                <a:gd name="T55" fmla="*/ 13579 h 56"/>
                                <a:gd name="T56" fmla="+- 0 4336 4267"/>
                                <a:gd name="T57" fmla="*/ T56 w 93"/>
                                <a:gd name="T58" fmla="+- 0 13589 13534"/>
                                <a:gd name="T59" fmla="*/ 13589 h 56"/>
                                <a:gd name="T60" fmla="+- 0 4296 4267"/>
                                <a:gd name="T61" fmla="*/ T60 w 93"/>
                                <a:gd name="T62" fmla="+- 0 13589 13534"/>
                                <a:gd name="T63" fmla="*/ 13589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3" h="56">
                                  <a:moveTo>
                                    <a:pt x="29" y="55"/>
                                  </a:moveTo>
                                  <a:lnTo>
                                    <a:pt x="8" y="49"/>
                                  </a:lnTo>
                                  <a:lnTo>
                                    <a:pt x="0" y="28"/>
                                  </a:lnTo>
                                  <a:lnTo>
                                    <a:pt x="7" y="7"/>
                                  </a:lnTo>
                                  <a:lnTo>
                                    <a:pt x="28" y="0"/>
                                  </a:lnTo>
                                  <a:lnTo>
                                    <a:pt x="58" y="0"/>
                                  </a:lnTo>
                                  <a:lnTo>
                                    <a:pt x="83" y="5"/>
                                  </a:lnTo>
                                  <a:lnTo>
                                    <a:pt x="86" y="11"/>
                                  </a:lnTo>
                                  <a:lnTo>
                                    <a:pt x="10" y="11"/>
                                  </a:lnTo>
                                  <a:lnTo>
                                    <a:pt x="9" y="24"/>
                                  </a:lnTo>
                                  <a:lnTo>
                                    <a:pt x="9" y="31"/>
                                  </a:lnTo>
                                  <a:lnTo>
                                    <a:pt x="10" y="44"/>
                                  </a:lnTo>
                                  <a:lnTo>
                                    <a:pt x="87" y="44"/>
                                  </a:lnTo>
                                  <a:lnTo>
                                    <a:pt x="87" y="45"/>
                                  </a:lnTo>
                                  <a:lnTo>
                                    <a:pt x="69" y="55"/>
                                  </a:lnTo>
                                  <a:lnTo>
                                    <a:pt x="29" y="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35"/>
                          <wps:cNvSpPr>
                            <a:spLocks/>
                          </wps:cNvSpPr>
                          <wps:spPr bwMode="auto">
                            <a:xfrm>
                              <a:off x="4267" y="13534"/>
                              <a:ext cx="93" cy="56"/>
                            </a:xfrm>
                            <a:custGeom>
                              <a:avLst/>
                              <a:gdLst>
                                <a:gd name="T0" fmla="+- 0 4354 4267"/>
                                <a:gd name="T1" fmla="*/ T0 w 93"/>
                                <a:gd name="T2" fmla="+- 0 13578 13534"/>
                                <a:gd name="T3" fmla="*/ 13578 h 56"/>
                                <a:gd name="T4" fmla="+- 0 4345 4267"/>
                                <a:gd name="T5" fmla="*/ T4 w 93"/>
                                <a:gd name="T6" fmla="+- 0 13578 13534"/>
                                <a:gd name="T7" fmla="*/ 13578 h 56"/>
                                <a:gd name="T8" fmla="+- 0 4350 4267"/>
                                <a:gd name="T9" fmla="*/ T8 w 93"/>
                                <a:gd name="T10" fmla="+- 0 13572 13534"/>
                                <a:gd name="T11" fmla="*/ 13572 h 56"/>
                                <a:gd name="T12" fmla="+- 0 4350 4267"/>
                                <a:gd name="T13" fmla="*/ T12 w 93"/>
                                <a:gd name="T14" fmla="+- 0 13551 13534"/>
                                <a:gd name="T15" fmla="*/ 13551 h 56"/>
                                <a:gd name="T16" fmla="+- 0 4345 4267"/>
                                <a:gd name="T17" fmla="*/ T16 w 93"/>
                                <a:gd name="T18" fmla="+- 0 13545 13534"/>
                                <a:gd name="T19" fmla="*/ 13545 h 56"/>
                                <a:gd name="T20" fmla="+- 0 4353 4267"/>
                                <a:gd name="T21" fmla="*/ T20 w 93"/>
                                <a:gd name="T22" fmla="+- 0 13545 13534"/>
                                <a:gd name="T23" fmla="*/ 13545 h 56"/>
                                <a:gd name="T24" fmla="+- 0 4359 4267"/>
                                <a:gd name="T25" fmla="*/ T24 w 93"/>
                                <a:gd name="T26" fmla="+- 0 13556 13534"/>
                                <a:gd name="T27" fmla="*/ 13556 h 56"/>
                                <a:gd name="T28" fmla="+- 0 4354 4267"/>
                                <a:gd name="T29" fmla="*/ T28 w 93"/>
                                <a:gd name="T30" fmla="+- 0 13578 13534"/>
                                <a:gd name="T31" fmla="*/ 13578 h 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3" h="56">
                                  <a:moveTo>
                                    <a:pt x="87" y="44"/>
                                  </a:moveTo>
                                  <a:lnTo>
                                    <a:pt x="78" y="44"/>
                                  </a:lnTo>
                                  <a:lnTo>
                                    <a:pt x="83" y="38"/>
                                  </a:lnTo>
                                  <a:lnTo>
                                    <a:pt x="83" y="17"/>
                                  </a:lnTo>
                                  <a:lnTo>
                                    <a:pt x="78" y="11"/>
                                  </a:lnTo>
                                  <a:lnTo>
                                    <a:pt x="86" y="11"/>
                                  </a:lnTo>
                                  <a:lnTo>
                                    <a:pt x="92" y="22"/>
                                  </a:lnTo>
                                  <a:lnTo>
                                    <a:pt x="87"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436"/>
                        <wpg:cNvGrpSpPr>
                          <a:grpSpLocks/>
                        </wpg:cNvGrpSpPr>
                        <wpg:grpSpPr bwMode="auto">
                          <a:xfrm>
                            <a:off x="4268" y="13417"/>
                            <a:ext cx="89" cy="108"/>
                            <a:chOff x="4268" y="13417"/>
                            <a:chExt cx="89" cy="108"/>
                          </a:xfrm>
                        </wpg:grpSpPr>
                        <wps:wsp>
                          <wps:cNvPr id="57" name="Freeform 437"/>
                          <wps:cNvSpPr>
                            <a:spLocks/>
                          </wps:cNvSpPr>
                          <wps:spPr bwMode="auto">
                            <a:xfrm>
                              <a:off x="4268" y="13417"/>
                              <a:ext cx="89" cy="108"/>
                            </a:xfrm>
                            <a:custGeom>
                              <a:avLst/>
                              <a:gdLst>
                                <a:gd name="T0" fmla="+- 0 4268 4268"/>
                                <a:gd name="T1" fmla="*/ T0 w 89"/>
                                <a:gd name="T2" fmla="+- 0 13525 13417"/>
                                <a:gd name="T3" fmla="*/ 13525 h 108"/>
                                <a:gd name="T4" fmla="+- 0 4268 4268"/>
                                <a:gd name="T5" fmla="*/ T4 w 89"/>
                                <a:gd name="T6" fmla="+- 0 13513 13417"/>
                                <a:gd name="T7" fmla="*/ 13513 h 108"/>
                                <a:gd name="T8" fmla="+- 0 4346 4268"/>
                                <a:gd name="T9" fmla="*/ T8 w 89"/>
                                <a:gd name="T10" fmla="+- 0 13496 13417"/>
                                <a:gd name="T11" fmla="*/ 13496 h 108"/>
                                <a:gd name="T12" fmla="+- 0 4346 4268"/>
                                <a:gd name="T13" fmla="*/ T12 w 89"/>
                                <a:gd name="T14" fmla="+- 0 13496 13417"/>
                                <a:gd name="T15" fmla="*/ 13496 h 108"/>
                                <a:gd name="T16" fmla="+- 0 4268 4268"/>
                                <a:gd name="T17" fmla="*/ T16 w 89"/>
                                <a:gd name="T18" fmla="+- 0 13478 13417"/>
                                <a:gd name="T19" fmla="*/ 13478 h 108"/>
                                <a:gd name="T20" fmla="+- 0 4268 4268"/>
                                <a:gd name="T21" fmla="*/ T20 w 89"/>
                                <a:gd name="T22" fmla="+- 0 13463 13417"/>
                                <a:gd name="T23" fmla="*/ 13463 h 108"/>
                                <a:gd name="T24" fmla="+- 0 4346 4268"/>
                                <a:gd name="T25" fmla="*/ T24 w 89"/>
                                <a:gd name="T26" fmla="+- 0 13447 13417"/>
                                <a:gd name="T27" fmla="*/ 13447 h 108"/>
                                <a:gd name="T28" fmla="+- 0 4346 4268"/>
                                <a:gd name="T29" fmla="*/ T28 w 89"/>
                                <a:gd name="T30" fmla="+- 0 13447 13417"/>
                                <a:gd name="T31" fmla="*/ 13447 h 108"/>
                                <a:gd name="T32" fmla="+- 0 4268 4268"/>
                                <a:gd name="T33" fmla="*/ T32 w 89"/>
                                <a:gd name="T34" fmla="+- 0 13429 13417"/>
                                <a:gd name="T35" fmla="*/ 13429 h 108"/>
                                <a:gd name="T36" fmla="+- 0 4268 4268"/>
                                <a:gd name="T37" fmla="*/ T36 w 89"/>
                                <a:gd name="T38" fmla="+- 0 13417 13417"/>
                                <a:gd name="T39" fmla="*/ 13417 h 108"/>
                                <a:gd name="T40" fmla="+- 0 4357 4268"/>
                                <a:gd name="T41" fmla="*/ T40 w 89"/>
                                <a:gd name="T42" fmla="+- 0 13441 13417"/>
                                <a:gd name="T43" fmla="*/ 13441 h 108"/>
                                <a:gd name="T44" fmla="+- 0 4357 4268"/>
                                <a:gd name="T45" fmla="*/ T44 w 89"/>
                                <a:gd name="T46" fmla="+- 0 13454 13417"/>
                                <a:gd name="T47" fmla="*/ 13454 h 108"/>
                                <a:gd name="T48" fmla="+- 0 4280 4268"/>
                                <a:gd name="T49" fmla="*/ T48 w 89"/>
                                <a:gd name="T50" fmla="+- 0 13471 13417"/>
                                <a:gd name="T51" fmla="*/ 13471 h 108"/>
                                <a:gd name="T52" fmla="+- 0 4280 4268"/>
                                <a:gd name="T53" fmla="*/ T52 w 89"/>
                                <a:gd name="T54" fmla="+- 0 13471 13417"/>
                                <a:gd name="T55" fmla="*/ 13471 h 108"/>
                                <a:gd name="T56" fmla="+- 0 4357 4268"/>
                                <a:gd name="T57" fmla="*/ T56 w 89"/>
                                <a:gd name="T58" fmla="+- 0 13489 13417"/>
                                <a:gd name="T59" fmla="*/ 13489 h 108"/>
                                <a:gd name="T60" fmla="+- 0 4357 4268"/>
                                <a:gd name="T61" fmla="*/ T60 w 89"/>
                                <a:gd name="T62" fmla="+- 0 13503 13417"/>
                                <a:gd name="T63" fmla="*/ 13503 h 108"/>
                                <a:gd name="T64" fmla="+- 0 4268 4268"/>
                                <a:gd name="T65" fmla="*/ T64 w 89"/>
                                <a:gd name="T66" fmla="+- 0 13525 13417"/>
                                <a:gd name="T67" fmla="*/ 1352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9" h="108">
                                  <a:moveTo>
                                    <a:pt x="0" y="108"/>
                                  </a:moveTo>
                                  <a:lnTo>
                                    <a:pt x="0" y="96"/>
                                  </a:lnTo>
                                  <a:lnTo>
                                    <a:pt x="78" y="79"/>
                                  </a:lnTo>
                                  <a:lnTo>
                                    <a:pt x="0" y="61"/>
                                  </a:lnTo>
                                  <a:lnTo>
                                    <a:pt x="0" y="46"/>
                                  </a:lnTo>
                                  <a:lnTo>
                                    <a:pt x="78" y="30"/>
                                  </a:lnTo>
                                  <a:lnTo>
                                    <a:pt x="0" y="12"/>
                                  </a:lnTo>
                                  <a:lnTo>
                                    <a:pt x="0" y="0"/>
                                  </a:lnTo>
                                  <a:lnTo>
                                    <a:pt x="89" y="24"/>
                                  </a:lnTo>
                                  <a:lnTo>
                                    <a:pt x="89" y="37"/>
                                  </a:lnTo>
                                  <a:lnTo>
                                    <a:pt x="12" y="54"/>
                                  </a:lnTo>
                                  <a:lnTo>
                                    <a:pt x="89" y="72"/>
                                  </a:lnTo>
                                  <a:lnTo>
                                    <a:pt x="89" y="86"/>
                                  </a:lnTo>
                                  <a:lnTo>
                                    <a:pt x="0" y="10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438"/>
                        <wpg:cNvGrpSpPr>
                          <a:grpSpLocks/>
                        </wpg:cNvGrpSpPr>
                        <wpg:grpSpPr bwMode="auto">
                          <a:xfrm>
                            <a:off x="4347" y="13361"/>
                            <a:ext cx="10" cy="36"/>
                            <a:chOff x="4347" y="13361"/>
                            <a:chExt cx="10" cy="36"/>
                          </a:xfrm>
                        </wpg:grpSpPr>
                        <wps:wsp>
                          <wps:cNvPr id="59" name="Freeform 439"/>
                          <wps:cNvSpPr>
                            <a:spLocks/>
                          </wps:cNvSpPr>
                          <wps:spPr bwMode="auto">
                            <a:xfrm>
                              <a:off x="4347" y="13361"/>
                              <a:ext cx="10" cy="36"/>
                            </a:xfrm>
                            <a:custGeom>
                              <a:avLst/>
                              <a:gdLst>
                                <a:gd name="T0" fmla="+- 0 4347 4347"/>
                                <a:gd name="T1" fmla="*/ T0 w 10"/>
                                <a:gd name="T2" fmla="+- 0 13379 13361"/>
                                <a:gd name="T3" fmla="*/ 13379 h 36"/>
                                <a:gd name="T4" fmla="+- 0 4357 4347"/>
                                <a:gd name="T5" fmla="*/ T4 w 10"/>
                                <a:gd name="T6" fmla="+- 0 13379 13361"/>
                                <a:gd name="T7" fmla="*/ 13379 h 36"/>
                              </a:gdLst>
                              <a:ahLst/>
                              <a:cxnLst>
                                <a:cxn ang="0">
                                  <a:pos x="T1" y="T3"/>
                                </a:cxn>
                                <a:cxn ang="0">
                                  <a:pos x="T5" y="T7"/>
                                </a:cxn>
                              </a:cxnLst>
                              <a:rect l="0" t="0" r="r" b="b"/>
                              <a:pathLst>
                                <a:path w="10" h="36">
                                  <a:moveTo>
                                    <a:pt x="0" y="18"/>
                                  </a:moveTo>
                                  <a:lnTo>
                                    <a:pt x="10" y="18"/>
                                  </a:lnTo>
                                </a:path>
                              </a:pathLst>
                            </a:custGeom>
                            <a:noFill/>
                            <a:ln w="2365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440"/>
                        <wpg:cNvGrpSpPr>
                          <a:grpSpLocks/>
                        </wpg:cNvGrpSpPr>
                        <wpg:grpSpPr bwMode="auto">
                          <a:xfrm>
                            <a:off x="4268" y="13363"/>
                            <a:ext cx="10" cy="34"/>
                            <a:chOff x="4268" y="13363"/>
                            <a:chExt cx="10" cy="34"/>
                          </a:xfrm>
                        </wpg:grpSpPr>
                        <wps:wsp>
                          <wps:cNvPr id="61" name="Freeform 441"/>
                          <wps:cNvSpPr>
                            <a:spLocks/>
                          </wps:cNvSpPr>
                          <wps:spPr bwMode="auto">
                            <a:xfrm>
                              <a:off x="4268" y="13363"/>
                              <a:ext cx="10" cy="34"/>
                            </a:xfrm>
                            <a:custGeom>
                              <a:avLst/>
                              <a:gdLst>
                                <a:gd name="T0" fmla="+- 0 4268 4268"/>
                                <a:gd name="T1" fmla="*/ T0 w 10"/>
                                <a:gd name="T2" fmla="+- 0 13380 13363"/>
                                <a:gd name="T3" fmla="*/ 13380 h 34"/>
                                <a:gd name="T4" fmla="+- 0 4278 4268"/>
                                <a:gd name="T5" fmla="*/ T4 w 10"/>
                                <a:gd name="T6" fmla="+- 0 13380 13363"/>
                                <a:gd name="T7" fmla="*/ 13380 h 34"/>
                              </a:gdLst>
                              <a:ahLst/>
                              <a:cxnLst>
                                <a:cxn ang="0">
                                  <a:pos x="T1" y="T3"/>
                                </a:cxn>
                                <a:cxn ang="0">
                                  <a:pos x="T5" y="T7"/>
                                </a:cxn>
                              </a:cxnLst>
                              <a:rect l="0" t="0" r="r" b="b"/>
                              <a:pathLst>
                                <a:path w="10" h="34">
                                  <a:moveTo>
                                    <a:pt x="0" y="17"/>
                                  </a:moveTo>
                                  <a:lnTo>
                                    <a:pt x="10" y="17"/>
                                  </a:lnTo>
                                </a:path>
                              </a:pathLst>
                            </a:custGeom>
                            <a:noFill/>
                            <a:ln w="2286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442"/>
                        <wpg:cNvGrpSpPr>
                          <a:grpSpLocks/>
                        </wpg:cNvGrpSpPr>
                        <wpg:grpSpPr bwMode="auto">
                          <a:xfrm>
                            <a:off x="4268" y="13403"/>
                            <a:ext cx="89" cy="2"/>
                            <a:chOff x="4268" y="13403"/>
                            <a:chExt cx="89" cy="2"/>
                          </a:xfrm>
                        </wpg:grpSpPr>
                        <wps:wsp>
                          <wps:cNvPr id="63" name="Freeform 443"/>
                          <wps:cNvSpPr>
                            <a:spLocks/>
                          </wps:cNvSpPr>
                          <wps:spPr bwMode="auto">
                            <a:xfrm>
                              <a:off x="4268" y="13403"/>
                              <a:ext cx="89" cy="2"/>
                            </a:xfrm>
                            <a:custGeom>
                              <a:avLst/>
                              <a:gdLst>
                                <a:gd name="T0" fmla="+- 0 4268 4268"/>
                                <a:gd name="T1" fmla="*/ T0 w 89"/>
                                <a:gd name="T2" fmla="+- 0 4357 4268"/>
                                <a:gd name="T3" fmla="*/ T2 w 89"/>
                              </a:gdLst>
                              <a:ahLst/>
                              <a:cxnLst>
                                <a:cxn ang="0">
                                  <a:pos x="T1" y="0"/>
                                </a:cxn>
                                <a:cxn ang="0">
                                  <a:pos x="T3" y="0"/>
                                </a:cxn>
                              </a:cxnLst>
                              <a:rect l="0" t="0" r="r" b="b"/>
                              <a:pathLst>
                                <a:path w="89">
                                  <a:moveTo>
                                    <a:pt x="0" y="0"/>
                                  </a:moveTo>
                                  <a:lnTo>
                                    <a:pt x="89" y="0"/>
                                  </a:lnTo>
                                </a:path>
                              </a:pathLst>
                            </a:custGeom>
                            <a:noFill/>
                            <a:ln w="889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444"/>
                        <wpg:cNvGrpSpPr>
                          <a:grpSpLocks/>
                        </wpg:cNvGrpSpPr>
                        <wpg:grpSpPr bwMode="auto">
                          <a:xfrm>
                            <a:off x="4307" y="13365"/>
                            <a:ext cx="10" cy="33"/>
                            <a:chOff x="4307" y="13365"/>
                            <a:chExt cx="10" cy="33"/>
                          </a:xfrm>
                        </wpg:grpSpPr>
                        <wps:wsp>
                          <wps:cNvPr id="65" name="Freeform 445"/>
                          <wps:cNvSpPr>
                            <a:spLocks/>
                          </wps:cNvSpPr>
                          <wps:spPr bwMode="auto">
                            <a:xfrm>
                              <a:off x="4307" y="13365"/>
                              <a:ext cx="10" cy="33"/>
                            </a:xfrm>
                            <a:custGeom>
                              <a:avLst/>
                              <a:gdLst>
                                <a:gd name="T0" fmla="+- 0 4307 4307"/>
                                <a:gd name="T1" fmla="*/ T0 w 10"/>
                                <a:gd name="T2" fmla="+- 0 13381 13365"/>
                                <a:gd name="T3" fmla="*/ 13381 h 33"/>
                                <a:gd name="T4" fmla="+- 0 4317 4307"/>
                                <a:gd name="T5" fmla="*/ T4 w 10"/>
                                <a:gd name="T6" fmla="+- 0 13381 13365"/>
                                <a:gd name="T7" fmla="*/ 13381 h 33"/>
                              </a:gdLst>
                              <a:ahLst/>
                              <a:cxnLst>
                                <a:cxn ang="0">
                                  <a:pos x="T1" y="T3"/>
                                </a:cxn>
                                <a:cxn ang="0">
                                  <a:pos x="T5" y="T7"/>
                                </a:cxn>
                              </a:cxnLst>
                              <a:rect l="0" t="0" r="r" b="b"/>
                              <a:pathLst>
                                <a:path w="10" h="33">
                                  <a:moveTo>
                                    <a:pt x="0" y="16"/>
                                  </a:moveTo>
                                  <a:lnTo>
                                    <a:pt x="10" y="16"/>
                                  </a:lnTo>
                                </a:path>
                              </a:pathLst>
                            </a:custGeom>
                            <a:noFill/>
                            <a:ln w="21609">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446"/>
                        <wpg:cNvGrpSpPr>
                          <a:grpSpLocks/>
                        </wpg:cNvGrpSpPr>
                        <wpg:grpSpPr bwMode="auto">
                          <a:xfrm>
                            <a:off x="4268" y="13295"/>
                            <a:ext cx="89" cy="54"/>
                            <a:chOff x="4268" y="13295"/>
                            <a:chExt cx="89" cy="54"/>
                          </a:xfrm>
                        </wpg:grpSpPr>
                        <wps:wsp>
                          <wps:cNvPr id="67" name="Freeform 447"/>
                          <wps:cNvSpPr>
                            <a:spLocks/>
                          </wps:cNvSpPr>
                          <wps:spPr bwMode="auto">
                            <a:xfrm>
                              <a:off x="4268" y="13295"/>
                              <a:ext cx="89" cy="54"/>
                            </a:xfrm>
                            <a:custGeom>
                              <a:avLst/>
                              <a:gdLst>
                                <a:gd name="T0" fmla="+- 0 4317 4268"/>
                                <a:gd name="T1" fmla="*/ T0 w 89"/>
                                <a:gd name="T2" fmla="+- 0 13313 13295"/>
                                <a:gd name="T3" fmla="*/ 13313 h 54"/>
                                <a:gd name="T4" fmla="+- 0 4311 4268"/>
                                <a:gd name="T5" fmla="*/ T4 w 89"/>
                                <a:gd name="T6" fmla="+- 0 13313 13295"/>
                                <a:gd name="T7" fmla="*/ 13313 h 54"/>
                                <a:gd name="T8" fmla="+- 0 4313 4268"/>
                                <a:gd name="T9" fmla="*/ T8 w 89"/>
                                <a:gd name="T10" fmla="+- 0 13303 13295"/>
                                <a:gd name="T11" fmla="*/ 13303 h 54"/>
                                <a:gd name="T12" fmla="+- 0 4316 4268"/>
                                <a:gd name="T13" fmla="*/ T12 w 89"/>
                                <a:gd name="T14" fmla="+- 0 13299 13295"/>
                                <a:gd name="T15" fmla="*/ 13299 h 54"/>
                                <a:gd name="T16" fmla="+- 0 4338 4268"/>
                                <a:gd name="T17" fmla="*/ T16 w 89"/>
                                <a:gd name="T18" fmla="+- 0 13298 13295"/>
                                <a:gd name="T19" fmla="*/ 13298 h 54"/>
                                <a:gd name="T20" fmla="+- 0 4352 4268"/>
                                <a:gd name="T21" fmla="*/ T20 w 89"/>
                                <a:gd name="T22" fmla="+- 0 13297 13295"/>
                                <a:gd name="T23" fmla="*/ 13297 h 54"/>
                                <a:gd name="T24" fmla="+- 0 4357 4268"/>
                                <a:gd name="T25" fmla="*/ T24 w 89"/>
                                <a:gd name="T26" fmla="+- 0 13295 13295"/>
                                <a:gd name="T27" fmla="*/ 13295 h 54"/>
                                <a:gd name="T28" fmla="+- 0 4357 4268"/>
                                <a:gd name="T29" fmla="*/ T28 w 89"/>
                                <a:gd name="T30" fmla="+- 0 13307 13295"/>
                                <a:gd name="T31" fmla="*/ 13307 h 54"/>
                                <a:gd name="T32" fmla="+- 0 4353 4268"/>
                                <a:gd name="T33" fmla="*/ T32 w 89"/>
                                <a:gd name="T34" fmla="+- 0 13309 13295"/>
                                <a:gd name="T35" fmla="*/ 13309 h 54"/>
                                <a:gd name="T36" fmla="+- 0 4340 4268"/>
                                <a:gd name="T37" fmla="*/ T36 w 89"/>
                                <a:gd name="T38" fmla="+- 0 13309 13295"/>
                                <a:gd name="T39" fmla="*/ 13309 h 54"/>
                                <a:gd name="T40" fmla="+- 0 4317 4268"/>
                                <a:gd name="T41" fmla="*/ T40 w 89"/>
                                <a:gd name="T42" fmla="+- 0 13311 13295"/>
                                <a:gd name="T43" fmla="*/ 13311 h 54"/>
                                <a:gd name="T44" fmla="+- 0 4317 4268"/>
                                <a:gd name="T45" fmla="*/ T44 w 89"/>
                                <a:gd name="T46" fmla="+- 0 13313 13295"/>
                                <a:gd name="T47" fmla="*/ 13313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54">
                                  <a:moveTo>
                                    <a:pt x="49" y="18"/>
                                  </a:moveTo>
                                  <a:lnTo>
                                    <a:pt x="43" y="18"/>
                                  </a:lnTo>
                                  <a:lnTo>
                                    <a:pt x="45" y="8"/>
                                  </a:lnTo>
                                  <a:lnTo>
                                    <a:pt x="48" y="4"/>
                                  </a:lnTo>
                                  <a:lnTo>
                                    <a:pt x="70" y="3"/>
                                  </a:lnTo>
                                  <a:lnTo>
                                    <a:pt x="84" y="2"/>
                                  </a:lnTo>
                                  <a:lnTo>
                                    <a:pt x="89" y="0"/>
                                  </a:lnTo>
                                  <a:lnTo>
                                    <a:pt x="89" y="12"/>
                                  </a:lnTo>
                                  <a:lnTo>
                                    <a:pt x="85" y="14"/>
                                  </a:lnTo>
                                  <a:lnTo>
                                    <a:pt x="72" y="14"/>
                                  </a:lnTo>
                                  <a:lnTo>
                                    <a:pt x="49" y="16"/>
                                  </a:lnTo>
                                  <a:lnTo>
                                    <a:pt x="49"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448"/>
                          <wps:cNvSpPr>
                            <a:spLocks/>
                          </wps:cNvSpPr>
                          <wps:spPr bwMode="auto">
                            <a:xfrm>
                              <a:off x="4268" y="13295"/>
                              <a:ext cx="89" cy="54"/>
                            </a:xfrm>
                            <a:custGeom>
                              <a:avLst/>
                              <a:gdLst>
                                <a:gd name="T0" fmla="+- 0 4357 4268"/>
                                <a:gd name="T1" fmla="*/ T0 w 89"/>
                                <a:gd name="T2" fmla="+- 0 13349 13295"/>
                                <a:gd name="T3" fmla="*/ 13349 h 54"/>
                                <a:gd name="T4" fmla="+- 0 4268 4268"/>
                                <a:gd name="T5" fmla="*/ T4 w 89"/>
                                <a:gd name="T6" fmla="+- 0 13349 13295"/>
                                <a:gd name="T7" fmla="*/ 13349 h 54"/>
                                <a:gd name="T8" fmla="+- 0 4268 4268"/>
                                <a:gd name="T9" fmla="*/ T8 w 89"/>
                                <a:gd name="T10" fmla="+- 0 13302 13295"/>
                                <a:gd name="T11" fmla="*/ 13302 h 54"/>
                                <a:gd name="T12" fmla="+- 0 4279 4268"/>
                                <a:gd name="T13" fmla="*/ T12 w 89"/>
                                <a:gd name="T14" fmla="+- 0 13297 13295"/>
                                <a:gd name="T15" fmla="*/ 13297 h 54"/>
                                <a:gd name="T16" fmla="+- 0 4301 4268"/>
                                <a:gd name="T17" fmla="*/ T16 w 89"/>
                                <a:gd name="T18" fmla="+- 0 13297 13295"/>
                                <a:gd name="T19" fmla="*/ 13297 h 54"/>
                                <a:gd name="T20" fmla="+- 0 4309 4268"/>
                                <a:gd name="T21" fmla="*/ T20 w 89"/>
                                <a:gd name="T22" fmla="+- 0 13302 13295"/>
                                <a:gd name="T23" fmla="*/ 13302 h 54"/>
                                <a:gd name="T24" fmla="+- 0 4310 4268"/>
                                <a:gd name="T25" fmla="*/ T24 w 89"/>
                                <a:gd name="T26" fmla="+- 0 13308 13295"/>
                                <a:gd name="T27" fmla="*/ 13308 h 54"/>
                                <a:gd name="T28" fmla="+- 0 4285 4268"/>
                                <a:gd name="T29" fmla="*/ T28 w 89"/>
                                <a:gd name="T30" fmla="+- 0 13308 13295"/>
                                <a:gd name="T31" fmla="*/ 13308 h 54"/>
                                <a:gd name="T32" fmla="+- 0 4278 4268"/>
                                <a:gd name="T33" fmla="*/ T32 w 89"/>
                                <a:gd name="T34" fmla="+- 0 13311 13295"/>
                                <a:gd name="T35" fmla="*/ 13311 h 54"/>
                                <a:gd name="T36" fmla="+- 0 4278 4268"/>
                                <a:gd name="T37" fmla="*/ T36 w 89"/>
                                <a:gd name="T38" fmla="+- 0 13337 13295"/>
                                <a:gd name="T39" fmla="*/ 13337 h 54"/>
                                <a:gd name="T40" fmla="+- 0 4357 4268"/>
                                <a:gd name="T41" fmla="*/ T40 w 89"/>
                                <a:gd name="T42" fmla="+- 0 13337 13295"/>
                                <a:gd name="T43" fmla="*/ 13337 h 54"/>
                                <a:gd name="T44" fmla="+- 0 4357 4268"/>
                                <a:gd name="T45" fmla="*/ T44 w 89"/>
                                <a:gd name="T46" fmla="+- 0 13349 13295"/>
                                <a:gd name="T47" fmla="*/ 13349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9" h="54">
                                  <a:moveTo>
                                    <a:pt x="89" y="54"/>
                                  </a:moveTo>
                                  <a:lnTo>
                                    <a:pt x="0" y="54"/>
                                  </a:lnTo>
                                  <a:lnTo>
                                    <a:pt x="0" y="7"/>
                                  </a:lnTo>
                                  <a:lnTo>
                                    <a:pt x="11" y="2"/>
                                  </a:lnTo>
                                  <a:lnTo>
                                    <a:pt x="33" y="2"/>
                                  </a:lnTo>
                                  <a:lnTo>
                                    <a:pt x="41" y="7"/>
                                  </a:lnTo>
                                  <a:lnTo>
                                    <a:pt x="42" y="13"/>
                                  </a:lnTo>
                                  <a:lnTo>
                                    <a:pt x="17" y="13"/>
                                  </a:lnTo>
                                  <a:lnTo>
                                    <a:pt x="10" y="16"/>
                                  </a:lnTo>
                                  <a:lnTo>
                                    <a:pt x="10" y="42"/>
                                  </a:lnTo>
                                  <a:lnTo>
                                    <a:pt x="89" y="42"/>
                                  </a:lnTo>
                                  <a:lnTo>
                                    <a:pt x="89"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449"/>
                          <wps:cNvSpPr>
                            <a:spLocks/>
                          </wps:cNvSpPr>
                          <wps:spPr bwMode="auto">
                            <a:xfrm>
                              <a:off x="4268" y="13295"/>
                              <a:ext cx="89" cy="54"/>
                            </a:xfrm>
                            <a:custGeom>
                              <a:avLst/>
                              <a:gdLst>
                                <a:gd name="T0" fmla="+- 0 4357 4268"/>
                                <a:gd name="T1" fmla="*/ T0 w 89"/>
                                <a:gd name="T2" fmla="+- 0 13337 13295"/>
                                <a:gd name="T3" fmla="*/ 13337 h 54"/>
                                <a:gd name="T4" fmla="+- 0 4307 4268"/>
                                <a:gd name="T5" fmla="*/ T4 w 89"/>
                                <a:gd name="T6" fmla="+- 0 13337 13295"/>
                                <a:gd name="T7" fmla="*/ 13337 h 54"/>
                                <a:gd name="T8" fmla="+- 0 4307 4268"/>
                                <a:gd name="T9" fmla="*/ T8 w 89"/>
                                <a:gd name="T10" fmla="+- 0 13312 13295"/>
                                <a:gd name="T11" fmla="*/ 13312 h 54"/>
                                <a:gd name="T12" fmla="+- 0 4300 4268"/>
                                <a:gd name="T13" fmla="*/ T12 w 89"/>
                                <a:gd name="T14" fmla="+- 0 13308 13295"/>
                                <a:gd name="T15" fmla="*/ 13308 h 54"/>
                                <a:gd name="T16" fmla="+- 0 4310 4268"/>
                                <a:gd name="T17" fmla="*/ T16 w 89"/>
                                <a:gd name="T18" fmla="+- 0 13308 13295"/>
                                <a:gd name="T19" fmla="*/ 13308 h 54"/>
                                <a:gd name="T20" fmla="+- 0 4311 4268"/>
                                <a:gd name="T21" fmla="*/ T20 w 89"/>
                                <a:gd name="T22" fmla="+- 0 13313 13295"/>
                                <a:gd name="T23" fmla="*/ 13313 h 54"/>
                                <a:gd name="T24" fmla="+- 0 4317 4268"/>
                                <a:gd name="T25" fmla="*/ T24 w 89"/>
                                <a:gd name="T26" fmla="+- 0 13313 13295"/>
                                <a:gd name="T27" fmla="*/ 13313 h 54"/>
                                <a:gd name="T28" fmla="+- 0 4316 4268"/>
                                <a:gd name="T29" fmla="*/ T28 w 89"/>
                                <a:gd name="T30" fmla="+- 0 13320 13295"/>
                                <a:gd name="T31" fmla="*/ 13320 h 54"/>
                                <a:gd name="T32" fmla="+- 0 4316 4268"/>
                                <a:gd name="T33" fmla="*/ T32 w 89"/>
                                <a:gd name="T34" fmla="+- 0 13337 13295"/>
                                <a:gd name="T35" fmla="*/ 13337 h 54"/>
                                <a:gd name="T36" fmla="+- 0 4357 4268"/>
                                <a:gd name="T37" fmla="*/ T36 w 89"/>
                                <a:gd name="T38" fmla="+- 0 13337 13295"/>
                                <a:gd name="T39" fmla="*/ 13337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9" h="54">
                                  <a:moveTo>
                                    <a:pt x="89" y="42"/>
                                  </a:moveTo>
                                  <a:lnTo>
                                    <a:pt x="39" y="42"/>
                                  </a:lnTo>
                                  <a:lnTo>
                                    <a:pt x="39" y="17"/>
                                  </a:lnTo>
                                  <a:lnTo>
                                    <a:pt x="32" y="13"/>
                                  </a:lnTo>
                                  <a:lnTo>
                                    <a:pt x="42" y="13"/>
                                  </a:lnTo>
                                  <a:lnTo>
                                    <a:pt x="43" y="18"/>
                                  </a:lnTo>
                                  <a:lnTo>
                                    <a:pt x="49" y="18"/>
                                  </a:lnTo>
                                  <a:lnTo>
                                    <a:pt x="48" y="25"/>
                                  </a:lnTo>
                                  <a:lnTo>
                                    <a:pt x="48" y="42"/>
                                  </a:lnTo>
                                  <a:lnTo>
                                    <a:pt x="89"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450"/>
                          <wps:cNvSpPr>
                            <a:spLocks/>
                          </wps:cNvSpPr>
                          <wps:spPr bwMode="auto">
                            <a:xfrm>
                              <a:off x="4268" y="13295"/>
                              <a:ext cx="89" cy="54"/>
                            </a:xfrm>
                            <a:custGeom>
                              <a:avLst/>
                              <a:gdLst>
                                <a:gd name="T0" fmla="+- 0 4351 4268"/>
                                <a:gd name="T1" fmla="*/ T0 w 89"/>
                                <a:gd name="T2" fmla="+- 0 13310 13295"/>
                                <a:gd name="T3" fmla="*/ 13310 h 54"/>
                                <a:gd name="T4" fmla="+- 0 4340 4268"/>
                                <a:gd name="T5" fmla="*/ T4 w 89"/>
                                <a:gd name="T6" fmla="+- 0 13309 13295"/>
                                <a:gd name="T7" fmla="*/ 13309 h 54"/>
                                <a:gd name="T8" fmla="+- 0 4353 4268"/>
                                <a:gd name="T9" fmla="*/ T8 w 89"/>
                                <a:gd name="T10" fmla="+- 0 13309 13295"/>
                                <a:gd name="T11" fmla="*/ 13309 h 54"/>
                                <a:gd name="T12" fmla="+- 0 4351 4268"/>
                                <a:gd name="T13" fmla="*/ T12 w 89"/>
                                <a:gd name="T14" fmla="+- 0 13310 13295"/>
                                <a:gd name="T15" fmla="*/ 13310 h 54"/>
                              </a:gdLst>
                              <a:ahLst/>
                              <a:cxnLst>
                                <a:cxn ang="0">
                                  <a:pos x="T1" y="T3"/>
                                </a:cxn>
                                <a:cxn ang="0">
                                  <a:pos x="T5" y="T7"/>
                                </a:cxn>
                                <a:cxn ang="0">
                                  <a:pos x="T9" y="T11"/>
                                </a:cxn>
                                <a:cxn ang="0">
                                  <a:pos x="T13" y="T15"/>
                                </a:cxn>
                              </a:cxnLst>
                              <a:rect l="0" t="0" r="r" b="b"/>
                              <a:pathLst>
                                <a:path w="89" h="54">
                                  <a:moveTo>
                                    <a:pt x="83" y="15"/>
                                  </a:moveTo>
                                  <a:lnTo>
                                    <a:pt x="72" y="14"/>
                                  </a:lnTo>
                                  <a:lnTo>
                                    <a:pt x="85" y="14"/>
                                  </a:lnTo>
                                  <a:lnTo>
                                    <a:pt x="83"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451"/>
                        <wpg:cNvGrpSpPr>
                          <a:grpSpLocks/>
                        </wpg:cNvGrpSpPr>
                        <wpg:grpSpPr bwMode="auto">
                          <a:xfrm>
                            <a:off x="4347" y="13235"/>
                            <a:ext cx="10" cy="36"/>
                            <a:chOff x="4347" y="13235"/>
                            <a:chExt cx="10" cy="36"/>
                          </a:xfrm>
                        </wpg:grpSpPr>
                        <wps:wsp>
                          <wps:cNvPr id="72" name="Freeform 452"/>
                          <wps:cNvSpPr>
                            <a:spLocks/>
                          </wps:cNvSpPr>
                          <wps:spPr bwMode="auto">
                            <a:xfrm>
                              <a:off x="4347" y="13235"/>
                              <a:ext cx="10" cy="36"/>
                            </a:xfrm>
                            <a:custGeom>
                              <a:avLst/>
                              <a:gdLst>
                                <a:gd name="T0" fmla="+- 0 4347 4347"/>
                                <a:gd name="T1" fmla="*/ T0 w 10"/>
                                <a:gd name="T2" fmla="+- 0 13253 13235"/>
                                <a:gd name="T3" fmla="*/ 13253 h 36"/>
                                <a:gd name="T4" fmla="+- 0 4357 4347"/>
                                <a:gd name="T5" fmla="*/ T4 w 10"/>
                                <a:gd name="T6" fmla="+- 0 13253 13235"/>
                                <a:gd name="T7" fmla="*/ 13253 h 36"/>
                              </a:gdLst>
                              <a:ahLst/>
                              <a:cxnLst>
                                <a:cxn ang="0">
                                  <a:pos x="T1" y="T3"/>
                                </a:cxn>
                                <a:cxn ang="0">
                                  <a:pos x="T5" y="T7"/>
                                </a:cxn>
                              </a:cxnLst>
                              <a:rect l="0" t="0" r="r" b="b"/>
                              <a:pathLst>
                                <a:path w="10" h="36">
                                  <a:moveTo>
                                    <a:pt x="0" y="18"/>
                                  </a:moveTo>
                                  <a:lnTo>
                                    <a:pt x="10" y="18"/>
                                  </a:lnTo>
                                </a:path>
                              </a:pathLst>
                            </a:custGeom>
                            <a:noFill/>
                            <a:ln w="23655">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453"/>
                        <wpg:cNvGrpSpPr>
                          <a:grpSpLocks/>
                        </wpg:cNvGrpSpPr>
                        <wpg:grpSpPr bwMode="auto">
                          <a:xfrm>
                            <a:off x="4268" y="13235"/>
                            <a:ext cx="10" cy="36"/>
                            <a:chOff x="4268" y="13235"/>
                            <a:chExt cx="10" cy="36"/>
                          </a:xfrm>
                        </wpg:grpSpPr>
                        <wps:wsp>
                          <wps:cNvPr id="74" name="Freeform 454"/>
                          <wps:cNvSpPr>
                            <a:spLocks/>
                          </wps:cNvSpPr>
                          <wps:spPr bwMode="auto">
                            <a:xfrm>
                              <a:off x="4268" y="13235"/>
                              <a:ext cx="10" cy="36"/>
                            </a:xfrm>
                            <a:custGeom>
                              <a:avLst/>
                              <a:gdLst>
                                <a:gd name="T0" fmla="+- 0 4268 4268"/>
                                <a:gd name="T1" fmla="*/ T0 w 10"/>
                                <a:gd name="T2" fmla="+- 0 13253 13235"/>
                                <a:gd name="T3" fmla="*/ 13253 h 36"/>
                                <a:gd name="T4" fmla="+- 0 4278 4268"/>
                                <a:gd name="T5" fmla="*/ T4 w 10"/>
                                <a:gd name="T6" fmla="+- 0 13253 13235"/>
                                <a:gd name="T7" fmla="*/ 13253 h 36"/>
                              </a:gdLst>
                              <a:ahLst/>
                              <a:cxnLst>
                                <a:cxn ang="0">
                                  <a:pos x="T1" y="T3"/>
                                </a:cxn>
                                <a:cxn ang="0">
                                  <a:pos x="T5" y="T7"/>
                                </a:cxn>
                              </a:cxnLst>
                              <a:rect l="0" t="0" r="r" b="b"/>
                              <a:pathLst>
                                <a:path w="10" h="36">
                                  <a:moveTo>
                                    <a:pt x="0" y="18"/>
                                  </a:moveTo>
                                  <a:lnTo>
                                    <a:pt x="10" y="18"/>
                                  </a:lnTo>
                                </a:path>
                              </a:pathLst>
                            </a:custGeom>
                            <a:noFill/>
                            <a:ln w="2413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455"/>
                        <wpg:cNvGrpSpPr>
                          <a:grpSpLocks/>
                        </wpg:cNvGrpSpPr>
                        <wpg:grpSpPr bwMode="auto">
                          <a:xfrm>
                            <a:off x="4268" y="13276"/>
                            <a:ext cx="89" cy="2"/>
                            <a:chOff x="4268" y="13276"/>
                            <a:chExt cx="89" cy="2"/>
                          </a:xfrm>
                        </wpg:grpSpPr>
                        <wps:wsp>
                          <wps:cNvPr id="76" name="Freeform 456"/>
                          <wps:cNvSpPr>
                            <a:spLocks/>
                          </wps:cNvSpPr>
                          <wps:spPr bwMode="auto">
                            <a:xfrm>
                              <a:off x="4268" y="13276"/>
                              <a:ext cx="89" cy="2"/>
                            </a:xfrm>
                            <a:custGeom>
                              <a:avLst/>
                              <a:gdLst>
                                <a:gd name="T0" fmla="+- 0 4268 4268"/>
                                <a:gd name="T1" fmla="*/ T0 w 89"/>
                                <a:gd name="T2" fmla="+- 0 4357 4268"/>
                                <a:gd name="T3" fmla="*/ T2 w 89"/>
                              </a:gdLst>
                              <a:ahLst/>
                              <a:cxnLst>
                                <a:cxn ang="0">
                                  <a:pos x="T1" y="0"/>
                                </a:cxn>
                                <a:cxn ang="0">
                                  <a:pos x="T3" y="0"/>
                                </a:cxn>
                              </a:cxnLst>
                              <a:rect l="0" t="0" r="r" b="b"/>
                              <a:pathLst>
                                <a:path w="89">
                                  <a:moveTo>
                                    <a:pt x="0" y="0"/>
                                  </a:moveTo>
                                  <a:lnTo>
                                    <a:pt x="89" y="0"/>
                                  </a:lnTo>
                                </a:path>
                              </a:pathLst>
                            </a:custGeom>
                            <a:noFill/>
                            <a:ln w="762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457"/>
                        <wpg:cNvGrpSpPr>
                          <a:grpSpLocks/>
                        </wpg:cNvGrpSpPr>
                        <wpg:grpSpPr bwMode="auto">
                          <a:xfrm>
                            <a:off x="4307" y="13238"/>
                            <a:ext cx="10" cy="33"/>
                            <a:chOff x="4307" y="13238"/>
                            <a:chExt cx="10" cy="33"/>
                          </a:xfrm>
                        </wpg:grpSpPr>
                        <wps:wsp>
                          <wps:cNvPr id="590" name="Freeform 458"/>
                          <wps:cNvSpPr>
                            <a:spLocks/>
                          </wps:cNvSpPr>
                          <wps:spPr bwMode="auto">
                            <a:xfrm>
                              <a:off x="4307" y="13238"/>
                              <a:ext cx="10" cy="33"/>
                            </a:xfrm>
                            <a:custGeom>
                              <a:avLst/>
                              <a:gdLst>
                                <a:gd name="T0" fmla="+- 0 4307 4307"/>
                                <a:gd name="T1" fmla="*/ T0 w 10"/>
                                <a:gd name="T2" fmla="+- 0 13254 13238"/>
                                <a:gd name="T3" fmla="*/ 13254 h 33"/>
                                <a:gd name="T4" fmla="+- 0 4317 4307"/>
                                <a:gd name="T5" fmla="*/ T4 w 10"/>
                                <a:gd name="T6" fmla="+- 0 13254 13238"/>
                                <a:gd name="T7" fmla="*/ 13254 h 33"/>
                              </a:gdLst>
                              <a:ahLst/>
                              <a:cxnLst>
                                <a:cxn ang="0">
                                  <a:pos x="T1" y="T3"/>
                                </a:cxn>
                                <a:cxn ang="0">
                                  <a:pos x="T5" y="T7"/>
                                </a:cxn>
                              </a:cxnLst>
                              <a:rect l="0" t="0" r="r" b="b"/>
                              <a:pathLst>
                                <a:path w="10" h="33">
                                  <a:moveTo>
                                    <a:pt x="0" y="16"/>
                                  </a:moveTo>
                                  <a:lnTo>
                                    <a:pt x="10" y="16"/>
                                  </a:lnTo>
                                </a:path>
                              </a:pathLst>
                            </a:custGeom>
                            <a:noFill/>
                            <a:ln w="21609">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2" name="Group 459"/>
                        <wpg:cNvGrpSpPr>
                          <a:grpSpLocks/>
                        </wpg:cNvGrpSpPr>
                        <wpg:grpSpPr bwMode="auto">
                          <a:xfrm>
                            <a:off x="4268" y="13167"/>
                            <a:ext cx="89" cy="56"/>
                            <a:chOff x="4268" y="13167"/>
                            <a:chExt cx="89" cy="56"/>
                          </a:xfrm>
                        </wpg:grpSpPr>
                        <wps:wsp>
                          <wps:cNvPr id="593" name="Freeform 460"/>
                          <wps:cNvSpPr>
                            <a:spLocks/>
                          </wps:cNvSpPr>
                          <wps:spPr bwMode="auto">
                            <a:xfrm>
                              <a:off x="4268" y="13167"/>
                              <a:ext cx="89" cy="56"/>
                            </a:xfrm>
                            <a:custGeom>
                              <a:avLst/>
                              <a:gdLst>
                                <a:gd name="T0" fmla="+- 0 4357 4268"/>
                                <a:gd name="T1" fmla="*/ T0 w 89"/>
                                <a:gd name="T2" fmla="+- 0 13222 13167"/>
                                <a:gd name="T3" fmla="*/ 13222 h 56"/>
                                <a:gd name="T4" fmla="+- 0 4268 4268"/>
                                <a:gd name="T5" fmla="*/ T4 w 89"/>
                                <a:gd name="T6" fmla="+- 0 13222 13167"/>
                                <a:gd name="T7" fmla="*/ 13222 h 56"/>
                                <a:gd name="T8" fmla="+- 0 4268 4268"/>
                                <a:gd name="T9" fmla="*/ T8 w 89"/>
                                <a:gd name="T10" fmla="+- 0 13183 13167"/>
                                <a:gd name="T11" fmla="*/ 13183 h 56"/>
                                <a:gd name="T12" fmla="+- 0 4272 4268"/>
                                <a:gd name="T13" fmla="*/ T12 w 89"/>
                                <a:gd name="T14" fmla="+- 0 13175 13167"/>
                                <a:gd name="T15" fmla="*/ 13175 h 56"/>
                                <a:gd name="T16" fmla="+- 0 4289 4268"/>
                                <a:gd name="T17" fmla="*/ T16 w 89"/>
                                <a:gd name="T18" fmla="+- 0 13167 13167"/>
                                <a:gd name="T19" fmla="*/ 13167 h 56"/>
                                <a:gd name="T20" fmla="+- 0 4307 4268"/>
                                <a:gd name="T21" fmla="*/ T20 w 89"/>
                                <a:gd name="T22" fmla="+- 0 13167 13167"/>
                                <a:gd name="T23" fmla="*/ 13167 h 56"/>
                                <a:gd name="T24" fmla="+- 0 4329 4268"/>
                                <a:gd name="T25" fmla="*/ T24 w 89"/>
                                <a:gd name="T26" fmla="+- 0 13167 13167"/>
                                <a:gd name="T27" fmla="*/ 13167 h 56"/>
                                <a:gd name="T28" fmla="+- 0 4340 4268"/>
                                <a:gd name="T29" fmla="*/ T28 w 89"/>
                                <a:gd name="T30" fmla="+- 0 13168 13167"/>
                                <a:gd name="T31" fmla="*/ 13168 h 56"/>
                                <a:gd name="T32" fmla="+- 0 4354 4268"/>
                                <a:gd name="T33" fmla="*/ T32 w 89"/>
                                <a:gd name="T34" fmla="+- 0 13177 13167"/>
                                <a:gd name="T35" fmla="*/ 13177 h 56"/>
                                <a:gd name="T36" fmla="+- 0 4354 4268"/>
                                <a:gd name="T37" fmla="*/ T36 w 89"/>
                                <a:gd name="T38" fmla="+- 0 13178 13167"/>
                                <a:gd name="T39" fmla="*/ 13178 h 56"/>
                                <a:gd name="T40" fmla="+- 0 4285 4268"/>
                                <a:gd name="T41" fmla="*/ T40 w 89"/>
                                <a:gd name="T42" fmla="+- 0 13178 13167"/>
                                <a:gd name="T43" fmla="*/ 13178 h 56"/>
                                <a:gd name="T44" fmla="+- 0 4278 4268"/>
                                <a:gd name="T45" fmla="*/ T44 w 89"/>
                                <a:gd name="T46" fmla="+- 0 13184 13167"/>
                                <a:gd name="T47" fmla="*/ 13184 h 56"/>
                                <a:gd name="T48" fmla="+- 0 4278 4268"/>
                                <a:gd name="T49" fmla="*/ T48 w 89"/>
                                <a:gd name="T50" fmla="+- 0 13210 13167"/>
                                <a:gd name="T51" fmla="*/ 13210 h 56"/>
                                <a:gd name="T52" fmla="+- 0 4347 4268"/>
                                <a:gd name="T53" fmla="*/ T52 w 89"/>
                                <a:gd name="T54" fmla="+- 0 13210 13167"/>
                                <a:gd name="T55" fmla="*/ 13210 h 56"/>
                                <a:gd name="T56" fmla="+- 0 4357 4268"/>
                                <a:gd name="T57" fmla="*/ T56 w 89"/>
                                <a:gd name="T58" fmla="+- 0 13210 13167"/>
                                <a:gd name="T59" fmla="*/ 13210 h 56"/>
                                <a:gd name="T60" fmla="+- 0 4357 4268"/>
                                <a:gd name="T61" fmla="*/ T60 w 89"/>
                                <a:gd name="T62" fmla="+- 0 13222 13167"/>
                                <a:gd name="T63" fmla="*/ 13222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9" h="56">
                                  <a:moveTo>
                                    <a:pt x="89" y="55"/>
                                  </a:moveTo>
                                  <a:lnTo>
                                    <a:pt x="0" y="55"/>
                                  </a:lnTo>
                                  <a:lnTo>
                                    <a:pt x="0" y="16"/>
                                  </a:lnTo>
                                  <a:lnTo>
                                    <a:pt x="4" y="8"/>
                                  </a:lnTo>
                                  <a:lnTo>
                                    <a:pt x="21" y="0"/>
                                  </a:lnTo>
                                  <a:lnTo>
                                    <a:pt x="39" y="0"/>
                                  </a:lnTo>
                                  <a:lnTo>
                                    <a:pt x="61" y="0"/>
                                  </a:lnTo>
                                  <a:lnTo>
                                    <a:pt x="72" y="1"/>
                                  </a:lnTo>
                                  <a:lnTo>
                                    <a:pt x="86" y="10"/>
                                  </a:lnTo>
                                  <a:lnTo>
                                    <a:pt x="86" y="11"/>
                                  </a:lnTo>
                                  <a:lnTo>
                                    <a:pt x="17" y="11"/>
                                  </a:lnTo>
                                  <a:lnTo>
                                    <a:pt x="10" y="17"/>
                                  </a:lnTo>
                                  <a:lnTo>
                                    <a:pt x="10" y="43"/>
                                  </a:lnTo>
                                  <a:lnTo>
                                    <a:pt x="79" y="43"/>
                                  </a:lnTo>
                                  <a:lnTo>
                                    <a:pt x="89" y="43"/>
                                  </a:lnTo>
                                  <a:lnTo>
                                    <a:pt x="89" y="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461"/>
                          <wps:cNvSpPr>
                            <a:spLocks/>
                          </wps:cNvSpPr>
                          <wps:spPr bwMode="auto">
                            <a:xfrm>
                              <a:off x="4268" y="13167"/>
                              <a:ext cx="89" cy="56"/>
                            </a:xfrm>
                            <a:custGeom>
                              <a:avLst/>
                              <a:gdLst>
                                <a:gd name="T0" fmla="+- 0 4357 4268"/>
                                <a:gd name="T1" fmla="*/ T0 w 89"/>
                                <a:gd name="T2" fmla="+- 0 13210 13167"/>
                                <a:gd name="T3" fmla="*/ 13210 h 56"/>
                                <a:gd name="T4" fmla="+- 0 4347 4268"/>
                                <a:gd name="T5" fmla="*/ T4 w 89"/>
                                <a:gd name="T6" fmla="+- 0 13210 13167"/>
                                <a:gd name="T7" fmla="*/ 13210 h 56"/>
                                <a:gd name="T8" fmla="+- 0 4347 4268"/>
                                <a:gd name="T9" fmla="*/ T8 w 89"/>
                                <a:gd name="T10" fmla="+- 0 13184 13167"/>
                                <a:gd name="T11" fmla="*/ 13184 h 56"/>
                                <a:gd name="T12" fmla="+- 0 4342 4268"/>
                                <a:gd name="T13" fmla="*/ T12 w 89"/>
                                <a:gd name="T14" fmla="+- 0 13178 13167"/>
                                <a:gd name="T15" fmla="*/ 13178 h 56"/>
                                <a:gd name="T16" fmla="+- 0 4354 4268"/>
                                <a:gd name="T17" fmla="*/ T16 w 89"/>
                                <a:gd name="T18" fmla="+- 0 13178 13167"/>
                                <a:gd name="T19" fmla="*/ 13178 h 56"/>
                                <a:gd name="T20" fmla="+- 0 4357 4268"/>
                                <a:gd name="T21" fmla="*/ T20 w 89"/>
                                <a:gd name="T22" fmla="+- 0 13186 13167"/>
                                <a:gd name="T23" fmla="*/ 13186 h 56"/>
                                <a:gd name="T24" fmla="+- 0 4357 4268"/>
                                <a:gd name="T25" fmla="*/ T24 w 89"/>
                                <a:gd name="T26" fmla="+- 0 13210 13167"/>
                                <a:gd name="T27" fmla="*/ 13210 h 56"/>
                              </a:gdLst>
                              <a:ahLst/>
                              <a:cxnLst>
                                <a:cxn ang="0">
                                  <a:pos x="T1" y="T3"/>
                                </a:cxn>
                                <a:cxn ang="0">
                                  <a:pos x="T5" y="T7"/>
                                </a:cxn>
                                <a:cxn ang="0">
                                  <a:pos x="T9" y="T11"/>
                                </a:cxn>
                                <a:cxn ang="0">
                                  <a:pos x="T13" y="T15"/>
                                </a:cxn>
                                <a:cxn ang="0">
                                  <a:pos x="T17" y="T19"/>
                                </a:cxn>
                                <a:cxn ang="0">
                                  <a:pos x="T21" y="T23"/>
                                </a:cxn>
                                <a:cxn ang="0">
                                  <a:pos x="T25" y="T27"/>
                                </a:cxn>
                              </a:cxnLst>
                              <a:rect l="0" t="0" r="r" b="b"/>
                              <a:pathLst>
                                <a:path w="89" h="56">
                                  <a:moveTo>
                                    <a:pt x="89" y="43"/>
                                  </a:moveTo>
                                  <a:lnTo>
                                    <a:pt x="79" y="43"/>
                                  </a:lnTo>
                                  <a:lnTo>
                                    <a:pt x="79" y="17"/>
                                  </a:lnTo>
                                  <a:lnTo>
                                    <a:pt x="74" y="11"/>
                                  </a:lnTo>
                                  <a:lnTo>
                                    <a:pt x="86" y="11"/>
                                  </a:lnTo>
                                  <a:lnTo>
                                    <a:pt x="89" y="19"/>
                                  </a:lnTo>
                                  <a:lnTo>
                                    <a:pt x="8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64E71B4" id="Group 389" o:spid="_x0000_s1026" style="position:absolute;left:0;text-align:left;margin-left:14pt;margin-top:-6.4pt;width:40.35pt;height:40.35pt;z-index:-251653632" coordorigin="3600,13098" coordsize="807,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">
              <v:group id="Group 390" o:spid="_x0000_s1027" style="position:absolute;left:3600;top:13098;width:807;height:807" coordorigin="3600,13098" coordsize="80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391" o:spid="_x0000_s1028" style="position:absolute;left:3600;top:13098;width:807;height:807" coordorigin="3600,13098" coordsize="80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392" o:spid="_x0000_s1029" style="position:absolute;left:3600;top:13098;width:807;height:807;visibility:visible;mso-wrap-style:square;v-text-anchor:top" coordsize="807,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" path="m,l806,r,806l,806,,xe" fillcolor="black" stroked="f">
                    <v:path arrowok="t" o:connecttype="custom" o:connectlocs="0,13098;806,13098;806,13904;0,13904;0,13098" o:connectangles="0,0,0,0,0"/>
                  </v:shape>
                </v:group>
                <v:group id="Group 393" o:spid="_x0000_s1030" style="position:absolute;left:3853;top:13654;width:161;height:181" coordorigin="3853,13654" coordsize="16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394" o:spid="_x0000_s1031" style="position:absolute;left:3853;top:13654;width:161;height:181;visibility:visible;mso-wrap-style:square;v-text-anchor:top" coordsize="16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" path="m47,181l,181,,,71,,96,2r17,4l130,21r7,12l47,33r,42l135,75r-3,6l122,91r-3,2l111,96r13,11l47,107r,74xe" stroked="f">
                    <v:path arrowok="t" o:connecttype="custom" o:connectlocs="47,13835;0,13835;0,13654;71,13654;96,13656;113,13660;130,13675;137,13687;47,13687;47,13729;135,13729;132,13735;122,13745;119,13747;111,13750;124,13761;47,13761;47,13835" o:connectangles="0,0,0,0,0,0,0,0,0,0,0,0,0,0,0,0,0,0"/>
                  </v:shape>
                  <v:shape id="Freeform 395" o:spid="_x0000_s1032" style="position:absolute;left:3853;top:13654;width:161;height:181;visibility:visible;mso-wrap-style:square;v-text-anchor:top" coordsize="16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" path="m135,75r-61,l86,75r9,-9l95,40,87,33r50,l140,39r-1,25l135,75xe" stroked="f">
                    <v:path arrowok="t" o:connecttype="custom" o:connectlocs="135,13729;74,13729;86,13729;95,13720;95,13694;87,13687;137,13687;140,13693;139,13718;135,13729" o:connectangles="0,0,0,0,0,0,0,0,0,0"/>
                  </v:shape>
                  <v:shape id="Freeform 396" o:spid="_x0000_s1033" style="position:absolute;left:3853;top:13654;width:161;height:181;visibility:visible;mso-wrap-style:square;v-text-anchor:top" coordsize="16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" path="m160,181r-49,l91,136,84,121,75,111r-8,-3l63,107r61,l135,127r25,54xe" stroked="f">
                    <v:path arrowok="t" o:connecttype="custom" o:connectlocs="160,13835;111,13835;91,13790;84,13775;75,13765;67,13762;63,13761;124,13761;135,13781;160,13835" o:connectangles="0,0,0,0,0,0,0,0,0,0"/>
                  </v:shape>
                </v:group>
                <v:group id="Group 397" o:spid="_x0000_s1034" style="position:absolute;left:4036;top:13654;width:195;height:181" coordorigin="4036,13654"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398" o:spid="_x0000_s1035"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" path="m46,181l,181,,,40,,97,69r98,l195,71,46,71r,110xe" stroked="f">
                    <v:path arrowok="t" o:connecttype="custom" o:connectlocs="46,13835;0,13835;0,13654;40,13654;97,13723;195,13723;195,13725;46,13725;46,13835" o:connectangles="0,0,0,0,0,0,0,0,0"/>
                  </v:shape>
                  <v:shape id="Freeform 399" o:spid="_x0000_s1036"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" path="m195,69r-98,l155,r40,l195,69xe" stroked="f">
                    <v:path arrowok="t" o:connecttype="custom" o:connectlocs="195,13723;97,13723;155,13654;195,13654;195,13723" o:connectangles="0,0,0,0,0"/>
                  </v:shape>
                  <v:shape id="Freeform 400" o:spid="_x0000_s1037"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" path="m101,129r-7,l46,71r103,l101,129xe" stroked="f">
                    <v:path arrowok="t" o:connecttype="custom" o:connectlocs="101,13783;94,13783;46,13725;149,13725;101,13783" o:connectangles="0,0,0,0,0"/>
                  </v:shape>
                  <v:shape id="Freeform 401" o:spid="_x0000_s1038"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" path="m195,181r-46,l149,71r46,l195,181xe" stroked="f">
                    <v:path arrowok="t" o:connecttype="custom" o:connectlocs="195,13835;149,13835;149,13725;195,13725;195,13835" o:connectangles="0,0,0,0,0"/>
                  </v:shape>
                </v:group>
                <v:group id="Group 402" o:spid="_x0000_s1039" style="position:absolute;left:3644;top:13654;width:193;height:181" coordorigin="3644,13654"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403" o:spid="_x0000_s1040"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" path="m50,181l,181,72,r50,l139,44r-42,l75,109r90,l177,141r-113,l50,181xe" stroked="f">
                    <v:path arrowok="t" o:connecttype="custom" o:connectlocs="50,13835;0,13835;72,13654;122,13654;139,13698;97,13698;75,13763;165,13763;177,13795;64,13795;50,13835" o:connectangles="0,0,0,0,0,0,0,0,0,0,0"/>
                  </v:shape>
                  <v:shape id="Freeform 404" o:spid="_x0000_s1041"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" path="m165,109r-46,l97,44r42,l165,109xe" stroked="f">
                    <v:path arrowok="t" o:connecttype="custom" o:connectlocs="165,13763;119,13763;97,13698;139,13698;165,13763" o:connectangles="0,0,0,0,0"/>
                  </v:shape>
                  <v:shape id="Freeform 405" o:spid="_x0000_s1042"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" path="m194,181r-50,l130,141r47,l194,181xe" stroked="f">
                    <v:path arrowok="t" o:connecttype="custom" o:connectlocs="194,13835;144,13835;130,13795;177,13795;194,13835" o:connectangles="0,0,0,0,0"/>
                  </v:shape>
                </v:group>
                <v:group id="Group 406" o:spid="_x0000_s1043" style="position:absolute;left:4266;top:13744;width:91;height:91" coordorigin="4266,13744" coordsize="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407" o:spid="_x0000_s1044" style="position:absolute;left:4266;top:13744;width:91;height:91;visibility:visible;mso-wrap-style:square;v-text-anchor:top" coordsize="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" path="m,l90,r,91l,91,,xe" stroked="f">
                    <v:path arrowok="t" o:connecttype="custom" o:connectlocs="0,13744;90,13744;90,13835;0,13835;0,13744" o:connectangles="0,0,0,0,0"/>
                  </v:shape>
                </v:group>
                <v:group id="Group 408" o:spid="_x0000_s1045" style="position:absolute;left:4194;top:13169;width:57;height:58" coordorigin="4194,13169"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409" o:spid="_x0000_s1046"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" path="m41,5l17,5,30,,41,5xe" stroked="f">
                    <v:path arrowok="t" o:connecttype="custom" o:connectlocs="41,13174;17,13174;30,13169;41,13174" o:connectangles="0,0,0,0"/>
                  </v:shape>
                  <v:shape id="Freeform 410" o:spid="_x0000_s1047"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" path="m15,6l16,5r1,l15,6xe" stroked="f">
                    <v:path arrowok="t" o:connecttype="custom" o:connectlocs="15,13175;16,13174;17,13174;15,13175" o:connectangles="0,0,0,0"/>
                  </v:shape>
                  <v:shape id="Freeform 411" o:spid="_x0000_s1048"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" path="m43,6l41,5r1,l43,6xe" stroked="f">
                    <v:path arrowok="t" o:connecttype="custom" o:connectlocs="43,13175;41,13174;42,13174;43,13175" o:connectangles="0,0,0,0"/>
                  </v:shape>
                  <v:shape id="Freeform 412" o:spid="_x0000_s1049"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" path="m6,15l9,9,15,6,6,15xe" stroked="f">
                    <v:path arrowok="t" o:connecttype="custom" o:connectlocs="6,13184;9,13178;15,13175;6,13184" o:connectangles="0,0,0,0"/>
                  </v:shape>
                  <v:shape id="Freeform 413" o:spid="_x0000_s1050"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" path="m52,16l43,6r6,3l52,16xe" stroked="f">
                    <v:path arrowok="t" o:connecttype="custom" o:connectlocs="52,13185;43,13175;49,13178;52,13185" o:connectangles="0,0,0,0"/>
                  </v:shape>
                  <v:shape id="Freeform 414" o:spid="_x0000_s1051"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" path="m23,45r-5,l18,12r17,l41,14r,3l23,17r,9l41,26r-2,2l34,29r5,1l39,31r-16,l23,45xe" stroked="f">
                    <v:path arrowok="t" o:connecttype="custom" o:connectlocs="23,13214;18,13214;18,13181;35,13181;41,13183;41,13186;23,13186;23,13195;41,13195;39,13197;34,13198;39,13199;39,13200;23,13200;23,13214" o:connectangles="0,0,0,0,0,0,0,0,0,0,0,0,0,0,0"/>
                  </v:shape>
                  <v:shape id="Freeform 415" o:spid="_x0000_s1052"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" path="m5,17r,-1l6,15,5,17xe" stroked="f">
                    <v:path arrowok="t" o:connecttype="custom" o:connectlocs="5,13186;5,13185;6,13184;5,13186" o:connectangles="0,0,0,0"/>
                  </v:shape>
                  <v:shape id="Freeform 416" o:spid="_x0000_s1053"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" path="m52,17r,-1l52,17xe" stroked="f">
                    <v:path arrowok="t" o:connecttype="custom" o:connectlocs="52,13186;52,13185;52,13185;52,13186" o:connectangles="0,0,0,0"/>
                  </v:shape>
                  <v:shape id="Freeform 417" o:spid="_x0000_s1054"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" path="m52,41r,-24l57,29,52,41xe" stroked="f">
                    <v:path arrowok="t" o:connecttype="custom" o:connectlocs="52,13210;52,13186;57,13198;52,13210" o:connectangles="0,0,0,0"/>
                  </v:shape>
                  <v:shape id="Freeform 418" o:spid="_x0000_s1055"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" path="m5,41l,28,5,17r,24xe" stroked="f">
                    <v:path arrowok="t" o:connecttype="custom" o:connectlocs="5,13210;0,13197;5,13186;5,13210" o:connectangles="0,0,0,0"/>
                  </v:shape>
                  <v:shape id="Freeform 419" o:spid="_x0000_s1056"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" path="m41,26r-13,l33,25r2,-2l35,18,33,17r8,l41,25r,1xe" stroked="f">
                    <v:path arrowok="t" o:connecttype="custom" o:connectlocs="41,13195;28,13195;33,13194;35,13192;35,13187;33,13186;41,13186;41,13194;41,13195" o:connectangles="0,0,0,0,0,0,0,0,0"/>
                  </v:shape>
                  <v:shape id="Freeform 420" o:spid="_x0000_s1057"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" path="m29,31r-2,l31,31r-2,xe" stroked="f">
                    <v:path arrowok="t" o:connecttype="custom" o:connectlocs="29,13200;27,13200;31,13200;29,13200" o:connectangles="0,0,0,0"/>
                  </v:shape>
                  <v:shape id="Freeform 421" o:spid="_x0000_s1058"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" path="m42,45r-7,l35,43,34,41r,-2l34,36r,-2l31,31r8,l39,32r1,7l41,42r1,3xe" stroked="f">
                    <v:path arrowok="t" o:connecttype="custom" o:connectlocs="42,13214;35,13214;35,13212;34,13210;34,13208;34,13205;34,13203;31,13200;39,13200;39,13201;40,13208;41,13211;42,13214" o:connectangles="0,0,0,0,0,0,0,0,0,0,0,0,0"/>
                  </v:shape>
                  <v:shape id="Freeform 422" o:spid="_x0000_s1059"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" path="m6,43l5,42r,-1l6,43xe" stroked="f">
                    <v:path arrowok="t" o:connecttype="custom" o:connectlocs="6,13212;5,13211;5,13210;6,13212" o:connectangles="0,0,0,0"/>
                  </v:shape>
                  <v:shape id="Freeform 423" o:spid="_x0000_s1060"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" path="m52,43r,-2l52,42r,1xe" stroked="f">
                    <v:path arrowok="t" o:connecttype="custom" o:connectlocs="52,13212;52,13210;52,13211;52,13212" o:connectangles="0,0,0,0"/>
                  </v:shape>
                  <v:shape id="Freeform 424" o:spid="_x0000_s1061"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" path="m43,52r9,-9l49,49r-6,3xe" stroked="f">
                    <v:path arrowok="t" o:connecttype="custom" o:connectlocs="43,13221;52,13212;49,13218;43,13221" o:connectangles="0,0,0,0"/>
                  </v:shape>
                  <v:shape id="Freeform 425" o:spid="_x0000_s1062"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" path="m15,52l8,49,6,43r9,9xe" stroked="f">
                    <v:path arrowok="t" o:connecttype="custom" o:connectlocs="15,13221;8,13218;6,13212;15,13221" o:connectangles="0,0,0,0"/>
                  </v:shape>
                  <v:shape id="Freeform 426" o:spid="_x0000_s1063"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" path="m17,53r-1,l15,52r2,1xe" stroked="f">
                    <v:path arrowok="t" o:connecttype="custom" o:connectlocs="17,13222;16,13222;15,13221;17,13222" o:connectangles="0,0,0,0"/>
                  </v:shape>
                  <v:shape id="Freeform 427" o:spid="_x0000_s1064"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" path="m42,53r-1,l43,52r-1,1xe" stroked="f">
                    <v:path arrowok="t" o:connecttype="custom" o:connectlocs="42,13222;41,13222;43,13221;42,13222" o:connectangles="0,0,0,0"/>
                  </v:shape>
                  <v:shape id="Freeform 428" o:spid="_x0000_s1065" style="position:absolute;left:4194;top:13169;width:57;height:58;visibility:visible;mso-wrap-style:square;v-text-anchor:top" coordsize="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" path="m29,58r-1,l17,53r24,l29,58xe" stroked="f">
                    <v:path arrowok="t" o:connecttype="custom" o:connectlocs="29,13227;28,13227;17,13222;41,13222;29,13227" o:connectangles="0,0,0,0,0"/>
                  </v:shape>
                </v:group>
              </v:group>
              <v:group id="Group 429" o:spid="_x0000_s1066" style="position:absolute;left:4267;top:13167;width:93;height:488" coordorigin="4267,13167" coordsize="9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30" o:spid="_x0000_s1067" style="position:absolute;left:4268;top:13603;width:89;height:52" coordorigin="4268,13603" coordsize="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431" o:spid="_x0000_s1068" style="position:absolute;left:4268;top:13603;width:89;height:52;visibility:visible;mso-wrap-style:square;v-text-anchor:top" coordsize="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" path="m89,51l,51,,13,5,,46,r3,12l12,12,10,22r,18l89,40r,11xe" stroked="f">
                    <v:path arrowok="t" o:connecttype="custom" o:connectlocs="89,13654;0,13654;0,13616;5,13603;46,13603;49,13615;12,13615;10,13625;10,13643;89,13643;89,13654" o:connectangles="0,0,0,0,0,0,0,0,0,0,0"/>
                  </v:shape>
                  <v:shape id="Freeform 432" o:spid="_x0000_s1069" style="position:absolute;left:4268;top:13603;width:89;height:52;visibility:visible;mso-wrap-style:square;v-text-anchor:top" coordsize="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" path="m50,40r-10,l40,23,39,12r10,l50,16r,24xe" stroked="f">
                    <v:path arrowok="t" o:connecttype="custom" o:connectlocs="50,13643;40,13643;40,13626;39,13615;49,13615;50,13619;50,13643" o:connectangles="0,0,0,0,0,0,0"/>
                  </v:shape>
                </v:group>
                <v:group id="Group 433" o:spid="_x0000_s1070" style="position:absolute;left:4267;top:13534;width:93;height:56" coordorigin="4267,13534" coordsize="9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434" o:spid="_x0000_s1071" style="position:absolute;left:4267;top:13534;width:93;height:56;visibility:visible;mso-wrap-style:square;v-text-anchor:top" coordsize="9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" path="m29,55l8,49,,28,7,7,28,,58,,83,5r3,6l10,11,9,24r,7l10,44r77,l87,45,69,55r-40,xe" stroked="f">
                    <v:path arrowok="t" o:connecttype="custom" o:connectlocs="29,13589;8,13583;0,13562;7,13541;28,13534;58,13534;83,13539;86,13545;10,13545;9,13558;9,13565;10,13578;87,13578;87,13579;69,13589;29,13589" o:connectangles="0,0,0,0,0,0,0,0,0,0,0,0,0,0,0,0"/>
                  </v:shape>
                  <v:shape id="Freeform 435" o:spid="_x0000_s1072" style="position:absolute;left:4267;top:13534;width:93;height:56;visibility:visible;mso-wrap-style:square;v-text-anchor:top" coordsize="9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" path="m87,44r-9,l83,38r,-21l78,11r8,l92,22,87,44xe" stroked="f">
                    <v:path arrowok="t" o:connecttype="custom" o:connectlocs="87,13578;78,13578;83,13572;83,13551;78,13545;86,13545;92,13556;87,13578" o:connectangles="0,0,0,0,0,0,0,0"/>
                  </v:shape>
                </v:group>
                <v:group id="Group 436" o:spid="_x0000_s1073" style="position:absolute;left:4268;top:13417;width:89;height:108" coordorigin="4268,13417" coordsize="8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437" o:spid="_x0000_s1074" style="position:absolute;left:4268;top:13417;width:89;height:108;visibility:visible;mso-wrap-style:square;v-text-anchor:top" coordsize="8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" path="m,108l,96,78,79,,61,,46,78,30,,12,,,89,24r,13l12,54,89,72r,14l,108xe" stroked="f">
                    <v:path arrowok="t" o:connecttype="custom" o:connectlocs="0,13525;0,13513;78,13496;78,13496;0,13478;0,13463;78,13447;78,13447;0,13429;0,13417;89,13441;89,13454;12,13471;12,13471;89,13489;89,13503;0,13525" o:connectangles="0,0,0,0,0,0,0,0,0,0,0,0,0,0,0,0,0"/>
                  </v:shape>
                </v:group>
                <v:group id="Group 438" o:spid="_x0000_s1075" style="position:absolute;left:4347;top:13361;width:10;height:36" coordorigin="4347,13361"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439" o:spid="_x0000_s1076" style="position:absolute;left:4347;top:13361;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" path="m,18r10,e" filled="f" strokecolor="white" strokeweight=".65708mm">
                    <v:path arrowok="t" o:connecttype="custom" o:connectlocs="0,13379;10,13379" o:connectangles="0,0"/>
                  </v:shape>
                </v:group>
                <v:group id="Group 440" o:spid="_x0000_s1077" style="position:absolute;left:4268;top:13363;width:10;height:34" coordorigin="4268,13363" coordsize="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441" o:spid="_x0000_s1078" style="position:absolute;left:4268;top:13363;width:10;height:34;visibility:visible;mso-wrap-style:square;v-text-anchor:top" coordsize="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" path="m,17r10,e" filled="f" strokecolor="white" strokeweight="1.8pt">
                    <v:path arrowok="t" o:connecttype="custom" o:connectlocs="0,13380;10,13380" o:connectangles="0,0"/>
                  </v:shape>
                </v:group>
                <v:group id="Group 442" o:spid="_x0000_s1079" style="position:absolute;left:4268;top:13403;width:89;height:2" coordorigin="4268,13403"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443" o:spid="_x0000_s1080" style="position:absolute;left:4268;top:13403;width:89;height:2;visibility:visible;mso-wrap-style:square;v-text-anchor:top"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" path="m,l89,e" filled="f" strokecolor="white" strokeweight=".7pt">
                    <v:path arrowok="t" o:connecttype="custom" o:connectlocs="0,0;89,0" o:connectangles="0,0"/>
                  </v:shape>
                </v:group>
                <v:group id="Group 444" o:spid="_x0000_s1081" style="position:absolute;left:4307;top:13365;width:10;height:33" coordorigin="4307,13365" coordsize="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445" o:spid="_x0000_s1082" style="position:absolute;left:4307;top:13365;width:10;height:33;visibility:visible;mso-wrap-style:square;v-text-anchor:top" coordsize="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" path="m,16r10,e" filled="f" strokecolor="white" strokeweight=".60025mm">
                    <v:path arrowok="t" o:connecttype="custom" o:connectlocs="0,13381;10,13381" o:connectangles="0,0"/>
                  </v:shape>
                </v:group>
                <v:group id="Group 446" o:spid="_x0000_s1083" style="position:absolute;left:4268;top:13295;width:89;height:54" coordorigin="4268,13295" coordsize="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447" o:spid="_x0000_s1084" style="position:absolute;left:4268;top:13295;width:89;height:54;visibility:visible;mso-wrap-style:square;v-text-anchor:top" coordsize="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" path="m49,18r-6,l45,8,48,4,70,3,84,2,89,r,12l85,14r-13,l49,16r,2xe" stroked="f">
                    <v:path arrowok="t" o:connecttype="custom" o:connectlocs="49,13313;43,13313;45,13303;48,13299;70,13298;84,13297;89,13295;89,13307;85,13309;72,13309;49,13311;49,13313" o:connectangles="0,0,0,0,0,0,0,0,0,0,0,0"/>
                  </v:shape>
                  <v:shape id="Freeform 448" o:spid="_x0000_s1085" style="position:absolute;left:4268;top:13295;width:89;height:54;visibility:visible;mso-wrap-style:square;v-text-anchor:top" coordsize="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" path="m89,54l,54,,7,11,2r22,l41,7r1,6l17,13r-7,3l10,42r79,l89,54xe" stroked="f">
                    <v:path arrowok="t" o:connecttype="custom" o:connectlocs="89,13349;0,13349;0,13302;11,13297;33,13297;41,13302;42,13308;17,13308;10,13311;10,13337;89,13337;89,13349" o:connectangles="0,0,0,0,0,0,0,0,0,0,0,0"/>
                  </v:shape>
                  <v:shape id="Freeform 449" o:spid="_x0000_s1086" style="position:absolute;left:4268;top:13295;width:89;height:54;visibility:visible;mso-wrap-style:square;v-text-anchor:top" coordsize="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" path="m89,42r-50,l39,17,32,13r10,l43,18r6,l48,25r,17l89,42xe" stroked="f">
                    <v:path arrowok="t" o:connecttype="custom" o:connectlocs="89,13337;39,13337;39,13312;32,13308;42,13308;43,13313;49,13313;48,13320;48,13337;89,13337" o:connectangles="0,0,0,0,0,0,0,0,0,0"/>
                  </v:shape>
                  <v:shape id="Freeform 450" o:spid="_x0000_s1087" style="position:absolute;left:4268;top:13295;width:89;height:54;visibility:visible;mso-wrap-style:square;v-text-anchor:top" coordsize="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" path="m83,15l72,14r13,l83,15xe" stroked="f">
                    <v:path arrowok="t" o:connecttype="custom" o:connectlocs="83,13310;72,13309;85,13309;83,13310" o:connectangles="0,0,0,0"/>
                  </v:shape>
                </v:group>
                <v:group id="Group 451" o:spid="_x0000_s1088" style="position:absolute;left:4347;top:13235;width:10;height:36" coordorigin="4347,13235"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452" o:spid="_x0000_s1089" style="position:absolute;left:4347;top:13235;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" path="m,18r10,e" filled="f" strokecolor="white" strokeweight=".65708mm">
                    <v:path arrowok="t" o:connecttype="custom" o:connectlocs="0,13253;10,13253" o:connectangles="0,0"/>
                  </v:shape>
                </v:group>
                <v:group id="Group 453" o:spid="_x0000_s1090" style="position:absolute;left:4268;top:13235;width:10;height:36" coordorigin="4268,13235"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Freeform 454" o:spid="_x0000_s1091" style="position:absolute;left:4268;top:13235;width:10;height:36;visibility:visible;mso-wrap-style:square;v-text-anchor:top" coordsize="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" path="m,18r10,e" filled="f" strokecolor="white" strokeweight="1.9pt">
                    <v:path arrowok="t" o:connecttype="custom" o:connectlocs="0,13253;10,13253" o:connectangles="0,0"/>
                  </v:shape>
                </v:group>
                <v:group id="Group 455" o:spid="_x0000_s1092" style="position:absolute;left:4268;top:13276;width:89;height:2" coordorigin="4268,13276"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456" o:spid="_x0000_s1093" style="position:absolute;left:4268;top:13276;width:89;height:2;visibility:visible;mso-wrap-style:square;v-text-anchor:top" coordsize="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" path="m,l89,e" filled="f" strokecolor="white" strokeweight=".6pt">
                    <v:path arrowok="t" o:connecttype="custom" o:connectlocs="0,0;89,0" o:connectangles="0,0"/>
                  </v:shape>
                </v:group>
                <v:group id="Group 457" o:spid="_x0000_s1094" style="position:absolute;left:4307;top:13238;width:10;height:33" coordorigin="4307,13238" coordsize="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458" o:spid="_x0000_s1095" style="position:absolute;left:4307;top:13238;width:10;height:33;visibility:visible;mso-wrap-style:square;v-text-anchor:top" coordsize="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" path="m,16r10,e" filled="f" strokecolor="white" strokeweight=".60025mm">
                    <v:path arrowok="t" o:connecttype="custom" o:connectlocs="0,13254;10,13254" o:connectangles="0,0"/>
                  </v:shape>
                </v:group>
                <v:group id="Group 459" o:spid="_x0000_s1096" style="position:absolute;left:4268;top:13167;width:89;height:56" coordorigin="4268,13167" coordsize="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460" o:spid="_x0000_s1097" style="position:absolute;left:4268;top:13167;width:89;height:56;visibility:visible;mso-wrap-style:square;v-text-anchor:top" coordsize="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" path="m89,55l,55,,16,4,8,21,,39,,61,,72,1r14,9l86,11r-69,l10,17r,26l79,43r10,l89,55xe" stroked="f">
                    <v:path arrowok="t" o:connecttype="custom" o:connectlocs="89,13222;0,13222;0,13183;4,13175;21,13167;39,13167;61,13167;72,13168;86,13177;86,13178;17,13178;10,13184;10,13210;79,13210;89,13210;89,13222" o:connectangles="0,0,0,0,0,0,0,0,0,0,0,0,0,0,0,0"/>
                  </v:shape>
                  <v:shape id="Freeform 461" o:spid="_x0000_s1098" style="position:absolute;left:4268;top:13167;width:89;height:56;visibility:visible;mso-wrap-style:square;v-text-anchor:top" coordsize="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" path="m89,43r-10,l79,17,74,11r12,l89,19r,24xe" stroked="f">
                    <v:path arrowok="t" o:connecttype="custom" o:connectlocs="89,13210;79,13210;79,13184;74,13178;86,13178;89,13186;89,13210" o:connectangles="0,0,0,0,0,0,0"/>
                  </v:shape>
                </v:group>
              </v:group>
            </v:group>
          </w:pict>
        </mc:Fallback>
      </mc:AlternateContent>
    </w:r>
  </w:p>
  <w:bookmarkEnd w:id="64"/>
  <w:bookmarkEnd w:id="65"/>
  <w:bookmarkEnd w:id="66"/>
  <w:p w14:paraId="398CF761" w14:textId="77777777" w:rsidR="006C0581" w:rsidRDefault="006C0581"/>
  <w:p w14:paraId="6FFB03ED" w14:textId="77777777" w:rsidR="006C0581" w:rsidRDefault="006C0581" w:rsidP="00F406D1"/>
  <w:p w14:paraId="0BD28413" w14:textId="77777777" w:rsidR="006C0581" w:rsidRDefault="006C0581" w:rsidP="003B16EC">
    <w:pPr>
      <w:framePr w:wrap="auto" w:hAnchor="text" w:y="-1718"/>
    </w:pPr>
  </w:p>
  <w:p w14:paraId="262192D0" w14:textId="77777777" w:rsidR="006C0581" w:rsidRDefault="006C0581" w:rsidP="003B16EC">
    <w:pPr>
      <w:framePr w:wrap="auto" w:hAnchor="text" w:y="-1827"/>
    </w:pPr>
  </w:p>
  <w:p w14:paraId="7109FB18" w14:textId="77777777" w:rsidR="006C0581" w:rsidRDefault="006C0581" w:rsidP="009036F1">
    <w:pPr>
      <w:framePr w:wrap="auto" w:hAnchor="text" w:y="-1743"/>
    </w:pPr>
  </w:p>
  <w:p w14:paraId="26F2B724" w14:textId="77777777" w:rsidR="006C0581" w:rsidRDefault="006C0581" w:rsidP="009036F1">
    <w:pPr>
      <w:framePr w:wrap="auto" w:vAnchor="text" w:hAnchor="page" w:x="5947" w:y="-2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DFD2F" w14:textId="10F51B52" w:rsidR="006C0581" w:rsidRPr="00642F67" w:rsidRDefault="006C0581" w:rsidP="00642F67">
    <w:pPr>
      <w:spacing w:before="2" w:line="360" w:lineRule="exact"/>
      <w:ind w:left="4" w:right="4735"/>
      <w:rPr>
        <w:rFonts w:cs="Arial"/>
        <w:spacing w:val="-2"/>
        <w:sz w:val="16"/>
      </w:rPr>
    </w:pPr>
    <w:r w:rsidRPr="00642F67">
      <w:rPr>
        <w:rFonts w:cs="Arial"/>
        <w:color w:val="000000"/>
        <w:spacing w:val="-2"/>
        <w:sz w:val="16"/>
      </w:rPr>
      <w:t>© 201</w:t>
    </w:r>
    <w:r>
      <w:rPr>
        <w:rFonts w:cs="Arial"/>
        <w:color w:val="000000"/>
        <w:spacing w:val="-2"/>
        <w:sz w:val="16"/>
      </w:rPr>
      <w:t>7</w:t>
    </w:r>
    <w:r w:rsidRPr="00642F67">
      <w:rPr>
        <w:rFonts w:cs="Arial"/>
        <w:color w:val="000000"/>
        <w:spacing w:val="-2"/>
        <w:sz w:val="16"/>
      </w:rPr>
      <w:t xml:space="preserve"> </w:t>
    </w:r>
    <w:r>
      <w:rPr>
        <w:rFonts w:cs="Arial"/>
        <w:color w:val="000000"/>
        <w:spacing w:val="-2"/>
        <w:sz w:val="16"/>
      </w:rPr>
      <w:t>NXP B.V.</w:t>
    </w:r>
    <w:r w:rsidRPr="00642F67">
      <w:rPr>
        <w:rFonts w:cs="Arial"/>
        <w:spacing w:val="-2"/>
        <w:sz w:val="16"/>
      </w:rPr>
      <w:t xml:space="preserve"> </w:t>
    </w:r>
  </w:p>
  <w:p w14:paraId="7E65120D" w14:textId="4A839F6F" w:rsidR="006C0581" w:rsidRPr="00642F67" w:rsidRDefault="006C0581" w:rsidP="00F32533">
    <w:pPr>
      <w:spacing w:before="2" w:line="360" w:lineRule="exact"/>
      <w:ind w:left="4" w:right="4735"/>
      <w:rPr>
        <w:rFonts w:eastAsia="Calibri"/>
        <w:color w:val="FF0000"/>
        <w:sz w:val="16"/>
        <w:lang w:eastAsia="x-none"/>
      </w:rPr>
    </w:pPr>
    <w:r w:rsidRPr="009E4B41">
      <w:rPr>
        <w:rFonts w:cs="Arial"/>
        <w:color w:val="00FFFF"/>
        <w:spacing w:val="-2"/>
        <w:sz w:val="16"/>
      </w:rPr>
      <w:t>COMPANY PROPRIETARY</w:t>
    </w:r>
    <w:r>
      <w:rPr>
        <w:rFonts w:eastAsia="Calibri"/>
        <w:noProof/>
        <w:color w:val="FF0000"/>
        <w:sz w:val="16"/>
        <w:lang w:eastAsia="zh-CN"/>
      </w:rPr>
      <mc:AlternateContent>
        <mc:Choice Requires="wpg">
          <w:drawing>
            <wp:anchor distT="0" distB="0" distL="114300" distR="114300" simplePos="0" relativeHeight="251654656" behindDoc="0" locked="0" layoutInCell="1" allowOverlap="1" wp14:anchorId="328186B0" wp14:editId="0D888C86">
              <wp:simplePos x="0" y="0"/>
              <wp:positionH relativeFrom="page">
                <wp:posOffset>5438140</wp:posOffset>
              </wp:positionH>
              <wp:positionV relativeFrom="paragraph">
                <wp:posOffset>-401955</wp:posOffset>
              </wp:positionV>
              <wp:extent cx="1612265" cy="595630"/>
              <wp:effectExtent l="8890" t="3175" r="7620" b="1270"/>
              <wp:wrapNone/>
              <wp:docPr id="353" name="Group 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2265" cy="595630"/>
                        <a:chOff x="8564" y="61"/>
                        <a:chExt cx="2539" cy="938"/>
                      </a:xfrm>
                    </wpg:grpSpPr>
                    <wpg:grpSp>
                      <wpg:cNvPr id="354" name="Group 588"/>
                      <wpg:cNvGrpSpPr>
                        <a:grpSpLocks/>
                      </wpg:cNvGrpSpPr>
                      <wpg:grpSpPr bwMode="auto">
                        <a:xfrm>
                          <a:off x="9604" y="61"/>
                          <a:ext cx="484" cy="938"/>
                          <a:chOff x="9604" y="61"/>
                          <a:chExt cx="484" cy="938"/>
                        </a:xfrm>
                      </wpg:grpSpPr>
                      <wps:wsp>
                        <wps:cNvPr id="355" name="Freeform 589"/>
                        <wps:cNvSpPr>
                          <a:spLocks/>
                        </wps:cNvSpPr>
                        <wps:spPr bwMode="auto">
                          <a:xfrm>
                            <a:off x="9604" y="61"/>
                            <a:ext cx="484" cy="938"/>
                          </a:xfrm>
                          <a:custGeom>
                            <a:avLst/>
                            <a:gdLst>
                              <a:gd name="T0" fmla="+- 0 9656 9604"/>
                              <a:gd name="T1" fmla="*/ T0 w 484"/>
                              <a:gd name="T2" fmla="+- 0 61 61"/>
                              <a:gd name="T3" fmla="*/ 61 h 938"/>
                              <a:gd name="T4" fmla="+- 0 9604 9604"/>
                              <a:gd name="T5" fmla="*/ T4 w 484"/>
                              <a:gd name="T6" fmla="+- 0 61 61"/>
                              <a:gd name="T7" fmla="*/ 61 h 938"/>
                              <a:gd name="T8" fmla="+- 0 9604 9604"/>
                              <a:gd name="T9" fmla="*/ T8 w 484"/>
                              <a:gd name="T10" fmla="+- 0 999 61"/>
                              <a:gd name="T11" fmla="*/ 999 h 938"/>
                              <a:gd name="T12" fmla="+- 0 9656 9604"/>
                              <a:gd name="T13" fmla="*/ T12 w 484"/>
                              <a:gd name="T14" fmla="+- 0 999 61"/>
                              <a:gd name="T15" fmla="*/ 999 h 938"/>
                              <a:gd name="T16" fmla="+- 0 9846 9604"/>
                              <a:gd name="T17" fmla="*/ T16 w 484"/>
                              <a:gd name="T18" fmla="+- 0 687 61"/>
                              <a:gd name="T19" fmla="*/ 687 h 938"/>
                              <a:gd name="T20" fmla="+- 0 10087 9604"/>
                              <a:gd name="T21" fmla="*/ T20 w 484"/>
                              <a:gd name="T22" fmla="+- 0 687 61"/>
                              <a:gd name="T23" fmla="*/ 687 h 938"/>
                              <a:gd name="T24" fmla="+- 0 10087 9604"/>
                              <a:gd name="T25" fmla="*/ T24 w 484"/>
                              <a:gd name="T26" fmla="+- 0 373 61"/>
                              <a:gd name="T27" fmla="*/ 373 h 938"/>
                              <a:gd name="T28" fmla="+- 0 9846 9604"/>
                              <a:gd name="T29" fmla="*/ T28 w 484"/>
                              <a:gd name="T30" fmla="+- 0 373 61"/>
                              <a:gd name="T31" fmla="*/ 373 h 938"/>
                              <a:gd name="T32" fmla="+- 0 9656 9604"/>
                              <a:gd name="T33" fmla="*/ T32 w 484"/>
                              <a:gd name="T34" fmla="+- 0 61 61"/>
                              <a:gd name="T35" fmla="*/ 61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4" h="938">
                                <a:moveTo>
                                  <a:pt x="52" y="0"/>
                                </a:moveTo>
                                <a:lnTo>
                                  <a:pt x="0" y="0"/>
                                </a:lnTo>
                                <a:lnTo>
                                  <a:pt x="0" y="938"/>
                                </a:lnTo>
                                <a:lnTo>
                                  <a:pt x="52" y="938"/>
                                </a:lnTo>
                                <a:lnTo>
                                  <a:pt x="242" y="626"/>
                                </a:lnTo>
                                <a:lnTo>
                                  <a:pt x="483" y="626"/>
                                </a:lnTo>
                                <a:lnTo>
                                  <a:pt x="483" y="312"/>
                                </a:lnTo>
                                <a:lnTo>
                                  <a:pt x="242" y="312"/>
                                </a:lnTo>
                                <a:lnTo>
                                  <a:pt x="52" y="0"/>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590"/>
                        <wps:cNvSpPr>
                          <a:spLocks/>
                        </wps:cNvSpPr>
                        <wps:spPr bwMode="auto">
                          <a:xfrm>
                            <a:off x="9604" y="61"/>
                            <a:ext cx="484" cy="938"/>
                          </a:xfrm>
                          <a:custGeom>
                            <a:avLst/>
                            <a:gdLst>
                              <a:gd name="T0" fmla="+- 0 10087 9604"/>
                              <a:gd name="T1" fmla="*/ T0 w 484"/>
                              <a:gd name="T2" fmla="+- 0 687 61"/>
                              <a:gd name="T3" fmla="*/ 687 h 938"/>
                              <a:gd name="T4" fmla="+- 0 9846 9604"/>
                              <a:gd name="T5" fmla="*/ T4 w 484"/>
                              <a:gd name="T6" fmla="+- 0 687 61"/>
                              <a:gd name="T7" fmla="*/ 687 h 938"/>
                              <a:gd name="T8" fmla="+- 0 10036 9604"/>
                              <a:gd name="T9" fmla="*/ T8 w 484"/>
                              <a:gd name="T10" fmla="+- 0 999 61"/>
                              <a:gd name="T11" fmla="*/ 999 h 938"/>
                              <a:gd name="T12" fmla="+- 0 10088 9604"/>
                              <a:gd name="T13" fmla="*/ T12 w 484"/>
                              <a:gd name="T14" fmla="+- 0 999 61"/>
                              <a:gd name="T15" fmla="*/ 999 h 938"/>
                              <a:gd name="T16" fmla="+- 0 10087 9604"/>
                              <a:gd name="T17" fmla="*/ T16 w 484"/>
                              <a:gd name="T18" fmla="+- 0 998 61"/>
                              <a:gd name="T19" fmla="*/ 998 h 938"/>
                              <a:gd name="T20" fmla="+- 0 10087 9604"/>
                              <a:gd name="T21" fmla="*/ T20 w 484"/>
                              <a:gd name="T22" fmla="+- 0 687 61"/>
                              <a:gd name="T23" fmla="*/ 687 h 938"/>
                            </a:gdLst>
                            <a:ahLst/>
                            <a:cxnLst>
                              <a:cxn ang="0">
                                <a:pos x="T1" y="T3"/>
                              </a:cxn>
                              <a:cxn ang="0">
                                <a:pos x="T5" y="T7"/>
                              </a:cxn>
                              <a:cxn ang="0">
                                <a:pos x="T9" y="T11"/>
                              </a:cxn>
                              <a:cxn ang="0">
                                <a:pos x="T13" y="T15"/>
                              </a:cxn>
                              <a:cxn ang="0">
                                <a:pos x="T17" y="T19"/>
                              </a:cxn>
                              <a:cxn ang="0">
                                <a:pos x="T21" y="T23"/>
                              </a:cxn>
                            </a:cxnLst>
                            <a:rect l="0" t="0" r="r" b="b"/>
                            <a:pathLst>
                              <a:path w="484" h="938">
                                <a:moveTo>
                                  <a:pt x="483" y="626"/>
                                </a:moveTo>
                                <a:lnTo>
                                  <a:pt x="242" y="626"/>
                                </a:lnTo>
                                <a:lnTo>
                                  <a:pt x="432" y="938"/>
                                </a:lnTo>
                                <a:lnTo>
                                  <a:pt x="484" y="938"/>
                                </a:lnTo>
                                <a:lnTo>
                                  <a:pt x="483" y="937"/>
                                </a:lnTo>
                                <a:lnTo>
                                  <a:pt x="483" y="626"/>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591"/>
                        <wps:cNvSpPr>
                          <a:spLocks/>
                        </wps:cNvSpPr>
                        <wps:spPr bwMode="auto">
                          <a:xfrm>
                            <a:off x="9604" y="61"/>
                            <a:ext cx="484" cy="938"/>
                          </a:xfrm>
                          <a:custGeom>
                            <a:avLst/>
                            <a:gdLst>
                              <a:gd name="T0" fmla="+- 0 10036 9604"/>
                              <a:gd name="T1" fmla="*/ T0 w 484"/>
                              <a:gd name="T2" fmla="+- 0 61 61"/>
                              <a:gd name="T3" fmla="*/ 61 h 938"/>
                              <a:gd name="T4" fmla="+- 0 9846 9604"/>
                              <a:gd name="T5" fmla="*/ T4 w 484"/>
                              <a:gd name="T6" fmla="+- 0 373 61"/>
                              <a:gd name="T7" fmla="*/ 373 h 938"/>
                              <a:gd name="T8" fmla="+- 0 10087 9604"/>
                              <a:gd name="T9" fmla="*/ T8 w 484"/>
                              <a:gd name="T10" fmla="+- 0 373 61"/>
                              <a:gd name="T11" fmla="*/ 373 h 938"/>
                              <a:gd name="T12" fmla="+- 0 10087 9604"/>
                              <a:gd name="T13" fmla="*/ T12 w 484"/>
                              <a:gd name="T14" fmla="+- 0 61 61"/>
                              <a:gd name="T15" fmla="*/ 61 h 938"/>
                              <a:gd name="T16" fmla="+- 0 10036 9604"/>
                              <a:gd name="T17" fmla="*/ T16 w 484"/>
                              <a:gd name="T18" fmla="+- 0 61 61"/>
                              <a:gd name="T19" fmla="*/ 61 h 938"/>
                            </a:gdLst>
                            <a:ahLst/>
                            <a:cxnLst>
                              <a:cxn ang="0">
                                <a:pos x="T1" y="T3"/>
                              </a:cxn>
                              <a:cxn ang="0">
                                <a:pos x="T5" y="T7"/>
                              </a:cxn>
                              <a:cxn ang="0">
                                <a:pos x="T9" y="T11"/>
                              </a:cxn>
                              <a:cxn ang="0">
                                <a:pos x="T13" y="T15"/>
                              </a:cxn>
                              <a:cxn ang="0">
                                <a:pos x="T17" y="T19"/>
                              </a:cxn>
                            </a:cxnLst>
                            <a:rect l="0" t="0" r="r" b="b"/>
                            <a:pathLst>
                              <a:path w="484" h="938">
                                <a:moveTo>
                                  <a:pt x="432" y="0"/>
                                </a:moveTo>
                                <a:lnTo>
                                  <a:pt x="242" y="312"/>
                                </a:lnTo>
                                <a:lnTo>
                                  <a:pt x="483" y="312"/>
                                </a:lnTo>
                                <a:lnTo>
                                  <a:pt x="483" y="0"/>
                                </a:lnTo>
                                <a:lnTo>
                                  <a:pt x="432" y="0"/>
                                </a:lnTo>
                                <a:close/>
                              </a:path>
                            </a:pathLst>
                          </a:custGeom>
                          <a:solidFill>
                            <a:srgbClr val="7CB2D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8" name="Group 592"/>
                      <wpg:cNvGrpSpPr>
                        <a:grpSpLocks/>
                      </wpg:cNvGrpSpPr>
                      <wpg:grpSpPr bwMode="auto">
                        <a:xfrm>
                          <a:off x="9323" y="61"/>
                          <a:ext cx="282" cy="938"/>
                          <a:chOff x="9323" y="61"/>
                          <a:chExt cx="282" cy="938"/>
                        </a:xfrm>
                      </wpg:grpSpPr>
                      <wps:wsp>
                        <wps:cNvPr id="359" name="Freeform 593"/>
                        <wps:cNvSpPr>
                          <a:spLocks/>
                        </wps:cNvSpPr>
                        <wps:spPr bwMode="auto">
                          <a:xfrm>
                            <a:off x="9323" y="61"/>
                            <a:ext cx="282" cy="938"/>
                          </a:xfrm>
                          <a:custGeom>
                            <a:avLst/>
                            <a:gdLst>
                              <a:gd name="T0" fmla="+- 0 9604 9323"/>
                              <a:gd name="T1" fmla="*/ T0 w 282"/>
                              <a:gd name="T2" fmla="+- 0 61 61"/>
                              <a:gd name="T3" fmla="*/ 61 h 938"/>
                              <a:gd name="T4" fmla="+- 0 9323 9323"/>
                              <a:gd name="T5" fmla="*/ T4 w 282"/>
                              <a:gd name="T6" fmla="+- 0 61 61"/>
                              <a:gd name="T7" fmla="*/ 61 h 938"/>
                              <a:gd name="T8" fmla="+- 0 9604 9323"/>
                              <a:gd name="T9" fmla="*/ T8 w 282"/>
                              <a:gd name="T10" fmla="+- 0 530 61"/>
                              <a:gd name="T11" fmla="*/ 530 h 938"/>
                              <a:gd name="T12" fmla="+- 0 9323 9323"/>
                              <a:gd name="T13" fmla="*/ T12 w 282"/>
                              <a:gd name="T14" fmla="+- 0 999 61"/>
                              <a:gd name="T15" fmla="*/ 999 h 938"/>
                              <a:gd name="T16" fmla="+- 0 9604 9323"/>
                              <a:gd name="T17" fmla="*/ T16 w 282"/>
                              <a:gd name="T18" fmla="+- 0 999 61"/>
                              <a:gd name="T19" fmla="*/ 999 h 938"/>
                              <a:gd name="T20" fmla="+- 0 9604 9323"/>
                              <a:gd name="T21" fmla="*/ T20 w 282"/>
                              <a:gd name="T22" fmla="+- 0 61 61"/>
                              <a:gd name="T23" fmla="*/ 61 h 938"/>
                            </a:gdLst>
                            <a:ahLst/>
                            <a:cxnLst>
                              <a:cxn ang="0">
                                <a:pos x="T1" y="T3"/>
                              </a:cxn>
                              <a:cxn ang="0">
                                <a:pos x="T5" y="T7"/>
                              </a:cxn>
                              <a:cxn ang="0">
                                <a:pos x="T9" y="T11"/>
                              </a:cxn>
                              <a:cxn ang="0">
                                <a:pos x="T13" y="T15"/>
                              </a:cxn>
                              <a:cxn ang="0">
                                <a:pos x="T17" y="T19"/>
                              </a:cxn>
                              <a:cxn ang="0">
                                <a:pos x="T21" y="T23"/>
                              </a:cxn>
                            </a:cxnLst>
                            <a:rect l="0" t="0" r="r" b="b"/>
                            <a:pathLst>
                              <a:path w="282" h="938">
                                <a:moveTo>
                                  <a:pt x="281" y="0"/>
                                </a:moveTo>
                                <a:lnTo>
                                  <a:pt x="0" y="0"/>
                                </a:lnTo>
                                <a:lnTo>
                                  <a:pt x="281" y="469"/>
                                </a:lnTo>
                                <a:lnTo>
                                  <a:pt x="0" y="938"/>
                                </a:lnTo>
                                <a:lnTo>
                                  <a:pt x="281" y="938"/>
                                </a:lnTo>
                                <a:lnTo>
                                  <a:pt x="281" y="0"/>
                                </a:lnTo>
                                <a:close/>
                              </a:path>
                            </a:pathLst>
                          </a:custGeom>
                          <a:solidFill>
                            <a:srgbClr val="968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0" name="Group 594"/>
                      <wpg:cNvGrpSpPr>
                        <a:grpSpLocks/>
                      </wpg:cNvGrpSpPr>
                      <wpg:grpSpPr bwMode="auto">
                        <a:xfrm>
                          <a:off x="10087" y="61"/>
                          <a:ext cx="282" cy="938"/>
                          <a:chOff x="10087" y="61"/>
                          <a:chExt cx="282" cy="938"/>
                        </a:xfrm>
                      </wpg:grpSpPr>
                      <wps:wsp>
                        <wps:cNvPr id="362" name="Freeform 595"/>
                        <wps:cNvSpPr>
                          <a:spLocks/>
                        </wps:cNvSpPr>
                        <wps:spPr bwMode="auto">
                          <a:xfrm>
                            <a:off x="10087" y="61"/>
                            <a:ext cx="282" cy="938"/>
                          </a:xfrm>
                          <a:custGeom>
                            <a:avLst/>
                            <a:gdLst>
                              <a:gd name="T0" fmla="+- 0 10369 10087"/>
                              <a:gd name="T1" fmla="*/ T0 w 282"/>
                              <a:gd name="T2" fmla="+- 0 61 61"/>
                              <a:gd name="T3" fmla="*/ 61 h 938"/>
                              <a:gd name="T4" fmla="+- 0 10087 10087"/>
                              <a:gd name="T5" fmla="*/ T4 w 282"/>
                              <a:gd name="T6" fmla="+- 0 61 61"/>
                              <a:gd name="T7" fmla="*/ 61 h 938"/>
                              <a:gd name="T8" fmla="+- 0 10087 10087"/>
                              <a:gd name="T9" fmla="*/ T8 w 282"/>
                              <a:gd name="T10" fmla="+- 0 998 61"/>
                              <a:gd name="T11" fmla="*/ 998 h 938"/>
                              <a:gd name="T12" fmla="+- 0 10088 10087"/>
                              <a:gd name="T13" fmla="*/ T12 w 282"/>
                              <a:gd name="T14" fmla="+- 0 999 61"/>
                              <a:gd name="T15" fmla="*/ 999 h 938"/>
                              <a:gd name="T16" fmla="+- 0 10369 10087"/>
                              <a:gd name="T17" fmla="*/ T16 w 282"/>
                              <a:gd name="T18" fmla="+- 0 999 61"/>
                              <a:gd name="T19" fmla="*/ 999 h 938"/>
                              <a:gd name="T20" fmla="+- 0 10088 10087"/>
                              <a:gd name="T21" fmla="*/ T20 w 282"/>
                              <a:gd name="T22" fmla="+- 0 530 61"/>
                              <a:gd name="T23" fmla="*/ 530 h 938"/>
                              <a:gd name="T24" fmla="+- 0 10369 10087"/>
                              <a:gd name="T25" fmla="*/ T24 w 282"/>
                              <a:gd name="T26" fmla="+- 0 61 61"/>
                              <a:gd name="T27" fmla="*/ 61 h 938"/>
                            </a:gdLst>
                            <a:ahLst/>
                            <a:cxnLst>
                              <a:cxn ang="0">
                                <a:pos x="T1" y="T3"/>
                              </a:cxn>
                              <a:cxn ang="0">
                                <a:pos x="T5" y="T7"/>
                              </a:cxn>
                              <a:cxn ang="0">
                                <a:pos x="T9" y="T11"/>
                              </a:cxn>
                              <a:cxn ang="0">
                                <a:pos x="T13" y="T15"/>
                              </a:cxn>
                              <a:cxn ang="0">
                                <a:pos x="T17" y="T19"/>
                              </a:cxn>
                              <a:cxn ang="0">
                                <a:pos x="T21" y="T23"/>
                              </a:cxn>
                              <a:cxn ang="0">
                                <a:pos x="T25" y="T27"/>
                              </a:cxn>
                            </a:cxnLst>
                            <a:rect l="0" t="0" r="r" b="b"/>
                            <a:pathLst>
                              <a:path w="282" h="938">
                                <a:moveTo>
                                  <a:pt x="282" y="0"/>
                                </a:moveTo>
                                <a:lnTo>
                                  <a:pt x="0" y="0"/>
                                </a:lnTo>
                                <a:lnTo>
                                  <a:pt x="0" y="937"/>
                                </a:lnTo>
                                <a:lnTo>
                                  <a:pt x="1" y="938"/>
                                </a:lnTo>
                                <a:lnTo>
                                  <a:pt x="282" y="938"/>
                                </a:lnTo>
                                <a:lnTo>
                                  <a:pt x="1" y="469"/>
                                </a:lnTo>
                                <a:lnTo>
                                  <a:pt x="282" y="0"/>
                                </a:lnTo>
                                <a:close/>
                              </a:path>
                            </a:pathLst>
                          </a:custGeom>
                          <a:solidFill>
                            <a:srgbClr val="7499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3" name="Group 596"/>
                      <wpg:cNvGrpSpPr>
                        <a:grpSpLocks/>
                      </wpg:cNvGrpSpPr>
                      <wpg:grpSpPr bwMode="auto">
                        <a:xfrm>
                          <a:off x="10088" y="61"/>
                          <a:ext cx="1016" cy="938"/>
                          <a:chOff x="10088" y="61"/>
                          <a:chExt cx="1016" cy="938"/>
                        </a:xfrm>
                      </wpg:grpSpPr>
                      <wps:wsp>
                        <wps:cNvPr id="364" name="Freeform 597"/>
                        <wps:cNvSpPr>
                          <a:spLocks/>
                        </wps:cNvSpPr>
                        <wps:spPr bwMode="auto">
                          <a:xfrm>
                            <a:off x="10088" y="61"/>
                            <a:ext cx="1016" cy="938"/>
                          </a:xfrm>
                          <a:custGeom>
                            <a:avLst/>
                            <a:gdLst>
                              <a:gd name="T0" fmla="+- 0 10770 10088"/>
                              <a:gd name="T1" fmla="*/ T0 w 1016"/>
                              <a:gd name="T2" fmla="+- 0 61 61"/>
                              <a:gd name="T3" fmla="*/ 61 h 938"/>
                              <a:gd name="T4" fmla="+- 0 10369 10088"/>
                              <a:gd name="T5" fmla="*/ T4 w 1016"/>
                              <a:gd name="T6" fmla="+- 0 61 61"/>
                              <a:gd name="T7" fmla="*/ 61 h 938"/>
                              <a:gd name="T8" fmla="+- 0 10088 10088"/>
                              <a:gd name="T9" fmla="*/ T8 w 1016"/>
                              <a:gd name="T10" fmla="+- 0 530 61"/>
                              <a:gd name="T11" fmla="*/ 530 h 938"/>
                              <a:gd name="T12" fmla="+- 0 10369 10088"/>
                              <a:gd name="T13" fmla="*/ T12 w 1016"/>
                              <a:gd name="T14" fmla="+- 0 999 61"/>
                              <a:gd name="T15" fmla="*/ 999 h 938"/>
                              <a:gd name="T16" fmla="+- 0 10369 10088"/>
                              <a:gd name="T17" fmla="*/ T16 w 1016"/>
                              <a:gd name="T18" fmla="+- 0 792 61"/>
                              <a:gd name="T19" fmla="*/ 792 h 938"/>
                              <a:gd name="T20" fmla="+- 0 10844 10088"/>
                              <a:gd name="T21" fmla="*/ T20 w 1016"/>
                              <a:gd name="T22" fmla="+- 0 792 61"/>
                              <a:gd name="T23" fmla="*/ 792 h 938"/>
                              <a:gd name="T24" fmla="+- 0 10925 10088"/>
                              <a:gd name="T25" fmla="*/ T24 w 1016"/>
                              <a:gd name="T26" fmla="+- 0 781 61"/>
                              <a:gd name="T27" fmla="*/ 781 h 938"/>
                              <a:gd name="T28" fmla="+- 0 10989 10088"/>
                              <a:gd name="T29" fmla="*/ T28 w 1016"/>
                              <a:gd name="T30" fmla="+- 0 753 61"/>
                              <a:gd name="T31" fmla="*/ 753 h 938"/>
                              <a:gd name="T32" fmla="+- 0 11037 10088"/>
                              <a:gd name="T33" fmla="*/ T32 w 1016"/>
                              <a:gd name="T34" fmla="+- 0 709 61"/>
                              <a:gd name="T35" fmla="*/ 709 h 938"/>
                              <a:gd name="T36" fmla="+- 0 11070 10088"/>
                              <a:gd name="T37" fmla="*/ T36 w 1016"/>
                              <a:gd name="T38" fmla="+- 0 655 61"/>
                              <a:gd name="T39" fmla="*/ 655 h 938"/>
                              <a:gd name="T40" fmla="+- 0 11091 10088"/>
                              <a:gd name="T41" fmla="*/ T40 w 1016"/>
                              <a:gd name="T42" fmla="+- 0 595 61"/>
                              <a:gd name="T43" fmla="*/ 595 h 938"/>
                              <a:gd name="T44" fmla="+- 0 11098 10088"/>
                              <a:gd name="T45" fmla="*/ T44 w 1016"/>
                              <a:gd name="T46" fmla="+- 0 559 61"/>
                              <a:gd name="T47" fmla="*/ 559 h 938"/>
                              <a:gd name="T48" fmla="+- 0 10369 10088"/>
                              <a:gd name="T49" fmla="*/ T48 w 1016"/>
                              <a:gd name="T50" fmla="+- 0 559 61"/>
                              <a:gd name="T51" fmla="*/ 559 h 938"/>
                              <a:gd name="T52" fmla="+- 0 10369 10088"/>
                              <a:gd name="T53" fmla="*/ T52 w 1016"/>
                              <a:gd name="T54" fmla="+- 0 294 61"/>
                              <a:gd name="T55" fmla="*/ 294 h 938"/>
                              <a:gd name="T56" fmla="+- 0 11097 10088"/>
                              <a:gd name="T57" fmla="*/ T56 w 1016"/>
                              <a:gd name="T58" fmla="+- 0 294 61"/>
                              <a:gd name="T59" fmla="*/ 294 h 938"/>
                              <a:gd name="T60" fmla="+- 0 11094 10088"/>
                              <a:gd name="T61" fmla="*/ T60 w 1016"/>
                              <a:gd name="T62" fmla="+- 0 278 61"/>
                              <a:gd name="T63" fmla="*/ 278 h 938"/>
                              <a:gd name="T64" fmla="+- 0 11073 10088"/>
                              <a:gd name="T65" fmla="*/ T64 w 1016"/>
                              <a:gd name="T66" fmla="+- 0 210 61"/>
                              <a:gd name="T67" fmla="*/ 210 h 938"/>
                              <a:gd name="T68" fmla="+- 0 11037 10088"/>
                              <a:gd name="T69" fmla="*/ T68 w 1016"/>
                              <a:gd name="T70" fmla="+- 0 152 61"/>
                              <a:gd name="T71" fmla="*/ 152 h 938"/>
                              <a:gd name="T72" fmla="+- 0 10983 10088"/>
                              <a:gd name="T73" fmla="*/ T72 w 1016"/>
                              <a:gd name="T74" fmla="+- 0 107 61"/>
                              <a:gd name="T75" fmla="*/ 107 h 938"/>
                              <a:gd name="T76" fmla="+- 0 10908 10088"/>
                              <a:gd name="T77" fmla="*/ T76 w 1016"/>
                              <a:gd name="T78" fmla="+- 0 77 61"/>
                              <a:gd name="T79" fmla="*/ 77 h 938"/>
                              <a:gd name="T80" fmla="+- 0 10845 10088"/>
                              <a:gd name="T81" fmla="*/ T80 w 1016"/>
                              <a:gd name="T82" fmla="+- 0 65 61"/>
                              <a:gd name="T83" fmla="*/ 65 h 938"/>
                              <a:gd name="T84" fmla="+- 0 10809 10088"/>
                              <a:gd name="T85" fmla="*/ T84 w 1016"/>
                              <a:gd name="T86" fmla="+- 0 62 61"/>
                              <a:gd name="T87" fmla="*/ 62 h 938"/>
                              <a:gd name="T88" fmla="+- 0 10770 10088"/>
                              <a:gd name="T89" fmla="*/ T88 w 1016"/>
                              <a:gd name="T90" fmla="+- 0 61 61"/>
                              <a:gd name="T91" fmla="*/ 61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016" h="938">
                                <a:moveTo>
                                  <a:pt x="682" y="0"/>
                                </a:moveTo>
                                <a:lnTo>
                                  <a:pt x="281" y="0"/>
                                </a:lnTo>
                                <a:lnTo>
                                  <a:pt x="0" y="469"/>
                                </a:lnTo>
                                <a:lnTo>
                                  <a:pt x="281" y="938"/>
                                </a:lnTo>
                                <a:lnTo>
                                  <a:pt x="281" y="731"/>
                                </a:lnTo>
                                <a:lnTo>
                                  <a:pt x="756" y="731"/>
                                </a:lnTo>
                                <a:lnTo>
                                  <a:pt x="837" y="720"/>
                                </a:lnTo>
                                <a:lnTo>
                                  <a:pt x="901" y="692"/>
                                </a:lnTo>
                                <a:lnTo>
                                  <a:pt x="949" y="648"/>
                                </a:lnTo>
                                <a:lnTo>
                                  <a:pt x="982" y="594"/>
                                </a:lnTo>
                                <a:lnTo>
                                  <a:pt x="1003" y="534"/>
                                </a:lnTo>
                                <a:lnTo>
                                  <a:pt x="1010" y="498"/>
                                </a:lnTo>
                                <a:lnTo>
                                  <a:pt x="281" y="498"/>
                                </a:lnTo>
                                <a:lnTo>
                                  <a:pt x="281" y="233"/>
                                </a:lnTo>
                                <a:lnTo>
                                  <a:pt x="1009" y="233"/>
                                </a:lnTo>
                                <a:lnTo>
                                  <a:pt x="1006" y="217"/>
                                </a:lnTo>
                                <a:lnTo>
                                  <a:pt x="985" y="149"/>
                                </a:lnTo>
                                <a:lnTo>
                                  <a:pt x="949" y="91"/>
                                </a:lnTo>
                                <a:lnTo>
                                  <a:pt x="895" y="46"/>
                                </a:lnTo>
                                <a:lnTo>
                                  <a:pt x="820" y="16"/>
                                </a:lnTo>
                                <a:lnTo>
                                  <a:pt x="757" y="4"/>
                                </a:lnTo>
                                <a:lnTo>
                                  <a:pt x="721" y="1"/>
                                </a:lnTo>
                                <a:lnTo>
                                  <a:pt x="682" y="0"/>
                                </a:lnTo>
                                <a:close/>
                              </a:path>
                            </a:pathLst>
                          </a:custGeom>
                          <a:solidFill>
                            <a:srgbClr val="CAD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598"/>
                        <wps:cNvSpPr>
                          <a:spLocks/>
                        </wps:cNvSpPr>
                        <wps:spPr bwMode="auto">
                          <a:xfrm>
                            <a:off x="10088" y="61"/>
                            <a:ext cx="1016" cy="938"/>
                          </a:xfrm>
                          <a:custGeom>
                            <a:avLst/>
                            <a:gdLst>
                              <a:gd name="T0" fmla="+- 0 11097 10088"/>
                              <a:gd name="T1" fmla="*/ T0 w 1016"/>
                              <a:gd name="T2" fmla="+- 0 294 61"/>
                              <a:gd name="T3" fmla="*/ 294 h 938"/>
                              <a:gd name="T4" fmla="+- 0 10725 10088"/>
                              <a:gd name="T5" fmla="*/ T4 w 1016"/>
                              <a:gd name="T6" fmla="+- 0 294 61"/>
                              <a:gd name="T7" fmla="*/ 294 h 938"/>
                              <a:gd name="T8" fmla="+- 0 10756 10088"/>
                              <a:gd name="T9" fmla="*/ T8 w 1016"/>
                              <a:gd name="T10" fmla="+- 0 295 61"/>
                              <a:gd name="T11" fmla="*/ 295 h 938"/>
                              <a:gd name="T12" fmla="+- 0 10781 10088"/>
                              <a:gd name="T13" fmla="*/ T12 w 1016"/>
                              <a:gd name="T14" fmla="+- 0 301 61"/>
                              <a:gd name="T15" fmla="*/ 301 h 938"/>
                              <a:gd name="T16" fmla="+- 0 10829 10088"/>
                              <a:gd name="T17" fmla="*/ T16 w 1016"/>
                              <a:gd name="T18" fmla="+- 0 338 61"/>
                              <a:gd name="T19" fmla="*/ 338 h 938"/>
                              <a:gd name="T20" fmla="+- 0 10840 10088"/>
                              <a:gd name="T21" fmla="*/ T20 w 1016"/>
                              <a:gd name="T22" fmla="+- 0 439 61"/>
                              <a:gd name="T23" fmla="*/ 439 h 938"/>
                              <a:gd name="T24" fmla="+- 0 10839 10088"/>
                              <a:gd name="T25" fmla="*/ T24 w 1016"/>
                              <a:gd name="T26" fmla="+- 0 462 61"/>
                              <a:gd name="T27" fmla="*/ 462 h 938"/>
                              <a:gd name="T28" fmla="+- 0 10817 10088"/>
                              <a:gd name="T29" fmla="*/ T28 w 1016"/>
                              <a:gd name="T30" fmla="+- 0 524 61"/>
                              <a:gd name="T31" fmla="*/ 524 h 938"/>
                              <a:gd name="T32" fmla="+- 0 10762 10088"/>
                              <a:gd name="T33" fmla="*/ T32 w 1016"/>
                              <a:gd name="T34" fmla="+- 0 558 61"/>
                              <a:gd name="T35" fmla="*/ 558 h 938"/>
                              <a:gd name="T36" fmla="+- 0 10369 10088"/>
                              <a:gd name="T37" fmla="*/ T36 w 1016"/>
                              <a:gd name="T38" fmla="+- 0 559 61"/>
                              <a:gd name="T39" fmla="*/ 559 h 938"/>
                              <a:gd name="T40" fmla="+- 0 11098 10088"/>
                              <a:gd name="T41" fmla="*/ T40 w 1016"/>
                              <a:gd name="T42" fmla="+- 0 559 61"/>
                              <a:gd name="T43" fmla="*/ 559 h 938"/>
                              <a:gd name="T44" fmla="+- 0 11099 10088"/>
                              <a:gd name="T45" fmla="*/ T44 w 1016"/>
                              <a:gd name="T46" fmla="+- 0 552 61"/>
                              <a:gd name="T47" fmla="*/ 552 h 938"/>
                              <a:gd name="T48" fmla="+- 0 11101 10088"/>
                              <a:gd name="T49" fmla="*/ T48 w 1016"/>
                              <a:gd name="T50" fmla="+- 0 531 61"/>
                              <a:gd name="T51" fmla="*/ 531 h 938"/>
                              <a:gd name="T52" fmla="+- 0 11103 10088"/>
                              <a:gd name="T53" fmla="*/ T52 w 1016"/>
                              <a:gd name="T54" fmla="+- 0 509 61"/>
                              <a:gd name="T55" fmla="*/ 509 h 938"/>
                              <a:gd name="T56" fmla="+- 0 11103 10088"/>
                              <a:gd name="T57" fmla="*/ T56 w 1016"/>
                              <a:gd name="T58" fmla="+- 0 382 61"/>
                              <a:gd name="T59" fmla="*/ 382 h 938"/>
                              <a:gd name="T60" fmla="+- 0 11103 10088"/>
                              <a:gd name="T61" fmla="*/ T60 w 1016"/>
                              <a:gd name="T62" fmla="+- 0 354 61"/>
                              <a:gd name="T63" fmla="*/ 354 h 938"/>
                              <a:gd name="T64" fmla="+- 0 11101 10088"/>
                              <a:gd name="T65" fmla="*/ T64 w 1016"/>
                              <a:gd name="T66" fmla="+- 0 328 61"/>
                              <a:gd name="T67" fmla="*/ 328 h 938"/>
                              <a:gd name="T68" fmla="+- 0 11098 10088"/>
                              <a:gd name="T69" fmla="*/ T68 w 1016"/>
                              <a:gd name="T70" fmla="+- 0 302 61"/>
                              <a:gd name="T71" fmla="*/ 302 h 938"/>
                              <a:gd name="T72" fmla="+- 0 11097 10088"/>
                              <a:gd name="T73" fmla="*/ T72 w 1016"/>
                              <a:gd name="T74" fmla="+- 0 294 61"/>
                              <a:gd name="T75" fmla="*/ 294 h 9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16" h="938">
                                <a:moveTo>
                                  <a:pt x="1009" y="233"/>
                                </a:moveTo>
                                <a:lnTo>
                                  <a:pt x="637" y="233"/>
                                </a:lnTo>
                                <a:lnTo>
                                  <a:pt x="668" y="234"/>
                                </a:lnTo>
                                <a:lnTo>
                                  <a:pt x="693" y="240"/>
                                </a:lnTo>
                                <a:lnTo>
                                  <a:pt x="741" y="277"/>
                                </a:lnTo>
                                <a:lnTo>
                                  <a:pt x="752" y="378"/>
                                </a:lnTo>
                                <a:lnTo>
                                  <a:pt x="751" y="401"/>
                                </a:lnTo>
                                <a:lnTo>
                                  <a:pt x="729" y="463"/>
                                </a:lnTo>
                                <a:lnTo>
                                  <a:pt x="674" y="497"/>
                                </a:lnTo>
                                <a:lnTo>
                                  <a:pt x="281" y="498"/>
                                </a:lnTo>
                                <a:lnTo>
                                  <a:pt x="1010" y="498"/>
                                </a:lnTo>
                                <a:lnTo>
                                  <a:pt x="1011" y="491"/>
                                </a:lnTo>
                                <a:lnTo>
                                  <a:pt x="1013" y="470"/>
                                </a:lnTo>
                                <a:lnTo>
                                  <a:pt x="1015" y="448"/>
                                </a:lnTo>
                                <a:lnTo>
                                  <a:pt x="1015" y="321"/>
                                </a:lnTo>
                                <a:lnTo>
                                  <a:pt x="1015" y="293"/>
                                </a:lnTo>
                                <a:lnTo>
                                  <a:pt x="1013" y="267"/>
                                </a:lnTo>
                                <a:lnTo>
                                  <a:pt x="1010" y="241"/>
                                </a:lnTo>
                                <a:lnTo>
                                  <a:pt x="1009" y="233"/>
                                </a:lnTo>
                                <a:close/>
                              </a:path>
                            </a:pathLst>
                          </a:custGeom>
                          <a:solidFill>
                            <a:srgbClr val="CAD3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6" name="Group 599"/>
                      <wpg:cNvGrpSpPr>
                        <a:grpSpLocks/>
                      </wpg:cNvGrpSpPr>
                      <wpg:grpSpPr bwMode="auto">
                        <a:xfrm>
                          <a:off x="8564" y="61"/>
                          <a:ext cx="1040" cy="938"/>
                          <a:chOff x="8564" y="61"/>
                          <a:chExt cx="1040" cy="938"/>
                        </a:xfrm>
                      </wpg:grpSpPr>
                      <wps:wsp>
                        <wps:cNvPr id="367" name="Freeform 600"/>
                        <wps:cNvSpPr>
                          <a:spLocks/>
                        </wps:cNvSpPr>
                        <wps:spPr bwMode="auto">
                          <a:xfrm>
                            <a:off x="8564" y="61"/>
                            <a:ext cx="1040" cy="938"/>
                          </a:xfrm>
                          <a:custGeom>
                            <a:avLst/>
                            <a:gdLst>
                              <a:gd name="T0" fmla="+- 0 8846 8564"/>
                              <a:gd name="T1" fmla="*/ T0 w 1040"/>
                              <a:gd name="T2" fmla="+- 0 61 61"/>
                              <a:gd name="T3" fmla="*/ 61 h 938"/>
                              <a:gd name="T4" fmla="+- 0 8564 8564"/>
                              <a:gd name="T5" fmla="*/ T4 w 1040"/>
                              <a:gd name="T6" fmla="+- 0 61 61"/>
                              <a:gd name="T7" fmla="*/ 61 h 938"/>
                              <a:gd name="T8" fmla="+- 0 8564 8564"/>
                              <a:gd name="T9" fmla="*/ T8 w 1040"/>
                              <a:gd name="T10" fmla="+- 0 999 61"/>
                              <a:gd name="T11" fmla="*/ 999 h 938"/>
                              <a:gd name="T12" fmla="+- 0 8846 8564"/>
                              <a:gd name="T13" fmla="*/ T12 w 1040"/>
                              <a:gd name="T14" fmla="+- 0 999 61"/>
                              <a:gd name="T15" fmla="*/ 999 h 938"/>
                              <a:gd name="T16" fmla="+- 0 8846 8564"/>
                              <a:gd name="T17" fmla="*/ T16 w 1040"/>
                              <a:gd name="T18" fmla="+- 0 432 61"/>
                              <a:gd name="T19" fmla="*/ 432 h 938"/>
                              <a:gd name="T20" fmla="+- 0 9158 8564"/>
                              <a:gd name="T21" fmla="*/ T20 w 1040"/>
                              <a:gd name="T22" fmla="+- 0 432 61"/>
                              <a:gd name="T23" fmla="*/ 432 h 938"/>
                              <a:gd name="T24" fmla="+- 0 8846 8564"/>
                              <a:gd name="T25" fmla="*/ T24 w 1040"/>
                              <a:gd name="T26" fmla="+- 0 61 61"/>
                              <a:gd name="T27" fmla="*/ 61 h 938"/>
                            </a:gdLst>
                            <a:ahLst/>
                            <a:cxnLst>
                              <a:cxn ang="0">
                                <a:pos x="T1" y="T3"/>
                              </a:cxn>
                              <a:cxn ang="0">
                                <a:pos x="T5" y="T7"/>
                              </a:cxn>
                              <a:cxn ang="0">
                                <a:pos x="T9" y="T11"/>
                              </a:cxn>
                              <a:cxn ang="0">
                                <a:pos x="T13" y="T15"/>
                              </a:cxn>
                              <a:cxn ang="0">
                                <a:pos x="T17" y="T19"/>
                              </a:cxn>
                              <a:cxn ang="0">
                                <a:pos x="T21" y="T23"/>
                              </a:cxn>
                              <a:cxn ang="0">
                                <a:pos x="T25" y="T27"/>
                              </a:cxn>
                            </a:cxnLst>
                            <a:rect l="0" t="0" r="r" b="b"/>
                            <a:pathLst>
                              <a:path w="1040" h="938">
                                <a:moveTo>
                                  <a:pt x="282" y="0"/>
                                </a:moveTo>
                                <a:lnTo>
                                  <a:pt x="0" y="0"/>
                                </a:lnTo>
                                <a:lnTo>
                                  <a:pt x="0" y="938"/>
                                </a:lnTo>
                                <a:lnTo>
                                  <a:pt x="282" y="938"/>
                                </a:lnTo>
                                <a:lnTo>
                                  <a:pt x="282" y="371"/>
                                </a:lnTo>
                                <a:lnTo>
                                  <a:pt x="594" y="371"/>
                                </a:lnTo>
                                <a:lnTo>
                                  <a:pt x="282" y="0"/>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Freeform 601"/>
                        <wps:cNvSpPr>
                          <a:spLocks/>
                        </wps:cNvSpPr>
                        <wps:spPr bwMode="auto">
                          <a:xfrm>
                            <a:off x="8564" y="61"/>
                            <a:ext cx="1040" cy="938"/>
                          </a:xfrm>
                          <a:custGeom>
                            <a:avLst/>
                            <a:gdLst>
                              <a:gd name="T0" fmla="+- 0 9158 8564"/>
                              <a:gd name="T1" fmla="*/ T0 w 1040"/>
                              <a:gd name="T2" fmla="+- 0 432 61"/>
                              <a:gd name="T3" fmla="*/ 432 h 938"/>
                              <a:gd name="T4" fmla="+- 0 8846 8564"/>
                              <a:gd name="T5" fmla="*/ T4 w 1040"/>
                              <a:gd name="T6" fmla="+- 0 432 61"/>
                              <a:gd name="T7" fmla="*/ 432 h 938"/>
                              <a:gd name="T8" fmla="+- 0 9323 8564"/>
                              <a:gd name="T9" fmla="*/ T8 w 1040"/>
                              <a:gd name="T10" fmla="+- 0 999 61"/>
                              <a:gd name="T11" fmla="*/ 999 h 938"/>
                              <a:gd name="T12" fmla="+- 0 9545 8564"/>
                              <a:gd name="T13" fmla="*/ T12 w 1040"/>
                              <a:gd name="T14" fmla="+- 0 628 61"/>
                              <a:gd name="T15" fmla="*/ 628 h 938"/>
                              <a:gd name="T16" fmla="+- 0 9322 8564"/>
                              <a:gd name="T17" fmla="*/ T16 w 1040"/>
                              <a:gd name="T18" fmla="+- 0 628 61"/>
                              <a:gd name="T19" fmla="*/ 628 h 938"/>
                              <a:gd name="T20" fmla="+- 0 9158 8564"/>
                              <a:gd name="T21" fmla="*/ T20 w 1040"/>
                              <a:gd name="T22" fmla="+- 0 432 61"/>
                              <a:gd name="T23" fmla="*/ 432 h 938"/>
                            </a:gdLst>
                            <a:ahLst/>
                            <a:cxnLst>
                              <a:cxn ang="0">
                                <a:pos x="T1" y="T3"/>
                              </a:cxn>
                              <a:cxn ang="0">
                                <a:pos x="T5" y="T7"/>
                              </a:cxn>
                              <a:cxn ang="0">
                                <a:pos x="T9" y="T11"/>
                              </a:cxn>
                              <a:cxn ang="0">
                                <a:pos x="T13" y="T15"/>
                              </a:cxn>
                              <a:cxn ang="0">
                                <a:pos x="T17" y="T19"/>
                              </a:cxn>
                              <a:cxn ang="0">
                                <a:pos x="T21" y="T23"/>
                              </a:cxn>
                            </a:cxnLst>
                            <a:rect l="0" t="0" r="r" b="b"/>
                            <a:pathLst>
                              <a:path w="1040" h="938">
                                <a:moveTo>
                                  <a:pt x="594" y="371"/>
                                </a:moveTo>
                                <a:lnTo>
                                  <a:pt x="282" y="371"/>
                                </a:lnTo>
                                <a:lnTo>
                                  <a:pt x="759" y="938"/>
                                </a:lnTo>
                                <a:lnTo>
                                  <a:pt x="981" y="567"/>
                                </a:lnTo>
                                <a:lnTo>
                                  <a:pt x="758" y="567"/>
                                </a:lnTo>
                                <a:lnTo>
                                  <a:pt x="594" y="371"/>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9" name="Freeform 602"/>
                        <wps:cNvSpPr>
                          <a:spLocks/>
                        </wps:cNvSpPr>
                        <wps:spPr bwMode="auto">
                          <a:xfrm>
                            <a:off x="8564" y="61"/>
                            <a:ext cx="1040" cy="938"/>
                          </a:xfrm>
                          <a:custGeom>
                            <a:avLst/>
                            <a:gdLst>
                              <a:gd name="T0" fmla="+- 0 9323 8564"/>
                              <a:gd name="T1" fmla="*/ T0 w 1040"/>
                              <a:gd name="T2" fmla="+- 0 61 61"/>
                              <a:gd name="T3" fmla="*/ 61 h 938"/>
                              <a:gd name="T4" fmla="+- 0 9322 8564"/>
                              <a:gd name="T5" fmla="*/ T4 w 1040"/>
                              <a:gd name="T6" fmla="+- 0 628 61"/>
                              <a:gd name="T7" fmla="*/ 628 h 938"/>
                              <a:gd name="T8" fmla="+- 0 9545 8564"/>
                              <a:gd name="T9" fmla="*/ T8 w 1040"/>
                              <a:gd name="T10" fmla="+- 0 628 61"/>
                              <a:gd name="T11" fmla="*/ 628 h 938"/>
                              <a:gd name="T12" fmla="+- 0 9604 8564"/>
                              <a:gd name="T13" fmla="*/ T12 w 1040"/>
                              <a:gd name="T14" fmla="+- 0 530 61"/>
                              <a:gd name="T15" fmla="*/ 530 h 938"/>
                              <a:gd name="T16" fmla="+- 0 9323 8564"/>
                              <a:gd name="T17" fmla="*/ T16 w 1040"/>
                              <a:gd name="T18" fmla="+- 0 61 61"/>
                              <a:gd name="T19" fmla="*/ 61 h 938"/>
                            </a:gdLst>
                            <a:ahLst/>
                            <a:cxnLst>
                              <a:cxn ang="0">
                                <a:pos x="T1" y="T3"/>
                              </a:cxn>
                              <a:cxn ang="0">
                                <a:pos x="T5" y="T7"/>
                              </a:cxn>
                              <a:cxn ang="0">
                                <a:pos x="T9" y="T11"/>
                              </a:cxn>
                              <a:cxn ang="0">
                                <a:pos x="T13" y="T15"/>
                              </a:cxn>
                              <a:cxn ang="0">
                                <a:pos x="T17" y="T19"/>
                              </a:cxn>
                            </a:cxnLst>
                            <a:rect l="0" t="0" r="r" b="b"/>
                            <a:pathLst>
                              <a:path w="1040" h="938">
                                <a:moveTo>
                                  <a:pt x="759" y="0"/>
                                </a:moveTo>
                                <a:lnTo>
                                  <a:pt x="758" y="567"/>
                                </a:lnTo>
                                <a:lnTo>
                                  <a:pt x="981" y="567"/>
                                </a:lnTo>
                                <a:lnTo>
                                  <a:pt x="1040" y="469"/>
                                </a:lnTo>
                                <a:lnTo>
                                  <a:pt x="759" y="0"/>
                                </a:lnTo>
                                <a:close/>
                              </a:path>
                            </a:pathLst>
                          </a:custGeom>
                          <a:solidFill>
                            <a:srgbClr val="F9B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22827FC" id="Group 587" o:spid="_x0000_s1026" style="position:absolute;left:0;text-align:left;margin-left:428.2pt;margin-top:-31.65pt;width:126.95pt;height:46.9pt;z-index:251654656;mso-position-horizontal-relative:page" coordorigin="8564,61" coordsize="2539,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">
              <v:group id="Group 588" o:spid="_x0000_s1027" style="position:absolute;left:9604;top:61;width:484;height:938" coordorigin="9604,61"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589" o:spid="_x0000_s1028" style="position:absolute;left:9604;top:61;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" path="m52,l,,,938r52,l242,626r241,l483,312r-241,l52,xe" fillcolor="#7cb2dc" stroked="f">
                  <v:path arrowok="t" o:connecttype="custom" o:connectlocs="52,61;0,61;0,999;52,999;242,687;483,687;483,373;242,373;52,61" o:connectangles="0,0,0,0,0,0,0,0,0"/>
                </v:shape>
                <v:shape id="Freeform 590" o:spid="_x0000_s1029" style="position:absolute;left:9604;top:61;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" path="m483,626r-241,l432,938r52,l483,937r,-311xe" fillcolor="#7cb2dc" stroked="f">
                  <v:path arrowok="t" o:connecttype="custom" o:connectlocs="483,687;242,687;432,999;484,999;483,998;483,687" o:connectangles="0,0,0,0,0,0"/>
                </v:shape>
                <v:shape id="Freeform 591" o:spid="_x0000_s1030" style="position:absolute;left:9604;top:61;width:484;height:938;visibility:visible;mso-wrap-style:square;v-text-anchor:top" coordsize="484,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" path="m432,l242,312r241,l483,,432,xe" fillcolor="#7cb2dc" stroked="f">
                  <v:path arrowok="t" o:connecttype="custom" o:connectlocs="432,61;242,373;483,373;483,61;432,61" o:connectangles="0,0,0,0,0"/>
                </v:shape>
              </v:group>
              <v:group id="Group 592" o:spid="_x0000_s1031" style="position:absolute;left:9323;top:61;width:282;height:938" coordorigin="9323,61"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Freeform 593" o:spid="_x0000_s1032" style="position:absolute;left:9323;top:61;width:282;height:938;visibility:visible;mso-wrap-style:square;v-text-anchor:top"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" path="m281,l,,281,469,,938r281,l281,xe" fillcolor="#968534" stroked="f">
                  <v:path arrowok="t" o:connecttype="custom" o:connectlocs="281,61;0,61;281,530;0,999;281,999;281,61" o:connectangles="0,0,0,0,0,0"/>
                </v:shape>
              </v:group>
              <v:group id="Group 594" o:spid="_x0000_s1033" style="position:absolute;left:10087;top:61;width:282;height:938" coordorigin="10087,61"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Freeform 595" o:spid="_x0000_s1034" style="position:absolute;left:10087;top:61;width:282;height:938;visibility:visible;mso-wrap-style:square;v-text-anchor:top" coordsize="282,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" path="m282,l,,,937r1,1l282,938,1,469,282,xe" fillcolor="#749930" stroked="f">
                  <v:path arrowok="t" o:connecttype="custom" o:connectlocs="282,61;0,61;0,998;1,999;282,999;1,530;282,61" o:connectangles="0,0,0,0,0,0,0"/>
                </v:shape>
              </v:group>
              <v:group id="Group 596" o:spid="_x0000_s1035" style="position:absolute;left:10088;top:61;width:1016;height:938" coordorigin="10088,61"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597" o:spid="_x0000_s1036" style="position:absolute;left:10088;top:61;width:1016;height:938;visibility:visible;mso-wrap-style:square;v-text-anchor:top"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" path="m682,l281,,,469,281,938r,-207l756,731r81,-11l901,692r48,-44l982,594r21,-60l1010,498r-729,l281,233r728,l1006,217,985,149,949,91,895,46,820,16,757,4,721,1,682,xe" fillcolor="#cad300" stroked="f">
                  <v:path arrowok="t" o:connecttype="custom" o:connectlocs="682,61;281,61;0,530;281,999;281,792;756,792;837,781;901,753;949,709;982,655;1003,595;1010,559;281,559;281,294;1009,294;1006,278;985,210;949,152;895,107;820,77;757,65;721,62;682,61" o:connectangles="0,0,0,0,0,0,0,0,0,0,0,0,0,0,0,0,0,0,0,0,0,0,0"/>
                </v:shape>
                <v:shape id="Freeform 598" o:spid="_x0000_s1037" style="position:absolute;left:10088;top:61;width:1016;height:938;visibility:visible;mso-wrap-style:square;v-text-anchor:top" coordsize="1016,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" path="m1009,233r-372,l668,234r25,6l741,277r11,101l751,401r-22,62l674,497r-393,1l1010,498r1,-7l1013,470r2,-22l1015,321r,-28l1013,267r-3,-26l1009,233xe" fillcolor="#cad300" stroked="f">
                  <v:path arrowok="t" o:connecttype="custom" o:connectlocs="1009,294;637,294;668,295;693,301;741,338;752,439;751,462;729,524;674,558;281,559;1010,559;1011,552;1013,531;1015,509;1015,382;1015,354;1013,328;1010,302;1009,294" o:connectangles="0,0,0,0,0,0,0,0,0,0,0,0,0,0,0,0,0,0,0"/>
                </v:shape>
              </v:group>
              <v:group id="Group 599" o:spid="_x0000_s1038" style="position:absolute;left:8564;top:61;width:1040;height:938" coordorigin="8564,61"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Freeform 600" o:spid="_x0000_s1039" style="position:absolute;left:8564;top:61;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" path="m282,l,,,938r282,l282,371r312,l282,xe" fillcolor="#f9b600" stroked="f">
                  <v:path arrowok="t" o:connecttype="custom" o:connectlocs="282,61;0,61;0,999;282,999;282,432;594,432;282,61" o:connectangles="0,0,0,0,0,0,0"/>
                </v:shape>
                <v:shape id="Freeform 601" o:spid="_x0000_s1040" style="position:absolute;left:8564;top:61;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" path="m594,371r-312,l759,938,981,567r-223,l594,371xe" fillcolor="#f9b600" stroked="f">
                  <v:path arrowok="t" o:connecttype="custom" o:connectlocs="594,432;282,432;759,999;981,628;758,628;594,432" o:connectangles="0,0,0,0,0,0"/>
                </v:shape>
                <v:shape id="Freeform 602" o:spid="_x0000_s1041" style="position:absolute;left:8564;top:61;width:1040;height:938;visibility:visible;mso-wrap-style:square;v-text-anchor:top" coordsize="1040,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" path="m759,r-1,567l981,567r59,-98l759,xe" fillcolor="#f9b600" stroked="f">
                  <v:path arrowok="t" o:connecttype="custom" o:connectlocs="759,61;758,628;981,628;1040,530;759,61" o:connectangles="0,0,0,0,0"/>
                </v:shape>
              </v:group>
              <w10:wrap anchorx="page"/>
            </v:group>
          </w:pict>
        </mc:Fallback>
      </mc:AlternateContent>
    </w:r>
    <w:r>
      <w:rPr>
        <w:rFonts w:eastAsia="Calibri"/>
        <w:noProof/>
        <w:color w:val="FF0000"/>
        <w:sz w:val="16"/>
        <w:lang w:eastAsia="zh-CN"/>
      </w:rPr>
      <mc:AlternateContent>
        <mc:Choice Requires="wps">
          <w:drawing>
            <wp:anchor distT="0" distB="0" distL="114300" distR="114300" simplePos="0" relativeHeight="251663872" behindDoc="1" locked="0" layoutInCell="1" allowOverlap="1" wp14:anchorId="2E18D87E" wp14:editId="29FB784E">
              <wp:simplePos x="0" y="0"/>
              <wp:positionH relativeFrom="column">
                <wp:posOffset>0</wp:posOffset>
              </wp:positionH>
              <wp:positionV relativeFrom="paragraph">
                <wp:posOffset>-189230</wp:posOffset>
              </wp:positionV>
              <wp:extent cx="4480560" cy="1270"/>
              <wp:effectExtent l="9525" t="6350" r="5715" b="11430"/>
              <wp:wrapNone/>
              <wp:docPr id="352" name="Freeform 5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0560" cy="1270"/>
                      </a:xfrm>
                      <a:custGeom>
                        <a:avLst/>
                        <a:gdLst>
                          <a:gd name="T0" fmla="+- 0 1080 1080"/>
                          <a:gd name="T1" fmla="*/ T0 w 7056"/>
                          <a:gd name="T2" fmla="+- 0 8136 1080"/>
                          <a:gd name="T3" fmla="*/ T2 w 7056"/>
                        </a:gdLst>
                        <a:ahLst/>
                        <a:cxnLst>
                          <a:cxn ang="0">
                            <a:pos x="T1" y="0"/>
                          </a:cxn>
                          <a:cxn ang="0">
                            <a:pos x="T3" y="0"/>
                          </a:cxn>
                        </a:cxnLst>
                        <a:rect l="0" t="0" r="r" b="b"/>
                        <a:pathLst>
                          <a:path w="7056">
                            <a:moveTo>
                              <a:pt x="0" y="0"/>
                            </a:moveTo>
                            <a:lnTo>
                              <a:pt x="7056"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70E00B" id="Freeform 586" o:spid="_x0000_s1026" style="position:absolute;left:0;text-align:left;margin-left:0;margin-top:-14.9pt;width:352.8pt;height:.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0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" path="m,l7056,e" filled="f" strokeweight=".48pt">
              <v:path arrowok="t" o:connecttype="custom" o:connectlocs="0,0;4480560,0" o:connectangles="0,0"/>
            </v:shape>
          </w:pict>
        </mc:Fallback>
      </mc:AlternateContent>
    </w:r>
  </w:p>
  <w:p w14:paraId="06726C85" w14:textId="77777777" w:rsidR="006C0581" w:rsidRPr="009E4B41" w:rsidRDefault="006C0581" w:rsidP="00642F67">
    <w:pPr>
      <w:spacing w:after="80"/>
      <w:rPr>
        <w:rFonts w:eastAsia="Calibri"/>
        <w:color w:val="FFFF00"/>
        <w:sz w:val="16"/>
        <w:lang w:eastAsia="x-none"/>
      </w:rPr>
    </w:pPr>
    <w:r w:rsidRPr="009E4B41">
      <w:rPr>
        <w:rFonts w:eastAsia="Calibri"/>
        <w:color w:val="FFFF00"/>
        <w:sz w:val="16"/>
        <w:lang w:eastAsia="x-none"/>
      </w:rPr>
      <w:t>PRELIMINARY</w:t>
    </w:r>
  </w:p>
  <w:p w14:paraId="6EB9DE17" w14:textId="77777777" w:rsidR="006C0581" w:rsidRPr="00642F67" w:rsidRDefault="006C0581" w:rsidP="00642F67">
    <w:pPr>
      <w:widowControl w:val="0"/>
      <w:tabs>
        <w:tab w:val="left" w:pos="1140"/>
      </w:tabs>
      <w:suppressAutoHyphens/>
      <w:autoSpaceDE w:val="0"/>
      <w:autoSpaceDN w:val="0"/>
      <w:adjustRightInd w:val="0"/>
      <w:spacing w:before="140" w:line="220" w:lineRule="atLeast"/>
      <w:rPr>
        <w:rFonts w:ascii="Helvetica" w:eastAsia="宋体" w:hAnsi="Helvetica" w:cs="Helvetica"/>
        <w:color w:val="000000"/>
        <w:sz w:val="18"/>
        <w:szCs w:val="18"/>
      </w:rPr>
    </w:pPr>
    <w:r w:rsidRPr="00642F67">
      <w:rPr>
        <w:rFonts w:ascii="Helvetica" w:eastAsia="宋体" w:hAnsi="Helvetica" w:cs="Helvetica"/>
        <w:color w:val="000000"/>
        <w:sz w:val="18"/>
        <w:szCs w:val="18"/>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F4D64" w14:textId="593D0DDF" w:rsidR="006C0581" w:rsidRPr="006A26CB" w:rsidRDefault="008B754B" w:rsidP="00E510FD">
    <w:pPr>
      <w:pStyle w:val="footerbar"/>
    </w:pPr>
    <w:r>
      <w:rPr>
        <w:noProof/>
      </w:rPr>
      <w:fldChar w:fldCharType="begin"/>
    </w:r>
    <w:r>
      <w:rPr>
        <w:noProof/>
      </w:rPr>
      <w:instrText xml:space="preserve"> STYLEREF  Doc_Title  \* MERGEFORMAT </w:instrText>
    </w:r>
    <w:r>
      <w:rPr>
        <w:noProof/>
      </w:rPr>
      <w:fldChar w:fldCharType="separate"/>
    </w:r>
    <w:r w:rsidR="006A34D0">
      <w:rPr>
        <w:noProof/>
      </w:rPr>
      <w:t>MCUXpresso SDK USB Power Delivery</w:t>
    </w:r>
    <w:r>
      <w:rPr>
        <w:noProof/>
      </w:rPr>
      <w:fldChar w:fldCharType="end"/>
    </w:r>
    <w:r w:rsidR="006C0581" w:rsidRPr="006A26CB">
      <w:t xml:space="preserve"> </w:t>
    </w:r>
    <w:r>
      <w:rPr>
        <w:noProof/>
      </w:rPr>
      <w:fldChar w:fldCharType="begin"/>
    </w:r>
    <w:r>
      <w:rPr>
        <w:noProof/>
      </w:rPr>
      <w:instrText xml:space="preserve"> STYLEREF  Doc_Type  \* MERGEFORMAT </w:instrText>
    </w:r>
    <w:r>
      <w:rPr>
        <w:noProof/>
      </w:rPr>
      <w:fldChar w:fldCharType="separate"/>
    </w:r>
    <w:r w:rsidR="006A34D0">
      <w:rPr>
        <w:noProof/>
      </w:rPr>
      <w:t>Quick Start Guide</w:t>
    </w:r>
    <w:r>
      <w:rPr>
        <w:noProof/>
      </w:rPr>
      <w:fldChar w:fldCharType="end"/>
    </w:r>
    <w:r w:rsidR="006C0581" w:rsidRPr="006A26CB">
      <w:t xml:space="preserve"> </w:t>
    </w:r>
    <w:r>
      <w:rPr>
        <w:noProof/>
      </w:rPr>
      <w:fldChar w:fldCharType="begin"/>
    </w:r>
    <w:r>
      <w:rPr>
        <w:noProof/>
      </w:rPr>
      <w:instrText xml:space="preserve"> STYLEREF  Doc_Rev_Number  \* MERGEFORMAT </w:instrText>
    </w:r>
    <w:r>
      <w:rPr>
        <w:noProof/>
      </w:rPr>
      <w:fldChar w:fldCharType="separate"/>
    </w:r>
    <w:r w:rsidR="006A34D0">
      <w:rPr>
        <w:noProof/>
      </w:rPr>
      <w:t>Rev. 0.1</w:t>
    </w:r>
    <w:r>
      <w:rPr>
        <w:noProof/>
      </w:rPr>
      <w:fldChar w:fldCharType="end"/>
    </w:r>
    <w:r w:rsidR="006C0581" w:rsidRPr="006A26CB">
      <w:t xml:space="preserve"> </w:t>
    </w:r>
    <w:r>
      <w:rPr>
        <w:noProof/>
      </w:rPr>
      <w:fldChar w:fldCharType="begin"/>
    </w:r>
    <w:r>
      <w:rPr>
        <w:noProof/>
      </w:rPr>
      <w:instrText xml:space="preserve"> STYLEREF  Doc_Rev_Date  \* MERGEFORMAT </w:instrText>
    </w:r>
    <w:r>
      <w:rPr>
        <w:noProof/>
      </w:rPr>
      <w:fldChar w:fldCharType="separate"/>
    </w:r>
    <w:r w:rsidR="006A34D0">
      <w:rPr>
        <w:noProof/>
      </w:rPr>
      <w:t>01/2017</w:t>
    </w:r>
    <w:r>
      <w:rPr>
        <w:noProof/>
      </w:rPr>
      <w:fldChar w:fldCharType="end"/>
    </w:r>
  </w:p>
  <w:p w14:paraId="5178C4FA" w14:textId="77777777" w:rsidR="006C0581" w:rsidRPr="006A26CB" w:rsidRDefault="006C0581" w:rsidP="009E4B41">
    <w:pPr>
      <w:pStyle w:val="footerl"/>
    </w:pPr>
    <w:r w:rsidRPr="006A26CB">
      <w:fldChar w:fldCharType="begin"/>
    </w:r>
    <w:r w:rsidRPr="006A26CB">
      <w:instrText xml:space="preserve"> PAGE </w:instrText>
    </w:r>
    <w:r w:rsidRPr="006A26CB">
      <w:fldChar w:fldCharType="separate"/>
    </w:r>
    <w:r>
      <w:rPr>
        <w:noProof/>
      </w:rPr>
      <w:t>2</w:t>
    </w:r>
    <w:r w:rsidRPr="006A26CB">
      <w:fldChar w:fldCharType="end"/>
    </w:r>
    <w:r w:rsidRPr="006A26CB">
      <w:tab/>
    </w:r>
    <w:r w:rsidRPr="006A26CB">
      <w:rPr>
        <w:rStyle w:val="Red"/>
      </w:rPr>
      <w:t>Preliminary Information, Subject to Change without Notice</w:t>
    </w:r>
    <w:r w:rsidRPr="006A26CB">
      <w:tab/>
      <w:t>Freescale Semiconductor, Inc.</w:t>
    </w:r>
  </w:p>
  <w:p w14:paraId="212987E2" w14:textId="77777777" w:rsidR="006C0581" w:rsidRPr="006A26CB" w:rsidRDefault="006C0581" w:rsidP="009E4B41">
    <w:pPr>
      <w:pStyle w:val="footerl"/>
    </w:pPr>
    <w:r w:rsidRPr="006A26CB">
      <w:rPr>
        <w:rStyle w:val="Red"/>
        <w:color w:val="auto"/>
      </w:rPr>
      <w:tab/>
    </w:r>
    <w:r w:rsidRPr="006A26CB">
      <w:rPr>
        <w:rStyle w:val="Red"/>
      </w:rPr>
      <w:t>Freescale Confidential Proprietary, Nondisclosure Agreement Required</w:t>
    </w:r>
    <w:r w:rsidRPr="006A26CB">
      <w:rPr>
        <w:rStyle w:val="Red"/>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943DD" w14:textId="6EC02678" w:rsidR="006C0581" w:rsidRPr="005D6F4B" w:rsidRDefault="006C0581" w:rsidP="000A432B">
    <w:r>
      <w:tab/>
    </w:r>
    <w:r w:rsidRPr="005D6F4B">
      <w:rPr>
        <w:lang w:val="fr-FR"/>
      </w:rPr>
      <w:fldChar w:fldCharType="begin"/>
    </w:r>
    <w:r w:rsidRPr="00A43DE7">
      <w:instrText xml:space="preserve"> STYLEREF  Doc_Title  \* MERGEFORMAT </w:instrText>
    </w:r>
    <w:r w:rsidRPr="005D6F4B">
      <w:rPr>
        <w:lang w:val="fr-FR"/>
      </w:rPr>
      <w:fldChar w:fldCharType="separate"/>
    </w:r>
    <w:r w:rsidR="006A34D0" w:rsidRPr="00A43DE7">
      <w:rPr>
        <w:noProof/>
      </w:rPr>
      <w:t>MCUXpresso SDK USB Power Delivery</w:t>
    </w:r>
    <w:r w:rsidRPr="005D6F4B">
      <w:rPr>
        <w:lang w:val="fr-FR"/>
      </w:rPr>
      <w:fldChar w:fldCharType="end"/>
    </w:r>
    <w:r w:rsidRPr="00A43DE7">
      <w:t xml:space="preserve"> </w:t>
    </w:r>
    <w:r w:rsidRPr="005D6F4B">
      <w:rPr>
        <w:lang w:val="fr-FR"/>
      </w:rPr>
      <w:fldChar w:fldCharType="begin"/>
    </w:r>
    <w:r w:rsidRPr="00A43DE7">
      <w:instrText xml:space="preserve"> STYLEREF  Doc_Type  \* MERGEFORMAT </w:instrText>
    </w:r>
    <w:r w:rsidRPr="005D6F4B">
      <w:rPr>
        <w:lang w:val="fr-FR"/>
      </w:rPr>
      <w:fldChar w:fldCharType="separate"/>
    </w:r>
    <w:r w:rsidR="006A34D0" w:rsidRPr="006A34D0">
      <w:rPr>
        <w:noProof/>
      </w:rPr>
      <w:t>Quick Start</w:t>
    </w:r>
    <w:r w:rsidR="006A34D0" w:rsidRPr="00A43DE7">
      <w:rPr>
        <w:noProof/>
      </w:rPr>
      <w:t xml:space="preserve"> Guide</w:t>
    </w:r>
    <w:r w:rsidRPr="005D6F4B">
      <w:rPr>
        <w:lang w:val="fr-FR"/>
      </w:rPr>
      <w:fldChar w:fldCharType="end"/>
    </w:r>
    <w:r w:rsidRPr="00A43DE7">
      <w:t xml:space="preserve"> </w:t>
    </w:r>
    <w:r w:rsidRPr="005D6F4B">
      <w:rPr>
        <w:lang w:val="fr-FR"/>
      </w:rPr>
      <w:fldChar w:fldCharType="begin"/>
    </w:r>
    <w:r w:rsidRPr="00A43DE7">
      <w:instrText xml:space="preserve"> STYLEREF  Doc_OrderInfo_Rev  \* MERGEFORMAT </w:instrText>
    </w:r>
    <w:r w:rsidRPr="005D6F4B">
      <w:rPr>
        <w:lang w:val="fr-FR"/>
      </w:rPr>
      <w:fldChar w:fldCharType="separate"/>
    </w:r>
    <w:r w:rsidR="006A34D0">
      <w:rPr>
        <w:rFonts w:eastAsia="宋体" w:hint="eastAsia"/>
        <w:b/>
        <w:bCs/>
        <w:noProof/>
        <w:lang w:val="fr-FR" w:eastAsia="zh-CN"/>
      </w:rPr>
      <w:t>错误</w:t>
    </w:r>
    <w:r w:rsidR="006A34D0" w:rsidRPr="00A43DE7">
      <w:rPr>
        <w:rFonts w:eastAsia="宋体" w:hint="eastAsia"/>
        <w:b/>
        <w:bCs/>
        <w:noProof/>
        <w:lang w:eastAsia="zh-CN"/>
      </w:rPr>
      <w:t>!</w:t>
    </w:r>
    <w:r w:rsidR="006A34D0">
      <w:rPr>
        <w:rFonts w:eastAsia="宋体" w:hint="eastAsia"/>
        <w:b/>
        <w:bCs/>
        <w:noProof/>
        <w:lang w:val="fr-FR" w:eastAsia="zh-CN"/>
      </w:rPr>
      <w:t>使用</w:t>
    </w:r>
    <w:r w:rsidR="006A34D0" w:rsidRPr="00A43DE7">
      <w:rPr>
        <w:rFonts w:eastAsia="宋体" w:hint="eastAsia"/>
        <w:b/>
        <w:bCs/>
        <w:noProof/>
        <w:lang w:eastAsia="zh-CN"/>
      </w:rPr>
      <w:t>“</w:t>
    </w:r>
    <w:r w:rsidR="006A34D0">
      <w:rPr>
        <w:rFonts w:eastAsia="宋体" w:hint="eastAsia"/>
        <w:b/>
        <w:bCs/>
        <w:noProof/>
        <w:lang w:val="fr-FR" w:eastAsia="zh-CN"/>
      </w:rPr>
      <w:t>开始</w:t>
    </w:r>
    <w:r w:rsidR="006A34D0" w:rsidRPr="00A43DE7">
      <w:rPr>
        <w:rFonts w:eastAsia="宋体" w:hint="eastAsia"/>
        <w:b/>
        <w:bCs/>
        <w:noProof/>
        <w:lang w:eastAsia="zh-CN"/>
      </w:rPr>
      <w:t>”</w:t>
    </w:r>
    <w:r w:rsidR="006A34D0">
      <w:rPr>
        <w:rFonts w:eastAsia="宋体" w:hint="eastAsia"/>
        <w:b/>
        <w:bCs/>
        <w:noProof/>
        <w:lang w:val="fr-FR" w:eastAsia="zh-CN"/>
      </w:rPr>
      <w:t>选项卡将</w:t>
    </w:r>
    <w:r w:rsidR="006A34D0" w:rsidRPr="00A43DE7">
      <w:rPr>
        <w:rFonts w:eastAsia="宋体" w:hint="eastAsia"/>
        <w:b/>
        <w:bCs/>
        <w:noProof/>
        <w:lang w:eastAsia="zh-CN"/>
      </w:rPr>
      <w:t xml:space="preserve"> Doc_OrderInfo_Rev </w:t>
    </w:r>
    <w:r w:rsidR="006A34D0">
      <w:rPr>
        <w:rFonts w:eastAsia="宋体" w:hint="eastAsia"/>
        <w:b/>
        <w:bCs/>
        <w:noProof/>
        <w:lang w:val="fr-FR" w:eastAsia="zh-CN"/>
      </w:rPr>
      <w:t>应用于要在此处显示的文字。</w:t>
    </w:r>
    <w:r w:rsidRPr="005D6F4B">
      <w:rPr>
        <w:lang w:val="fr-FR"/>
      </w:rPr>
      <w:fldChar w:fldCharType="end"/>
    </w:r>
    <w:r w:rsidRPr="00A43DE7">
      <w:t xml:space="preserve"> </w:t>
    </w:r>
    <w:r w:rsidR="008B754B">
      <w:rPr>
        <w:rFonts w:eastAsia="宋体"/>
        <w:b/>
        <w:bCs/>
        <w:noProof/>
        <w:lang w:eastAsia="zh-CN"/>
      </w:rPr>
      <w:fldChar w:fldCharType="begin"/>
    </w:r>
    <w:r w:rsidR="008B754B">
      <w:rPr>
        <w:rFonts w:eastAsia="宋体"/>
        <w:b/>
        <w:bCs/>
        <w:noProof/>
        <w:lang w:eastAsia="zh-CN"/>
      </w:rPr>
      <w:instrText xml:space="preserve"> STYLEREF  Doc_OrderInfo_Date  \* MERGEFORMAT </w:instrText>
    </w:r>
    <w:r w:rsidR="008B754B">
      <w:rPr>
        <w:rFonts w:eastAsia="宋体"/>
        <w:b/>
        <w:bCs/>
        <w:noProof/>
        <w:lang w:eastAsia="zh-CN"/>
      </w:rPr>
      <w:fldChar w:fldCharType="separate"/>
    </w:r>
    <w:r w:rsidR="006A34D0">
      <w:rPr>
        <w:rFonts w:eastAsia="宋体" w:hint="eastAsia"/>
        <w:b/>
        <w:bCs/>
        <w:noProof/>
        <w:lang w:eastAsia="zh-CN"/>
      </w:rPr>
      <w:t>错误</w:t>
    </w:r>
    <w:r w:rsidR="006A34D0">
      <w:rPr>
        <w:rFonts w:eastAsia="宋体" w:hint="eastAsia"/>
        <w:b/>
        <w:bCs/>
        <w:noProof/>
        <w:lang w:eastAsia="zh-CN"/>
      </w:rPr>
      <w:t>!</w:t>
    </w:r>
    <w:r w:rsidR="006A34D0">
      <w:rPr>
        <w:rFonts w:eastAsia="宋体" w:hint="eastAsia"/>
        <w:b/>
        <w:bCs/>
        <w:noProof/>
        <w:lang w:eastAsia="zh-CN"/>
      </w:rPr>
      <w:t>使用“开始”选项卡将</w:t>
    </w:r>
    <w:r w:rsidR="006A34D0">
      <w:rPr>
        <w:rFonts w:eastAsia="宋体" w:hint="eastAsia"/>
        <w:b/>
        <w:bCs/>
        <w:noProof/>
        <w:lang w:eastAsia="zh-CN"/>
      </w:rPr>
      <w:t xml:space="preserve"> Doc_OrderInfo_Date </w:t>
    </w:r>
    <w:r w:rsidR="006A34D0">
      <w:rPr>
        <w:rFonts w:eastAsia="宋体" w:hint="eastAsia"/>
        <w:b/>
        <w:bCs/>
        <w:noProof/>
        <w:lang w:eastAsia="zh-CN"/>
      </w:rPr>
      <w:t>应用于要在此处显示的文字。</w:t>
    </w:r>
    <w:r w:rsidR="008B754B">
      <w:rPr>
        <w:rFonts w:eastAsia="宋体"/>
        <w:b/>
        <w:bCs/>
        <w:noProof/>
        <w:lang w:eastAsia="zh-CN"/>
      </w:rPr>
      <w:fldChar w:fldCharType="end"/>
    </w:r>
  </w:p>
  <w:p w14:paraId="3CBD539F" w14:textId="4BA30BE3" w:rsidR="006C0581" w:rsidRDefault="006C0581" w:rsidP="000A432B">
    <w:r>
      <w:t>Freescale Semiconductor, Inc.</w:t>
    </w:r>
    <w:r>
      <w:tab/>
    </w:r>
    <w:r>
      <w:rPr>
        <w:rStyle w:val="Red"/>
        <w:b/>
        <w:bCs/>
        <w:sz w:val="18"/>
        <w:szCs w:val="18"/>
      </w:rPr>
      <w:t xml:space="preserve">Preliminary Information, Subject to Change without Notice                                        </w:t>
    </w:r>
    <w:r>
      <w:tab/>
    </w:r>
    <w:r>
      <w:fldChar w:fldCharType="begin"/>
    </w:r>
    <w:r>
      <w:instrText xml:space="preserve"> PAGE </w:instrText>
    </w:r>
    <w:r>
      <w:fldChar w:fldCharType="separate"/>
    </w:r>
    <w:r>
      <w:rPr>
        <w:noProof/>
      </w:rPr>
      <w:t>7</w:t>
    </w:r>
    <w:r>
      <w:fldChar w:fldCharType="end"/>
    </w:r>
  </w:p>
  <w:p w14:paraId="463DC88A" w14:textId="77777777" w:rsidR="006C0581" w:rsidRDefault="006C0581" w:rsidP="000A432B">
    <w:r>
      <w:rPr>
        <w:rStyle w:val="Red"/>
        <w:b/>
        <w:bCs/>
        <w:sz w:val="18"/>
        <w:szCs w:val="18"/>
      </w:rPr>
      <w:t>Freescale Confidential Proprietary, Nondisclosure Agreement Required</w:t>
    </w:r>
  </w:p>
  <w:p w14:paraId="4B431E70" w14:textId="77777777" w:rsidR="006C0581" w:rsidRDefault="006C0581" w:rsidP="000A432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6CBA3" w14:textId="77777777" w:rsidR="006C0581" w:rsidRDefault="006C0581" w:rsidP="000A432B">
    <w:pPr>
      <w:rPr>
        <w:rStyle w:val="Red"/>
        <w:b/>
        <w:bCs/>
        <w:sz w:val="18"/>
        <w:szCs w:val="18"/>
      </w:rPr>
    </w:pPr>
    <w:r>
      <w:rPr>
        <w:rStyle w:val="Red"/>
        <w:b/>
        <w:bCs/>
        <w:sz w:val="18"/>
        <w:szCs w:val="18"/>
      </w:rPr>
      <w:tab/>
    </w:r>
    <w:r>
      <w:rPr>
        <w:rStyle w:val="Red"/>
        <w:b/>
        <w:bCs/>
        <w:sz w:val="18"/>
        <w:szCs w:val="18"/>
      </w:rPr>
      <w:tab/>
    </w:r>
  </w:p>
  <w:p w14:paraId="088F127F" w14:textId="0852C936" w:rsidR="006C0581" w:rsidRPr="00E75DD0" w:rsidRDefault="006C0581" w:rsidP="001634D8">
    <w:pPr>
      <w:pStyle w:val="ListIntro"/>
    </w:pPr>
    <w:r>
      <w:rPr>
        <w:noProof/>
        <w:lang w:val="en-US" w:eastAsia="zh-CN"/>
      </w:rPr>
      <w:drawing>
        <wp:anchor distT="0" distB="0" distL="114300" distR="114300" simplePos="0" relativeHeight="251650560" behindDoc="0" locked="0" layoutInCell="1" allowOverlap="1" wp14:anchorId="52701B0A" wp14:editId="412D779E">
          <wp:simplePos x="0" y="0"/>
          <wp:positionH relativeFrom="margin">
            <wp:posOffset>4623435</wp:posOffset>
          </wp:positionH>
          <wp:positionV relativeFrom="paragraph">
            <wp:posOffset>59055</wp:posOffset>
          </wp:positionV>
          <wp:extent cx="1809750" cy="581660"/>
          <wp:effectExtent l="0" t="0" r="0" b="8890"/>
          <wp:wrapNone/>
          <wp:docPr id="361" name="Picture 3" descr="FS_COLOR_LOGOSM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_COLOR_LOGOSM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581660"/>
                  </a:xfrm>
                  <a:prstGeom prst="rect">
                    <a:avLst/>
                  </a:prstGeom>
                  <a:noFill/>
                </pic:spPr>
              </pic:pic>
            </a:graphicData>
          </a:graphic>
          <wp14:sizeRelH relativeFrom="page">
            <wp14:pctWidth>0</wp14:pctWidth>
          </wp14:sizeRelH>
          <wp14:sizeRelV relativeFrom="page">
            <wp14:pctHeight>0</wp14:pctHeight>
          </wp14:sizeRelV>
        </wp:anchor>
      </w:drawing>
    </w:r>
  </w:p>
  <w:p w14:paraId="73C54349" w14:textId="77777777" w:rsidR="006C0581" w:rsidRPr="00B96E42" w:rsidRDefault="006C0581" w:rsidP="000A432B">
    <w:r w:rsidRPr="00B96E42">
      <w:rPr>
        <w:rStyle w:val="Red"/>
        <w:bCs/>
        <w:sz w:val="18"/>
        <w:szCs w:val="18"/>
      </w:rPr>
      <w:t>Confidentiality statement, as appropriate to document/part status.</w:t>
    </w:r>
  </w:p>
  <w:p w14:paraId="71B34DB7" w14:textId="77777777" w:rsidR="006C0581" w:rsidRDefault="006C0581" w:rsidP="000A432B">
    <w:r>
      <w:t>___________________________________________________________________</w:t>
    </w:r>
  </w:p>
  <w:p w14:paraId="06B94B9D" w14:textId="77777777" w:rsidR="006C0581" w:rsidRDefault="006C058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BA87C" w14:textId="2489C8A3" w:rsidR="006C0581" w:rsidRPr="006A26CB" w:rsidRDefault="008B754B" w:rsidP="007917E6">
    <w:pPr>
      <w:pStyle w:val="footerbar"/>
    </w:pPr>
    <w:r>
      <w:rPr>
        <w:noProof/>
      </w:rPr>
      <w:fldChar w:fldCharType="begin"/>
    </w:r>
    <w:r>
      <w:rPr>
        <w:noProof/>
      </w:rPr>
      <w:instrText xml:space="preserve"> STYLEREF  Doc_Title  \* MERGEFORMAT </w:instrText>
    </w:r>
    <w:r>
      <w:rPr>
        <w:noProof/>
      </w:rPr>
      <w:fldChar w:fldCharType="separate"/>
    </w:r>
    <w:r w:rsidR="00CA63E3">
      <w:rPr>
        <w:noProof/>
      </w:rPr>
      <w:t>MCUXpresso SDK USB Host RNDIS  &amp; LWIP</w:t>
    </w:r>
    <w:r>
      <w:rPr>
        <w:noProof/>
      </w:rPr>
      <w:fldChar w:fldCharType="end"/>
    </w:r>
    <w:r w:rsidR="006C0581">
      <w:t>,</w:t>
    </w:r>
    <w:r w:rsidR="006C0581" w:rsidRPr="006A26CB">
      <w:t xml:space="preserve"> </w:t>
    </w:r>
    <w:r>
      <w:rPr>
        <w:noProof/>
      </w:rPr>
      <w:fldChar w:fldCharType="begin"/>
    </w:r>
    <w:r>
      <w:rPr>
        <w:noProof/>
      </w:rPr>
      <w:instrText xml:space="preserve"> STYLEREF  Doc_Type  \* MERGEFORMAT </w:instrText>
    </w:r>
    <w:r>
      <w:rPr>
        <w:noProof/>
      </w:rPr>
      <w:fldChar w:fldCharType="separate"/>
    </w:r>
    <w:r w:rsidR="00CA63E3">
      <w:rPr>
        <w:noProof/>
      </w:rPr>
      <w:t>Quick Start Guide</w:t>
    </w:r>
    <w:r>
      <w:rPr>
        <w:noProof/>
      </w:rPr>
      <w:fldChar w:fldCharType="end"/>
    </w:r>
    <w:r w:rsidR="006C0581">
      <w:t xml:space="preserve">, </w:t>
    </w:r>
    <w:r>
      <w:rPr>
        <w:noProof/>
      </w:rPr>
      <w:fldChar w:fldCharType="begin"/>
    </w:r>
    <w:r>
      <w:rPr>
        <w:noProof/>
      </w:rPr>
      <w:instrText xml:space="preserve"> STYLEREF  Doc_Rev_Number  \* MERGEFORMAT </w:instrText>
    </w:r>
    <w:r>
      <w:rPr>
        <w:noProof/>
      </w:rPr>
      <w:fldChar w:fldCharType="separate"/>
    </w:r>
    <w:r w:rsidR="00CA63E3">
      <w:rPr>
        <w:noProof/>
      </w:rPr>
      <w:t>Rev. 0.1</w:t>
    </w:r>
    <w:r>
      <w:rPr>
        <w:noProof/>
      </w:rPr>
      <w:fldChar w:fldCharType="end"/>
    </w:r>
    <w:r w:rsidR="006C0581">
      <w:t>,</w:t>
    </w:r>
    <w:r w:rsidR="006C0581" w:rsidRPr="006A26CB">
      <w:t xml:space="preserve"> </w:t>
    </w:r>
    <w:r>
      <w:rPr>
        <w:noProof/>
      </w:rPr>
      <w:fldChar w:fldCharType="begin"/>
    </w:r>
    <w:r>
      <w:rPr>
        <w:noProof/>
      </w:rPr>
      <w:instrText xml:space="preserve"> STYLEREF  Doc_Rev_Date  \* MERGEFORMAT </w:instrText>
    </w:r>
    <w:r>
      <w:rPr>
        <w:noProof/>
      </w:rPr>
      <w:fldChar w:fldCharType="separate"/>
    </w:r>
    <w:r w:rsidR="00CA63E3">
      <w:rPr>
        <w:noProof/>
      </w:rPr>
      <w:t>06/2018</w:t>
    </w:r>
    <w:r>
      <w:rPr>
        <w:noProof/>
      </w:rPr>
      <w:fldChar w:fldCharType="end"/>
    </w:r>
  </w:p>
  <w:p w14:paraId="31CB61C2" w14:textId="1F840E93" w:rsidR="006C0581" w:rsidRPr="006A26CB" w:rsidRDefault="006C0581" w:rsidP="009E4B41">
    <w:pPr>
      <w:pStyle w:val="footerl"/>
    </w:pPr>
    <w:r w:rsidRPr="006A26CB">
      <w:fldChar w:fldCharType="begin"/>
    </w:r>
    <w:r w:rsidRPr="006A26CB">
      <w:instrText xml:space="preserve"> PAGE </w:instrText>
    </w:r>
    <w:r w:rsidRPr="006A26CB">
      <w:fldChar w:fldCharType="separate"/>
    </w:r>
    <w:r w:rsidR="00CA63E3">
      <w:rPr>
        <w:noProof/>
      </w:rPr>
      <w:t>8</w:t>
    </w:r>
    <w:r w:rsidRPr="006A26CB">
      <w:fldChar w:fldCharType="end"/>
    </w:r>
    <w:r w:rsidRPr="006A26CB">
      <w:tab/>
    </w:r>
    <w:r w:rsidRPr="009E4B41">
      <w:rPr>
        <w:rStyle w:val="Red"/>
        <w:color w:val="FFFF00"/>
      </w:rPr>
      <w:t>PRELIMINARY</w:t>
    </w:r>
    <w:r w:rsidRPr="006A26CB">
      <w:tab/>
    </w:r>
    <w:r>
      <w:t>NXP Sem</w:t>
    </w:r>
    <w:r w:rsidRPr="006A26CB">
      <w:t>iconductor</w:t>
    </w:r>
    <w:r>
      <w:t>s</w:t>
    </w:r>
  </w:p>
  <w:p w14:paraId="6272189B" w14:textId="77777777" w:rsidR="006C0581" w:rsidRPr="006A26CB" w:rsidRDefault="006C0581" w:rsidP="009E4B41">
    <w:pPr>
      <w:pStyle w:val="footerl"/>
    </w:pPr>
    <w:r w:rsidRPr="006A26CB">
      <w:rPr>
        <w:rStyle w:val="Red"/>
        <w:color w:val="auto"/>
      </w:rPr>
      <w:tab/>
    </w:r>
    <w:r w:rsidRPr="009E4B41">
      <w:rPr>
        <w:rStyle w:val="Red"/>
        <w:color w:val="00FFFF"/>
      </w:rPr>
      <w:t>COMPANY PROPRIETARY</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08CDB" w14:textId="53C5011A" w:rsidR="006C0581" w:rsidRPr="006A26CB" w:rsidRDefault="008B754B" w:rsidP="007917E6">
    <w:pPr>
      <w:pStyle w:val="footerbar"/>
    </w:pPr>
    <w:r>
      <w:rPr>
        <w:noProof/>
      </w:rPr>
      <w:fldChar w:fldCharType="begin"/>
    </w:r>
    <w:r>
      <w:rPr>
        <w:noProof/>
      </w:rPr>
      <w:instrText xml:space="preserve"> STYLEREF  Doc_Title  \* MERGEFORMAT </w:instrText>
    </w:r>
    <w:r>
      <w:rPr>
        <w:noProof/>
      </w:rPr>
      <w:fldChar w:fldCharType="separate"/>
    </w:r>
    <w:r w:rsidR="00CA63E3">
      <w:rPr>
        <w:noProof/>
      </w:rPr>
      <w:t>MCUXpresso SDK USB Host RNDIS  &amp; LWIP</w:t>
    </w:r>
    <w:r>
      <w:rPr>
        <w:noProof/>
      </w:rPr>
      <w:fldChar w:fldCharType="end"/>
    </w:r>
    <w:r w:rsidR="006C0581">
      <w:t>,</w:t>
    </w:r>
    <w:r w:rsidR="006C0581" w:rsidRPr="006A26CB">
      <w:t xml:space="preserve"> </w:t>
    </w:r>
    <w:r>
      <w:rPr>
        <w:noProof/>
      </w:rPr>
      <w:fldChar w:fldCharType="begin"/>
    </w:r>
    <w:r>
      <w:rPr>
        <w:noProof/>
      </w:rPr>
      <w:instrText xml:space="preserve"> STYLEREF  Doc_Type  \* MERGEFORMAT </w:instrText>
    </w:r>
    <w:r>
      <w:rPr>
        <w:noProof/>
      </w:rPr>
      <w:fldChar w:fldCharType="separate"/>
    </w:r>
    <w:r w:rsidR="00CA63E3">
      <w:rPr>
        <w:noProof/>
      </w:rPr>
      <w:t>Quick Start Guide</w:t>
    </w:r>
    <w:r>
      <w:rPr>
        <w:noProof/>
      </w:rPr>
      <w:fldChar w:fldCharType="end"/>
    </w:r>
    <w:r w:rsidR="006C0581">
      <w:t>,</w:t>
    </w:r>
    <w:r w:rsidR="006C0581" w:rsidRPr="006A26CB">
      <w:t xml:space="preserve"> </w:t>
    </w:r>
    <w:r>
      <w:rPr>
        <w:noProof/>
      </w:rPr>
      <w:fldChar w:fldCharType="begin"/>
    </w:r>
    <w:r>
      <w:rPr>
        <w:noProof/>
      </w:rPr>
      <w:instrText xml:space="preserve"> STYLEREF  Doc_Rev_Number  \* MERGEFORMAT </w:instrText>
    </w:r>
    <w:r>
      <w:rPr>
        <w:noProof/>
      </w:rPr>
      <w:fldChar w:fldCharType="separate"/>
    </w:r>
    <w:r w:rsidR="00CA63E3">
      <w:rPr>
        <w:noProof/>
      </w:rPr>
      <w:t>Rev. 0.1</w:t>
    </w:r>
    <w:r>
      <w:rPr>
        <w:noProof/>
      </w:rPr>
      <w:fldChar w:fldCharType="end"/>
    </w:r>
    <w:r w:rsidR="006C0581">
      <w:t>,</w:t>
    </w:r>
    <w:r w:rsidR="006C0581" w:rsidRPr="006A26CB">
      <w:t xml:space="preserve"> </w:t>
    </w:r>
    <w:r>
      <w:rPr>
        <w:noProof/>
      </w:rPr>
      <w:fldChar w:fldCharType="begin"/>
    </w:r>
    <w:r>
      <w:rPr>
        <w:noProof/>
      </w:rPr>
      <w:instrText xml:space="preserve"> STYLEREF  Doc_Rev_Date  \* MERGEFORMAT </w:instrText>
    </w:r>
    <w:r>
      <w:rPr>
        <w:noProof/>
      </w:rPr>
      <w:fldChar w:fldCharType="separate"/>
    </w:r>
    <w:r w:rsidR="00CA63E3">
      <w:rPr>
        <w:noProof/>
      </w:rPr>
      <w:t>06/2018</w:t>
    </w:r>
    <w:r>
      <w:rPr>
        <w:noProof/>
      </w:rPr>
      <w:fldChar w:fldCharType="end"/>
    </w:r>
  </w:p>
  <w:p w14:paraId="6CF874F6" w14:textId="631D0C40" w:rsidR="006C0581" w:rsidRPr="006A26CB" w:rsidRDefault="006C0581" w:rsidP="009E4B41">
    <w:pPr>
      <w:pStyle w:val="footerr"/>
    </w:pPr>
    <w:r>
      <w:t>NXP Semiconductors</w:t>
    </w:r>
    <w:r w:rsidRPr="006A26CB">
      <w:tab/>
    </w:r>
    <w:r w:rsidRPr="009E4B41">
      <w:rPr>
        <w:rStyle w:val="Red"/>
        <w:color w:val="FFFF00"/>
      </w:rPr>
      <w:t>P</w:t>
    </w:r>
    <w:r w:rsidRPr="009E4B41">
      <w:rPr>
        <w:rStyle w:val="Red"/>
        <w:color w:val="FFFF00"/>
        <w:lang w:val="en-US"/>
      </w:rPr>
      <w:t>RELIMINARY</w:t>
    </w:r>
    <w:r w:rsidRPr="006A26CB">
      <w:tab/>
    </w:r>
    <w:r w:rsidRPr="006A26CB">
      <w:fldChar w:fldCharType="begin"/>
    </w:r>
    <w:r w:rsidRPr="006A26CB">
      <w:instrText xml:space="preserve"> PAGE </w:instrText>
    </w:r>
    <w:r w:rsidRPr="006A26CB">
      <w:fldChar w:fldCharType="separate"/>
    </w:r>
    <w:r w:rsidR="00CA63E3">
      <w:rPr>
        <w:noProof/>
      </w:rPr>
      <w:t>9</w:t>
    </w:r>
    <w:r w:rsidRPr="006A26CB">
      <w:fldChar w:fldCharType="end"/>
    </w:r>
  </w:p>
  <w:p w14:paraId="12AC058B" w14:textId="77777777" w:rsidR="006C0581" w:rsidRPr="009E4B41" w:rsidRDefault="006C0581" w:rsidP="009E4B41">
    <w:pPr>
      <w:pStyle w:val="footerr"/>
      <w:rPr>
        <w:rStyle w:val="Red"/>
        <w:color w:val="00FFFF"/>
        <w:lang w:val="en-US"/>
      </w:rPr>
    </w:pPr>
    <w:r w:rsidRPr="009E4B41">
      <w:rPr>
        <w:rStyle w:val="Red"/>
        <w:color w:val="00FFFF"/>
        <w:lang w:val="en-US"/>
      </w:rPr>
      <w:t>COMPANY PROPRIETERY</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38432" w14:textId="36F87AA0" w:rsidR="006C0581" w:rsidRPr="006A26CB" w:rsidRDefault="008B754B" w:rsidP="007917E6">
    <w:pPr>
      <w:pStyle w:val="footerbar"/>
    </w:pPr>
    <w:r>
      <w:rPr>
        <w:noProof/>
      </w:rPr>
      <w:fldChar w:fldCharType="begin"/>
    </w:r>
    <w:r>
      <w:rPr>
        <w:noProof/>
      </w:rPr>
      <w:instrText xml:space="preserve"> STYLEREF  Doc_Title  \* MERGEFORMAT </w:instrText>
    </w:r>
    <w:r>
      <w:rPr>
        <w:noProof/>
      </w:rPr>
      <w:fldChar w:fldCharType="separate"/>
    </w:r>
    <w:r w:rsidR="006A34D0">
      <w:rPr>
        <w:noProof/>
      </w:rPr>
      <w:t>MCUXpresso SDK USB Power Delivery</w:t>
    </w:r>
    <w:r>
      <w:rPr>
        <w:noProof/>
      </w:rPr>
      <w:fldChar w:fldCharType="end"/>
    </w:r>
    <w:r w:rsidR="006C0581">
      <w:t>,</w:t>
    </w:r>
    <w:r w:rsidR="006C0581" w:rsidRPr="006A26CB">
      <w:t xml:space="preserve"> </w:t>
    </w:r>
    <w:r>
      <w:rPr>
        <w:noProof/>
      </w:rPr>
      <w:fldChar w:fldCharType="begin"/>
    </w:r>
    <w:r>
      <w:rPr>
        <w:noProof/>
      </w:rPr>
      <w:instrText xml:space="preserve"> STYLEREF  Doc_Type  \* MERGEFORMAT </w:instrText>
    </w:r>
    <w:r>
      <w:rPr>
        <w:noProof/>
      </w:rPr>
      <w:fldChar w:fldCharType="separate"/>
    </w:r>
    <w:r w:rsidR="006A34D0">
      <w:rPr>
        <w:noProof/>
      </w:rPr>
      <w:t>Quick Start Guide</w:t>
    </w:r>
    <w:r>
      <w:rPr>
        <w:noProof/>
      </w:rPr>
      <w:fldChar w:fldCharType="end"/>
    </w:r>
    <w:r w:rsidR="006C0581">
      <w:t xml:space="preserve">, </w:t>
    </w:r>
    <w:r>
      <w:rPr>
        <w:noProof/>
      </w:rPr>
      <w:fldChar w:fldCharType="begin"/>
    </w:r>
    <w:r>
      <w:rPr>
        <w:noProof/>
      </w:rPr>
      <w:instrText xml:space="preserve"> STYLEREF  Doc_Rev_Number  \* MERGEFORMAT </w:instrText>
    </w:r>
    <w:r>
      <w:rPr>
        <w:noProof/>
      </w:rPr>
      <w:fldChar w:fldCharType="separate"/>
    </w:r>
    <w:r w:rsidR="006A34D0">
      <w:rPr>
        <w:noProof/>
      </w:rPr>
      <w:t>Rev. 0.1</w:t>
    </w:r>
    <w:r>
      <w:rPr>
        <w:noProof/>
      </w:rPr>
      <w:fldChar w:fldCharType="end"/>
    </w:r>
    <w:r w:rsidR="006C0581">
      <w:t>,</w:t>
    </w:r>
    <w:r w:rsidR="006C0581" w:rsidRPr="006A26CB">
      <w:t xml:space="preserve"> </w:t>
    </w:r>
    <w:r>
      <w:rPr>
        <w:noProof/>
      </w:rPr>
      <w:fldChar w:fldCharType="begin"/>
    </w:r>
    <w:r>
      <w:rPr>
        <w:noProof/>
      </w:rPr>
      <w:instrText xml:space="preserve"> STYLEREF  Doc_Rev_Date  \* MERGEFORMAT </w:instrText>
    </w:r>
    <w:r>
      <w:rPr>
        <w:noProof/>
      </w:rPr>
      <w:fldChar w:fldCharType="separate"/>
    </w:r>
    <w:r w:rsidR="006A34D0">
      <w:rPr>
        <w:noProof/>
      </w:rPr>
      <w:t>01/2017</w:t>
    </w:r>
    <w:r>
      <w:rPr>
        <w:noProof/>
      </w:rPr>
      <w:fldChar w:fldCharType="end"/>
    </w:r>
  </w:p>
  <w:p w14:paraId="45035359" w14:textId="2548F653" w:rsidR="006C0581" w:rsidRPr="006A26CB" w:rsidRDefault="006C0581" w:rsidP="009E4B41">
    <w:pPr>
      <w:pStyle w:val="footerl"/>
    </w:pPr>
    <w:r w:rsidRPr="006A26CB">
      <w:fldChar w:fldCharType="begin"/>
    </w:r>
    <w:r w:rsidRPr="006A26CB">
      <w:instrText xml:space="preserve"> PAGE </w:instrText>
    </w:r>
    <w:r w:rsidRPr="006A26CB">
      <w:fldChar w:fldCharType="separate"/>
    </w:r>
    <w:r>
      <w:rPr>
        <w:noProof/>
      </w:rPr>
      <w:t>6</w:t>
    </w:r>
    <w:r w:rsidRPr="006A26CB">
      <w:fldChar w:fldCharType="end"/>
    </w:r>
    <w:r w:rsidRPr="006A26CB">
      <w:tab/>
    </w:r>
    <w:r w:rsidRPr="009E4B41">
      <w:rPr>
        <w:rStyle w:val="Red"/>
        <w:color w:val="FFFF00"/>
      </w:rPr>
      <w:t>PRELIMINARY</w:t>
    </w:r>
    <w:r w:rsidRPr="006A26CB">
      <w:tab/>
    </w:r>
    <w:r>
      <w:t>NXP Sem</w:t>
    </w:r>
    <w:r w:rsidRPr="006A26CB">
      <w:t>iconductor</w:t>
    </w:r>
    <w:r>
      <w:t>s</w:t>
    </w:r>
  </w:p>
  <w:p w14:paraId="653B7FF1" w14:textId="056DCB87" w:rsidR="006C0581" w:rsidRPr="006A26CB" w:rsidRDefault="006C0581" w:rsidP="009E4B41">
    <w:pPr>
      <w:pStyle w:val="footerl"/>
    </w:pPr>
    <w:r w:rsidRPr="006A26CB">
      <w:rPr>
        <w:rStyle w:val="Red"/>
        <w:color w:val="auto"/>
      </w:rPr>
      <w:tab/>
    </w:r>
    <w:r w:rsidRPr="009E4B41">
      <w:rPr>
        <w:rStyle w:val="Red"/>
        <w:color w:val="00FFFF"/>
      </w:rPr>
      <w:t>COMPANY PROPRIETARY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C34AC" w14:textId="0B79AC08" w:rsidR="006C0581" w:rsidRPr="006A26CB" w:rsidRDefault="008B754B" w:rsidP="007917E6">
    <w:pPr>
      <w:pStyle w:val="footerbar"/>
    </w:pPr>
    <w:r>
      <w:rPr>
        <w:noProof/>
      </w:rPr>
      <w:fldChar w:fldCharType="begin"/>
    </w:r>
    <w:r>
      <w:rPr>
        <w:noProof/>
      </w:rPr>
      <w:instrText xml:space="preserve"> STYLEREF  Doc_Title  \* MERGEFORMAT </w:instrText>
    </w:r>
    <w:r>
      <w:rPr>
        <w:noProof/>
      </w:rPr>
      <w:fldChar w:fldCharType="separate"/>
    </w:r>
    <w:r w:rsidR="002758A7">
      <w:rPr>
        <w:noProof/>
      </w:rPr>
      <w:t>MCUXpresso SDK USB Host RNDIS  &amp; LWIP</w:t>
    </w:r>
    <w:r>
      <w:rPr>
        <w:noProof/>
      </w:rPr>
      <w:fldChar w:fldCharType="end"/>
    </w:r>
    <w:r w:rsidR="006C0581">
      <w:t>,</w:t>
    </w:r>
    <w:r w:rsidR="006C0581" w:rsidRPr="006A26CB">
      <w:t xml:space="preserve"> </w:t>
    </w:r>
    <w:r>
      <w:rPr>
        <w:noProof/>
      </w:rPr>
      <w:fldChar w:fldCharType="begin"/>
    </w:r>
    <w:r>
      <w:rPr>
        <w:noProof/>
      </w:rPr>
      <w:instrText xml:space="preserve"> STYLEREF  Doc_Type  \* MERGEFORMAT </w:instrText>
    </w:r>
    <w:r>
      <w:rPr>
        <w:noProof/>
      </w:rPr>
      <w:fldChar w:fldCharType="separate"/>
    </w:r>
    <w:r w:rsidR="002758A7">
      <w:rPr>
        <w:noProof/>
      </w:rPr>
      <w:t>Quick Start Guide</w:t>
    </w:r>
    <w:r>
      <w:rPr>
        <w:noProof/>
      </w:rPr>
      <w:fldChar w:fldCharType="end"/>
    </w:r>
    <w:r w:rsidR="006C0581">
      <w:t>,</w:t>
    </w:r>
    <w:r w:rsidR="006C0581" w:rsidRPr="006A26CB">
      <w:t xml:space="preserve"> </w:t>
    </w:r>
    <w:r>
      <w:rPr>
        <w:noProof/>
      </w:rPr>
      <w:fldChar w:fldCharType="begin"/>
    </w:r>
    <w:r>
      <w:rPr>
        <w:noProof/>
      </w:rPr>
      <w:instrText xml:space="preserve"> STYLEREF  Doc_Rev_Number  \* MERGEFORMAT </w:instrText>
    </w:r>
    <w:r>
      <w:rPr>
        <w:noProof/>
      </w:rPr>
      <w:fldChar w:fldCharType="separate"/>
    </w:r>
    <w:r w:rsidR="002758A7">
      <w:rPr>
        <w:noProof/>
      </w:rPr>
      <w:t>Rev. 0.1</w:t>
    </w:r>
    <w:r>
      <w:rPr>
        <w:noProof/>
      </w:rPr>
      <w:fldChar w:fldCharType="end"/>
    </w:r>
    <w:r w:rsidR="006C0581">
      <w:t>,</w:t>
    </w:r>
    <w:r w:rsidR="006C0581" w:rsidRPr="006A26CB">
      <w:t xml:space="preserve"> </w:t>
    </w:r>
    <w:r>
      <w:rPr>
        <w:noProof/>
      </w:rPr>
      <w:fldChar w:fldCharType="begin"/>
    </w:r>
    <w:r>
      <w:rPr>
        <w:noProof/>
      </w:rPr>
      <w:instrText xml:space="preserve"> STYLEREF  Doc_Rev_Date  \* MERGEFORMAT </w:instrText>
    </w:r>
    <w:r>
      <w:rPr>
        <w:noProof/>
      </w:rPr>
      <w:fldChar w:fldCharType="separate"/>
    </w:r>
    <w:r w:rsidR="002758A7">
      <w:rPr>
        <w:noProof/>
      </w:rPr>
      <w:t>06/2018</w:t>
    </w:r>
    <w:r>
      <w:rPr>
        <w:noProof/>
      </w:rPr>
      <w:fldChar w:fldCharType="end"/>
    </w:r>
  </w:p>
  <w:p w14:paraId="4E0DAAC3" w14:textId="2C87BBFA" w:rsidR="006C0581" w:rsidRPr="006A26CB" w:rsidRDefault="006C0581" w:rsidP="009E4B41">
    <w:pPr>
      <w:pStyle w:val="footerr"/>
    </w:pPr>
    <w:r>
      <w:t>NXP Semiconductors</w:t>
    </w:r>
    <w:r w:rsidRPr="006A26CB">
      <w:tab/>
    </w:r>
    <w:r w:rsidRPr="009E4B41">
      <w:rPr>
        <w:rStyle w:val="Red"/>
        <w:color w:val="FFFF00"/>
      </w:rPr>
      <w:t>P</w:t>
    </w:r>
    <w:r w:rsidRPr="009E4B41">
      <w:rPr>
        <w:rStyle w:val="Red"/>
        <w:color w:val="FFFF00"/>
        <w:lang w:val="en-US"/>
      </w:rPr>
      <w:t>RELIMINARY</w:t>
    </w:r>
    <w:r w:rsidRPr="006A26CB">
      <w:tab/>
    </w:r>
    <w:r w:rsidRPr="006A26CB">
      <w:fldChar w:fldCharType="begin"/>
    </w:r>
    <w:r w:rsidRPr="006A26CB">
      <w:instrText xml:space="preserve"> PAGE </w:instrText>
    </w:r>
    <w:r w:rsidRPr="006A26CB">
      <w:fldChar w:fldCharType="separate"/>
    </w:r>
    <w:r w:rsidR="002758A7">
      <w:rPr>
        <w:noProof/>
      </w:rPr>
      <w:t>9</w:t>
    </w:r>
    <w:r w:rsidRPr="006A26CB">
      <w:fldChar w:fldCharType="end"/>
    </w:r>
  </w:p>
  <w:p w14:paraId="7D5CD37A" w14:textId="77777777" w:rsidR="006C0581" w:rsidRPr="009E4B41" w:rsidRDefault="006C0581" w:rsidP="009E4B41">
    <w:pPr>
      <w:pStyle w:val="footerr"/>
      <w:rPr>
        <w:rStyle w:val="Red"/>
        <w:color w:val="00FFFF"/>
        <w:lang w:val="en-US"/>
      </w:rPr>
    </w:pPr>
    <w:r w:rsidRPr="009E4B41">
      <w:rPr>
        <w:rStyle w:val="Red"/>
        <w:color w:val="00FFFF"/>
        <w:lang w:val="en-US"/>
      </w:rPr>
      <w:t>COMPANY PROPRIETERY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F62D3" w14:textId="77777777" w:rsidR="00C33E85" w:rsidRDefault="00C33E85" w:rsidP="000C0609">
      <w:pPr>
        <w:pStyle w:val="CodeCInd3"/>
      </w:pPr>
      <w:r>
        <w:separator/>
      </w:r>
    </w:p>
    <w:p w14:paraId="0E2F066E" w14:textId="77777777" w:rsidR="00C33E85" w:rsidRDefault="00C33E85"/>
    <w:p w14:paraId="3D167244" w14:textId="77777777" w:rsidR="00C33E85" w:rsidRDefault="00C33E85" w:rsidP="001A58D8"/>
    <w:p w14:paraId="212A7F69" w14:textId="77777777" w:rsidR="00C33E85" w:rsidRDefault="00C33E85"/>
    <w:p w14:paraId="7666976A" w14:textId="77777777" w:rsidR="00C33E85" w:rsidRDefault="00C33E85"/>
  </w:footnote>
  <w:footnote w:type="continuationSeparator" w:id="0">
    <w:p w14:paraId="17D887DE" w14:textId="77777777" w:rsidR="00C33E85" w:rsidRDefault="00C33E85" w:rsidP="000C0609">
      <w:pPr>
        <w:pStyle w:val="CodeCInd3"/>
      </w:pPr>
      <w:r>
        <w:continuationSeparator/>
      </w:r>
    </w:p>
    <w:p w14:paraId="68E11D6C" w14:textId="77777777" w:rsidR="00C33E85" w:rsidRDefault="00C33E85"/>
    <w:p w14:paraId="1F32A6E8" w14:textId="77777777" w:rsidR="00C33E85" w:rsidRDefault="00C33E85" w:rsidP="001A58D8"/>
    <w:p w14:paraId="7539D09E" w14:textId="77777777" w:rsidR="00C33E85" w:rsidRDefault="00C33E85"/>
    <w:p w14:paraId="46054265" w14:textId="77777777" w:rsidR="00C33E85" w:rsidRDefault="00C33E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EB6A" w14:textId="64A9DD3A" w:rsidR="006C0581" w:rsidRDefault="006C0581">
    <w:pPr>
      <w:pStyle w:val="Header"/>
    </w:pPr>
    <w:r>
      <w:rPr>
        <w:noProof/>
        <w:lang w:eastAsia="zh-CN"/>
      </w:rPr>
      <w:drawing>
        <wp:inline distT="0" distB="0" distL="0" distR="0" wp14:anchorId="281FBFAF" wp14:editId="6EC3B2A9">
          <wp:extent cx="6410325" cy="114300"/>
          <wp:effectExtent l="0" t="0" r="9525" b="0"/>
          <wp:docPr id="4" name="Picture 65"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0325" cy="114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A00A" w14:textId="4A6C8D11" w:rsidR="006C0581" w:rsidRDefault="006C0581">
    <w:pPr>
      <w:pStyle w:val="Header"/>
    </w:pPr>
    <w:r>
      <w:rPr>
        <w:noProof/>
        <w:lang w:eastAsia="zh-CN"/>
      </w:rPr>
      <w:drawing>
        <wp:inline distT="0" distB="0" distL="0" distR="0" wp14:anchorId="650957FE" wp14:editId="4DFBA818">
          <wp:extent cx="6410325" cy="161925"/>
          <wp:effectExtent l="0" t="0" r="9525" b="9525"/>
          <wp:docPr id="2" name="Picture 6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0325" cy="16192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137FA" w14:textId="3A5ADDD6" w:rsidR="006C0581" w:rsidRDefault="006C0581">
    <w:pPr>
      <w:pStyle w:val="Header"/>
    </w:pPr>
    <w:r>
      <w:rPr>
        <w:noProof/>
        <w:lang w:eastAsia="zh-CN"/>
      </w:rPr>
      <w:drawing>
        <wp:inline distT="0" distB="0" distL="0" distR="0" wp14:anchorId="0A36295A" wp14:editId="2C119A58">
          <wp:extent cx="6410325" cy="180975"/>
          <wp:effectExtent l="0" t="0" r="9525" b="9525"/>
          <wp:docPr id="3" name="Picture 7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0325" cy="180975"/>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21F8E" w14:textId="2667444D" w:rsidR="006C0581" w:rsidRPr="00A975E1" w:rsidRDefault="006C0581" w:rsidP="00ED1FF3">
    <w:pPr>
      <w:pStyle w:val="headerleft"/>
    </w:pPr>
    <w:r>
      <w:rPr>
        <w:noProof/>
        <w:lang w:eastAsia="zh-CN"/>
      </w:rPr>
      <mc:AlternateContent>
        <mc:Choice Requires="wpg">
          <w:drawing>
            <wp:anchor distT="0" distB="0" distL="114300" distR="114300" simplePos="0" relativeHeight="251660800" behindDoc="1" locked="0" layoutInCell="1" allowOverlap="1" wp14:anchorId="5ADD116C" wp14:editId="5CB4FD53">
              <wp:simplePos x="0" y="0"/>
              <wp:positionH relativeFrom="page">
                <wp:posOffset>617220</wp:posOffset>
              </wp:positionH>
              <wp:positionV relativeFrom="page">
                <wp:posOffset>330835</wp:posOffset>
              </wp:positionV>
              <wp:extent cx="6469380" cy="137160"/>
              <wp:effectExtent l="7620" t="6985" r="0" b="8255"/>
              <wp:wrapNone/>
              <wp:docPr id="123" name="Group 3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9380" cy="137160"/>
                        <a:chOff x="972" y="521"/>
                        <a:chExt cx="10188" cy="216"/>
                      </a:xfrm>
                    </wpg:grpSpPr>
                    <wpg:grpSp>
                      <wpg:cNvPr id="124" name="Group 379"/>
                      <wpg:cNvGrpSpPr>
                        <a:grpSpLocks/>
                      </wpg:cNvGrpSpPr>
                      <wpg:grpSpPr bwMode="auto">
                        <a:xfrm>
                          <a:off x="1080" y="540"/>
                          <a:ext cx="10080" cy="180"/>
                          <a:chOff x="1080" y="540"/>
                          <a:chExt cx="10080" cy="180"/>
                        </a:xfrm>
                      </wpg:grpSpPr>
                      <wps:wsp>
                        <wps:cNvPr id="125" name="Freeform 380"/>
                        <wps:cNvSpPr>
                          <a:spLocks/>
                        </wps:cNvSpPr>
                        <wps:spPr bwMode="auto">
                          <a:xfrm>
                            <a:off x="1080" y="540"/>
                            <a:ext cx="10080" cy="180"/>
                          </a:xfrm>
                          <a:custGeom>
                            <a:avLst/>
                            <a:gdLst>
                              <a:gd name="T0" fmla="+- 0 1080 1080"/>
                              <a:gd name="T1" fmla="*/ T0 w 10080"/>
                              <a:gd name="T2" fmla="+- 0 720 540"/>
                              <a:gd name="T3" fmla="*/ 720 h 180"/>
                              <a:gd name="T4" fmla="+- 0 11160 1080"/>
                              <a:gd name="T5" fmla="*/ T4 w 10080"/>
                              <a:gd name="T6" fmla="+- 0 720 540"/>
                              <a:gd name="T7" fmla="*/ 720 h 180"/>
                              <a:gd name="T8" fmla="+- 0 11160 1080"/>
                              <a:gd name="T9" fmla="*/ T8 w 10080"/>
                              <a:gd name="T10" fmla="+- 0 540 540"/>
                              <a:gd name="T11" fmla="*/ 540 h 180"/>
                              <a:gd name="T12" fmla="+- 0 1080 1080"/>
                              <a:gd name="T13" fmla="*/ T12 w 10080"/>
                              <a:gd name="T14" fmla="+- 0 540 540"/>
                              <a:gd name="T15" fmla="*/ 540 h 180"/>
                              <a:gd name="T16" fmla="+- 0 1080 1080"/>
                              <a:gd name="T17" fmla="*/ T16 w 10080"/>
                              <a:gd name="T18" fmla="+- 0 720 540"/>
                              <a:gd name="T19" fmla="*/ 720 h 180"/>
                            </a:gdLst>
                            <a:ahLst/>
                            <a:cxnLst>
                              <a:cxn ang="0">
                                <a:pos x="T1" y="T3"/>
                              </a:cxn>
                              <a:cxn ang="0">
                                <a:pos x="T5" y="T7"/>
                              </a:cxn>
                              <a:cxn ang="0">
                                <a:pos x="T9" y="T11"/>
                              </a:cxn>
                              <a:cxn ang="0">
                                <a:pos x="T13" y="T15"/>
                              </a:cxn>
                              <a:cxn ang="0">
                                <a:pos x="T17" y="T19"/>
                              </a:cxn>
                            </a:cxnLst>
                            <a:rect l="0" t="0" r="r" b="b"/>
                            <a:pathLst>
                              <a:path w="10080" h="180">
                                <a:moveTo>
                                  <a:pt x="0" y="180"/>
                                </a:moveTo>
                                <a:lnTo>
                                  <a:pt x="10080" y="180"/>
                                </a:lnTo>
                                <a:lnTo>
                                  <a:pt x="10080" y="0"/>
                                </a:lnTo>
                                <a:lnTo>
                                  <a:pt x="0" y="0"/>
                                </a:lnTo>
                                <a:lnTo>
                                  <a:pt x="0" y="180"/>
                                </a:lnTo>
                                <a:close/>
                              </a:path>
                            </a:pathLst>
                          </a:custGeom>
                          <a:solidFill>
                            <a:srgbClr val="9B9B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6" name="Group 381"/>
                      <wpg:cNvGrpSpPr>
                        <a:grpSpLocks/>
                      </wpg:cNvGrpSpPr>
                      <wpg:grpSpPr bwMode="auto">
                        <a:xfrm>
                          <a:off x="972" y="521"/>
                          <a:ext cx="384" cy="216"/>
                          <a:chOff x="972" y="521"/>
                          <a:chExt cx="384" cy="216"/>
                        </a:xfrm>
                      </wpg:grpSpPr>
                      <wps:wsp>
                        <wps:cNvPr id="127" name="Freeform 382"/>
                        <wps:cNvSpPr>
                          <a:spLocks/>
                        </wps:cNvSpPr>
                        <wps:spPr bwMode="auto">
                          <a:xfrm>
                            <a:off x="972" y="521"/>
                            <a:ext cx="384" cy="216"/>
                          </a:xfrm>
                          <a:custGeom>
                            <a:avLst/>
                            <a:gdLst>
                              <a:gd name="T0" fmla="+- 0 1356 972"/>
                              <a:gd name="T1" fmla="*/ T0 w 384"/>
                              <a:gd name="T2" fmla="+- 0 521 521"/>
                              <a:gd name="T3" fmla="*/ 521 h 216"/>
                              <a:gd name="T4" fmla="+- 0 972 972"/>
                              <a:gd name="T5" fmla="*/ T4 w 384"/>
                              <a:gd name="T6" fmla="+- 0 521 521"/>
                              <a:gd name="T7" fmla="*/ 521 h 216"/>
                              <a:gd name="T8" fmla="+- 0 972 972"/>
                              <a:gd name="T9" fmla="*/ T8 w 384"/>
                              <a:gd name="T10" fmla="+- 0 737 521"/>
                              <a:gd name="T11" fmla="*/ 737 h 216"/>
                              <a:gd name="T12" fmla="+- 0 1051 972"/>
                              <a:gd name="T13" fmla="*/ T12 w 384"/>
                              <a:gd name="T14" fmla="+- 0 737 521"/>
                              <a:gd name="T15" fmla="*/ 737 h 216"/>
                              <a:gd name="T16" fmla="+- 0 1356 972"/>
                              <a:gd name="T17" fmla="*/ T16 w 384"/>
                              <a:gd name="T18" fmla="+- 0 521 521"/>
                              <a:gd name="T19" fmla="*/ 521 h 216"/>
                            </a:gdLst>
                            <a:ahLst/>
                            <a:cxnLst>
                              <a:cxn ang="0">
                                <a:pos x="T1" y="T3"/>
                              </a:cxn>
                              <a:cxn ang="0">
                                <a:pos x="T5" y="T7"/>
                              </a:cxn>
                              <a:cxn ang="0">
                                <a:pos x="T9" y="T11"/>
                              </a:cxn>
                              <a:cxn ang="0">
                                <a:pos x="T13" y="T15"/>
                              </a:cxn>
                              <a:cxn ang="0">
                                <a:pos x="T17" y="T19"/>
                              </a:cxn>
                            </a:cxnLst>
                            <a:rect l="0" t="0" r="r" b="b"/>
                            <a:pathLst>
                              <a:path w="384" h="216">
                                <a:moveTo>
                                  <a:pt x="384" y="0"/>
                                </a:moveTo>
                                <a:lnTo>
                                  <a:pt x="0" y="0"/>
                                </a:lnTo>
                                <a:lnTo>
                                  <a:pt x="0" y="216"/>
                                </a:lnTo>
                                <a:lnTo>
                                  <a:pt x="79" y="216"/>
                                </a:lnTo>
                                <a:lnTo>
                                  <a:pt x="3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A8DE366" id="Group 378" o:spid="_x0000_s1026" style="position:absolute;left:0;text-align:left;margin-left:48.6pt;margin-top:26.05pt;width:509.4pt;height:10.8pt;z-index:-251655680;mso-position-horizontal-relative:page;mso-position-vertical-relative:page" coordorigin="972,521" coordsize="1018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">
              <v:group id="Group 379" o:spid="_x0000_s1027" style="position:absolute;left:1080;top:540;width:10080;height:180" coordorigin="1080,540"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380" o:spid="_x0000_s1028" style="position:absolute;left:1080;top:540;width:10080;height:180;visibility:visible;mso-wrap-style:square;v-text-anchor:top"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" path="m,180r10080,l10080,,,,,180xe" fillcolor="#9b9b9b" stroked="f">
                  <v:path arrowok="t" o:connecttype="custom" o:connectlocs="0,720;10080,720;10080,540;0,540;0,720" o:connectangles="0,0,0,0,0"/>
                </v:shape>
              </v:group>
              <v:group id="Group 381" o:spid="_x0000_s1029" style="position:absolute;left:972;top:521;width:384;height:216" coordorigin="972,521"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382" o:spid="_x0000_s1030" style="position:absolute;left:972;top:521;width:384;height:216;visibility:visible;mso-wrap-style:square;v-text-anchor:top"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" path="m384,l,,,216r79,l384,xe" stroked="f">
                  <v:path arrowok="t" o:connecttype="custom" o:connectlocs="384,521;0,521;0,737;79,737;384,521" o:connectangles="0,0,0,0,0"/>
                </v:shape>
              </v:group>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6A0B3" w14:textId="26987CD3" w:rsidR="006C0581" w:rsidRPr="007917E6" w:rsidRDefault="006C0581" w:rsidP="00ED1FF3">
    <w:pPr>
      <w:pStyle w:val="headerright"/>
      <w:rPr>
        <w:lang w:eastAsia="zh-CN"/>
      </w:rPr>
    </w:pPr>
    <w:r>
      <w:rPr>
        <w:noProof/>
        <w:lang w:eastAsia="zh-CN"/>
      </w:rPr>
      <mc:AlternateContent>
        <mc:Choice Requires="wpg">
          <w:drawing>
            <wp:anchor distT="0" distB="0" distL="114300" distR="114300" simplePos="0" relativeHeight="251661824" behindDoc="1" locked="0" layoutInCell="1" allowOverlap="1" wp14:anchorId="6DF2511F" wp14:editId="4D39344E">
              <wp:simplePos x="0" y="0"/>
              <wp:positionH relativeFrom="page">
                <wp:posOffset>685800</wp:posOffset>
              </wp:positionH>
              <wp:positionV relativeFrom="page">
                <wp:posOffset>330835</wp:posOffset>
              </wp:positionV>
              <wp:extent cx="6469380" cy="137160"/>
              <wp:effectExtent l="0" t="6985" r="7620" b="8255"/>
              <wp:wrapNone/>
              <wp:docPr id="118" name="Group 3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9380" cy="137160"/>
                        <a:chOff x="1080" y="521"/>
                        <a:chExt cx="10188" cy="216"/>
                      </a:xfrm>
                    </wpg:grpSpPr>
                    <wpg:grpSp>
                      <wpg:cNvPr id="119" name="Group 385"/>
                      <wpg:cNvGrpSpPr>
                        <a:grpSpLocks/>
                      </wpg:cNvGrpSpPr>
                      <wpg:grpSpPr bwMode="auto">
                        <a:xfrm>
                          <a:off x="1080" y="538"/>
                          <a:ext cx="10080" cy="180"/>
                          <a:chOff x="1080" y="538"/>
                          <a:chExt cx="10080" cy="180"/>
                        </a:xfrm>
                      </wpg:grpSpPr>
                      <wps:wsp>
                        <wps:cNvPr id="120" name="Freeform 386"/>
                        <wps:cNvSpPr>
                          <a:spLocks/>
                        </wps:cNvSpPr>
                        <wps:spPr bwMode="auto">
                          <a:xfrm>
                            <a:off x="1080" y="538"/>
                            <a:ext cx="10080" cy="180"/>
                          </a:xfrm>
                          <a:custGeom>
                            <a:avLst/>
                            <a:gdLst>
                              <a:gd name="T0" fmla="+- 0 1080 1080"/>
                              <a:gd name="T1" fmla="*/ T0 w 10080"/>
                              <a:gd name="T2" fmla="+- 0 718 538"/>
                              <a:gd name="T3" fmla="*/ 718 h 180"/>
                              <a:gd name="T4" fmla="+- 0 11160 1080"/>
                              <a:gd name="T5" fmla="*/ T4 w 10080"/>
                              <a:gd name="T6" fmla="+- 0 718 538"/>
                              <a:gd name="T7" fmla="*/ 718 h 180"/>
                              <a:gd name="T8" fmla="+- 0 11160 1080"/>
                              <a:gd name="T9" fmla="*/ T8 w 10080"/>
                              <a:gd name="T10" fmla="+- 0 538 538"/>
                              <a:gd name="T11" fmla="*/ 538 h 180"/>
                              <a:gd name="T12" fmla="+- 0 1080 1080"/>
                              <a:gd name="T13" fmla="*/ T12 w 10080"/>
                              <a:gd name="T14" fmla="+- 0 538 538"/>
                              <a:gd name="T15" fmla="*/ 538 h 180"/>
                              <a:gd name="T16" fmla="+- 0 1080 1080"/>
                              <a:gd name="T17" fmla="*/ T16 w 10080"/>
                              <a:gd name="T18" fmla="+- 0 718 538"/>
                              <a:gd name="T19" fmla="*/ 718 h 180"/>
                            </a:gdLst>
                            <a:ahLst/>
                            <a:cxnLst>
                              <a:cxn ang="0">
                                <a:pos x="T1" y="T3"/>
                              </a:cxn>
                              <a:cxn ang="0">
                                <a:pos x="T5" y="T7"/>
                              </a:cxn>
                              <a:cxn ang="0">
                                <a:pos x="T9" y="T11"/>
                              </a:cxn>
                              <a:cxn ang="0">
                                <a:pos x="T13" y="T15"/>
                              </a:cxn>
                              <a:cxn ang="0">
                                <a:pos x="T17" y="T19"/>
                              </a:cxn>
                            </a:cxnLst>
                            <a:rect l="0" t="0" r="r" b="b"/>
                            <a:pathLst>
                              <a:path w="10080" h="180">
                                <a:moveTo>
                                  <a:pt x="0" y="180"/>
                                </a:moveTo>
                                <a:lnTo>
                                  <a:pt x="10080" y="180"/>
                                </a:lnTo>
                                <a:lnTo>
                                  <a:pt x="10080" y="0"/>
                                </a:lnTo>
                                <a:lnTo>
                                  <a:pt x="0" y="0"/>
                                </a:lnTo>
                                <a:lnTo>
                                  <a:pt x="0" y="180"/>
                                </a:lnTo>
                                <a:close/>
                              </a:path>
                            </a:pathLst>
                          </a:custGeom>
                          <a:solidFill>
                            <a:srgbClr val="9B9B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1" name="Group 387"/>
                      <wpg:cNvGrpSpPr>
                        <a:grpSpLocks/>
                      </wpg:cNvGrpSpPr>
                      <wpg:grpSpPr bwMode="auto">
                        <a:xfrm>
                          <a:off x="10884" y="521"/>
                          <a:ext cx="384" cy="216"/>
                          <a:chOff x="10884" y="521"/>
                          <a:chExt cx="384" cy="216"/>
                        </a:xfrm>
                      </wpg:grpSpPr>
                      <wps:wsp>
                        <wps:cNvPr id="122" name="Freeform 388"/>
                        <wps:cNvSpPr>
                          <a:spLocks/>
                        </wps:cNvSpPr>
                        <wps:spPr bwMode="auto">
                          <a:xfrm>
                            <a:off x="10884" y="521"/>
                            <a:ext cx="384" cy="216"/>
                          </a:xfrm>
                          <a:custGeom>
                            <a:avLst/>
                            <a:gdLst>
                              <a:gd name="T0" fmla="+- 0 11268 10884"/>
                              <a:gd name="T1" fmla="*/ T0 w 384"/>
                              <a:gd name="T2" fmla="+- 0 521 521"/>
                              <a:gd name="T3" fmla="*/ 521 h 216"/>
                              <a:gd name="T4" fmla="+- 0 11186 10884"/>
                              <a:gd name="T5" fmla="*/ T4 w 384"/>
                              <a:gd name="T6" fmla="+- 0 521 521"/>
                              <a:gd name="T7" fmla="*/ 521 h 216"/>
                              <a:gd name="T8" fmla="+- 0 10884 10884"/>
                              <a:gd name="T9" fmla="*/ T8 w 384"/>
                              <a:gd name="T10" fmla="+- 0 737 521"/>
                              <a:gd name="T11" fmla="*/ 737 h 216"/>
                              <a:gd name="T12" fmla="+- 0 11268 10884"/>
                              <a:gd name="T13" fmla="*/ T12 w 384"/>
                              <a:gd name="T14" fmla="+- 0 737 521"/>
                              <a:gd name="T15" fmla="*/ 737 h 216"/>
                              <a:gd name="T16" fmla="+- 0 11268 10884"/>
                              <a:gd name="T17" fmla="*/ T16 w 384"/>
                              <a:gd name="T18" fmla="+- 0 521 521"/>
                              <a:gd name="T19" fmla="*/ 521 h 216"/>
                            </a:gdLst>
                            <a:ahLst/>
                            <a:cxnLst>
                              <a:cxn ang="0">
                                <a:pos x="T1" y="T3"/>
                              </a:cxn>
                              <a:cxn ang="0">
                                <a:pos x="T5" y="T7"/>
                              </a:cxn>
                              <a:cxn ang="0">
                                <a:pos x="T9" y="T11"/>
                              </a:cxn>
                              <a:cxn ang="0">
                                <a:pos x="T13" y="T15"/>
                              </a:cxn>
                              <a:cxn ang="0">
                                <a:pos x="T17" y="T19"/>
                              </a:cxn>
                            </a:cxnLst>
                            <a:rect l="0" t="0" r="r" b="b"/>
                            <a:pathLst>
                              <a:path w="384" h="216">
                                <a:moveTo>
                                  <a:pt x="384" y="0"/>
                                </a:moveTo>
                                <a:lnTo>
                                  <a:pt x="302" y="0"/>
                                </a:lnTo>
                                <a:lnTo>
                                  <a:pt x="0" y="216"/>
                                </a:lnTo>
                                <a:lnTo>
                                  <a:pt x="384" y="216"/>
                                </a:lnTo>
                                <a:lnTo>
                                  <a:pt x="3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ED5EB40" id="Group 384" o:spid="_x0000_s1026" style="position:absolute;left:0;text-align:left;margin-left:54pt;margin-top:26.05pt;width:509.4pt;height:10.8pt;z-index:-251654656;mso-position-horizontal-relative:page;mso-position-vertical-relative:page" coordorigin="1080,521" coordsize="1018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">
              <v:group id="Group 385" o:spid="_x0000_s1027" style="position:absolute;left:1080;top:538;width:10080;height:180" coordorigin="1080,538"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shape id="Freeform 386" o:spid="_x0000_s1028" style="position:absolute;left:1080;top:538;width:10080;height:180;visibility:visible;mso-wrap-style:square;v-text-anchor:top"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" path="m,180r10080,l10080,,,,,180xe" fillcolor="#9b9b9b" stroked="f">
                  <v:path arrowok="t" o:connecttype="custom" o:connectlocs="0,718;10080,718;10080,538;0,538;0,718" o:connectangles="0,0,0,0,0"/>
                </v:shape>
              </v:group>
              <v:group id="Group 387" o:spid="_x0000_s1029" style="position:absolute;left:10884;top:521;width:384;height:216" coordorigin="10884,521"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388" o:spid="_x0000_s1030" style="position:absolute;left:10884;top:521;width:384;height:216;visibility:visible;mso-wrap-style:square;v-text-anchor:top"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" path="m384,l302,,,216r384,l384,xe" stroked="f">
                  <v:path arrowok="t" o:connecttype="custom" o:connectlocs="384,521;302,521;0,737;384,737;384,521" o:connectangles="0,0,0,0,0"/>
                </v:shape>
              </v:group>
              <w10:wrap anchorx="page" anchory="page"/>
            </v:group>
          </w:pict>
        </mc:Fallback>
      </mc:AlternateContent>
    </w:r>
    <w:r>
      <w:rPr>
        <w:noProof/>
        <w:lang w:eastAsia="zh-CN"/>
      </w:rPr>
      <mc:AlternateContent>
        <mc:Choice Requires="wps">
          <w:drawing>
            <wp:anchor distT="0" distB="0" distL="114300" distR="114300" simplePos="0" relativeHeight="251652608" behindDoc="0" locked="0" layoutInCell="1" allowOverlap="1" wp14:anchorId="041EF9E4" wp14:editId="7A400CDA">
              <wp:simplePos x="0" y="0"/>
              <wp:positionH relativeFrom="column">
                <wp:posOffset>6185535</wp:posOffset>
              </wp:positionH>
              <wp:positionV relativeFrom="paragraph">
                <wp:posOffset>-111760</wp:posOffset>
              </wp:positionV>
              <wp:extent cx="396240" cy="264160"/>
              <wp:effectExtent l="22860" t="15875" r="9525" b="5715"/>
              <wp:wrapTopAndBottom/>
              <wp:docPr id="117" name="AutoShape 3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H="1">
                        <a:off x="0" y="0"/>
                        <a:ext cx="396240" cy="264160"/>
                      </a:xfrm>
                      <a:prstGeom prst="rtTriangle">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5D4B43" id="_x0000_t6" coordsize="21600,21600" o:spt="6" path="m,l,21600r21600,xe">
              <v:stroke joinstyle="miter"/>
              <v:path gradientshapeok="t" o:connecttype="custom" o:connectlocs="0,0;0,10800;0,21600;10800,21600;21600,21600;10800,10800" textboxrect="1800,12600,12600,19800"/>
            </v:shapetype>
            <v:shape id="AutoShape 383" o:spid="_x0000_s1026" type="#_x0000_t6" style="position:absolute;left:0;text-align:left;margin-left:487.05pt;margin-top:-8.8pt;width:31.2pt;height:20.8pt;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" strokecolor="white">
              <o:lock v:ext="edit" aspectratio="t"/>
              <w10:wrap type="topAndBottom"/>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41F6" w14:textId="04C7B590" w:rsidR="006C0581" w:rsidRPr="000752D3" w:rsidRDefault="006C0581" w:rsidP="00CA264F">
    <w:pPr>
      <w:rPr>
        <w:sz w:val="2"/>
        <w:szCs w:val="2"/>
      </w:rPr>
    </w:pPr>
    <w:r>
      <w:rPr>
        <w:noProof/>
        <w:sz w:val="2"/>
        <w:szCs w:val="2"/>
        <w:lang w:eastAsia="zh-CN"/>
      </w:rPr>
      <mc:AlternateContent>
        <mc:Choice Requires="wpg">
          <w:drawing>
            <wp:anchor distT="0" distB="0" distL="114300" distR="114300" simplePos="0" relativeHeight="251651584" behindDoc="0" locked="0" layoutInCell="1" allowOverlap="1" wp14:anchorId="33655B66" wp14:editId="3E9F6A8F">
              <wp:simplePos x="0" y="0"/>
              <wp:positionH relativeFrom="page">
                <wp:posOffset>666750</wp:posOffset>
              </wp:positionH>
              <wp:positionV relativeFrom="page">
                <wp:posOffset>476250</wp:posOffset>
              </wp:positionV>
              <wp:extent cx="6469380" cy="137160"/>
              <wp:effectExtent l="0" t="0" r="7620" b="5715"/>
              <wp:wrapNone/>
              <wp:docPr id="112"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9380" cy="137160"/>
                        <a:chOff x="1080" y="521"/>
                        <a:chExt cx="10188" cy="216"/>
                      </a:xfrm>
                    </wpg:grpSpPr>
                    <wpg:grpSp>
                      <wpg:cNvPr id="113" name="Group 364"/>
                      <wpg:cNvGrpSpPr>
                        <a:grpSpLocks/>
                      </wpg:cNvGrpSpPr>
                      <wpg:grpSpPr bwMode="auto">
                        <a:xfrm>
                          <a:off x="1080" y="538"/>
                          <a:ext cx="10080" cy="180"/>
                          <a:chOff x="1080" y="538"/>
                          <a:chExt cx="10080" cy="180"/>
                        </a:xfrm>
                      </wpg:grpSpPr>
                      <wps:wsp>
                        <wps:cNvPr id="114" name="Freeform 365"/>
                        <wps:cNvSpPr>
                          <a:spLocks/>
                        </wps:cNvSpPr>
                        <wps:spPr bwMode="auto">
                          <a:xfrm>
                            <a:off x="1080" y="538"/>
                            <a:ext cx="10080" cy="180"/>
                          </a:xfrm>
                          <a:custGeom>
                            <a:avLst/>
                            <a:gdLst>
                              <a:gd name="T0" fmla="+- 0 1080 1080"/>
                              <a:gd name="T1" fmla="*/ T0 w 10080"/>
                              <a:gd name="T2" fmla="+- 0 718 538"/>
                              <a:gd name="T3" fmla="*/ 718 h 180"/>
                              <a:gd name="T4" fmla="+- 0 11160 1080"/>
                              <a:gd name="T5" fmla="*/ T4 w 10080"/>
                              <a:gd name="T6" fmla="+- 0 718 538"/>
                              <a:gd name="T7" fmla="*/ 718 h 180"/>
                              <a:gd name="T8" fmla="+- 0 11160 1080"/>
                              <a:gd name="T9" fmla="*/ T8 w 10080"/>
                              <a:gd name="T10" fmla="+- 0 538 538"/>
                              <a:gd name="T11" fmla="*/ 538 h 180"/>
                              <a:gd name="T12" fmla="+- 0 1080 1080"/>
                              <a:gd name="T13" fmla="*/ T12 w 10080"/>
                              <a:gd name="T14" fmla="+- 0 538 538"/>
                              <a:gd name="T15" fmla="*/ 538 h 180"/>
                              <a:gd name="T16" fmla="+- 0 1080 1080"/>
                              <a:gd name="T17" fmla="*/ T16 w 10080"/>
                              <a:gd name="T18" fmla="+- 0 718 538"/>
                              <a:gd name="T19" fmla="*/ 718 h 180"/>
                            </a:gdLst>
                            <a:ahLst/>
                            <a:cxnLst>
                              <a:cxn ang="0">
                                <a:pos x="T1" y="T3"/>
                              </a:cxn>
                              <a:cxn ang="0">
                                <a:pos x="T5" y="T7"/>
                              </a:cxn>
                              <a:cxn ang="0">
                                <a:pos x="T9" y="T11"/>
                              </a:cxn>
                              <a:cxn ang="0">
                                <a:pos x="T13" y="T15"/>
                              </a:cxn>
                              <a:cxn ang="0">
                                <a:pos x="T17" y="T19"/>
                              </a:cxn>
                            </a:cxnLst>
                            <a:rect l="0" t="0" r="r" b="b"/>
                            <a:pathLst>
                              <a:path w="10080" h="180">
                                <a:moveTo>
                                  <a:pt x="0" y="180"/>
                                </a:moveTo>
                                <a:lnTo>
                                  <a:pt x="10080" y="180"/>
                                </a:lnTo>
                                <a:lnTo>
                                  <a:pt x="10080" y="0"/>
                                </a:lnTo>
                                <a:lnTo>
                                  <a:pt x="0" y="0"/>
                                </a:lnTo>
                                <a:lnTo>
                                  <a:pt x="0" y="180"/>
                                </a:lnTo>
                                <a:close/>
                              </a:path>
                            </a:pathLst>
                          </a:custGeom>
                          <a:solidFill>
                            <a:srgbClr val="9B9B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 name="Group 366"/>
                      <wpg:cNvGrpSpPr>
                        <a:grpSpLocks/>
                      </wpg:cNvGrpSpPr>
                      <wpg:grpSpPr bwMode="auto">
                        <a:xfrm>
                          <a:off x="10884" y="521"/>
                          <a:ext cx="384" cy="216"/>
                          <a:chOff x="10884" y="521"/>
                          <a:chExt cx="384" cy="216"/>
                        </a:xfrm>
                      </wpg:grpSpPr>
                      <wps:wsp>
                        <wps:cNvPr id="116" name="Freeform 367"/>
                        <wps:cNvSpPr>
                          <a:spLocks/>
                        </wps:cNvSpPr>
                        <wps:spPr bwMode="auto">
                          <a:xfrm>
                            <a:off x="10884" y="521"/>
                            <a:ext cx="384" cy="216"/>
                          </a:xfrm>
                          <a:custGeom>
                            <a:avLst/>
                            <a:gdLst>
                              <a:gd name="T0" fmla="+- 0 11268 10884"/>
                              <a:gd name="T1" fmla="*/ T0 w 384"/>
                              <a:gd name="T2" fmla="+- 0 521 521"/>
                              <a:gd name="T3" fmla="*/ 521 h 216"/>
                              <a:gd name="T4" fmla="+- 0 11186 10884"/>
                              <a:gd name="T5" fmla="*/ T4 w 384"/>
                              <a:gd name="T6" fmla="+- 0 521 521"/>
                              <a:gd name="T7" fmla="*/ 521 h 216"/>
                              <a:gd name="T8" fmla="+- 0 10884 10884"/>
                              <a:gd name="T9" fmla="*/ T8 w 384"/>
                              <a:gd name="T10" fmla="+- 0 737 521"/>
                              <a:gd name="T11" fmla="*/ 737 h 216"/>
                              <a:gd name="T12" fmla="+- 0 11268 10884"/>
                              <a:gd name="T13" fmla="*/ T12 w 384"/>
                              <a:gd name="T14" fmla="+- 0 737 521"/>
                              <a:gd name="T15" fmla="*/ 737 h 216"/>
                              <a:gd name="T16" fmla="+- 0 11268 10884"/>
                              <a:gd name="T17" fmla="*/ T16 w 384"/>
                              <a:gd name="T18" fmla="+- 0 521 521"/>
                              <a:gd name="T19" fmla="*/ 521 h 216"/>
                            </a:gdLst>
                            <a:ahLst/>
                            <a:cxnLst>
                              <a:cxn ang="0">
                                <a:pos x="T1" y="T3"/>
                              </a:cxn>
                              <a:cxn ang="0">
                                <a:pos x="T5" y="T7"/>
                              </a:cxn>
                              <a:cxn ang="0">
                                <a:pos x="T9" y="T11"/>
                              </a:cxn>
                              <a:cxn ang="0">
                                <a:pos x="T13" y="T15"/>
                              </a:cxn>
                              <a:cxn ang="0">
                                <a:pos x="T17" y="T19"/>
                              </a:cxn>
                            </a:cxnLst>
                            <a:rect l="0" t="0" r="r" b="b"/>
                            <a:pathLst>
                              <a:path w="384" h="216">
                                <a:moveTo>
                                  <a:pt x="384" y="0"/>
                                </a:moveTo>
                                <a:lnTo>
                                  <a:pt x="302" y="0"/>
                                </a:lnTo>
                                <a:lnTo>
                                  <a:pt x="0" y="216"/>
                                </a:lnTo>
                                <a:lnTo>
                                  <a:pt x="384" y="216"/>
                                </a:lnTo>
                                <a:lnTo>
                                  <a:pt x="3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FAC528" id="Group 363" o:spid="_x0000_s1026" style="position:absolute;left:0;text-align:left;margin-left:52.5pt;margin-top:37.5pt;width:509.4pt;height:10.8pt;z-index:251651584;mso-position-horizontal-relative:page;mso-position-vertical-relative:page" coordorigin="1080,521" coordsize="1018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">
              <v:group id="Group 364" o:spid="_x0000_s1027" style="position:absolute;left:1080;top:538;width:10080;height:180" coordorigin="1080,538"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365" o:spid="_x0000_s1028" style="position:absolute;left:1080;top:538;width:10080;height:180;visibility:visible;mso-wrap-style:square;v-text-anchor:top"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" path="m,180r10080,l10080,,,,,180xe" fillcolor="#9b9b9b" stroked="f">
                  <v:path arrowok="t" o:connecttype="custom" o:connectlocs="0,718;10080,718;10080,538;0,538;0,718" o:connectangles="0,0,0,0,0"/>
                </v:shape>
              </v:group>
              <v:group id="Group 366" o:spid="_x0000_s1029" style="position:absolute;left:10884;top:521;width:384;height:216" coordorigin="10884,521"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reeform 367" o:spid="_x0000_s1030" style="position:absolute;left:10884;top:521;width:384;height:216;visibility:visible;mso-wrap-style:square;v-text-anchor:top" coordsize="384,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" path="m384,l302,,,216r384,l384,xe" stroked="f">
                  <v:path arrowok="t" o:connecttype="custom" o:connectlocs="384,521;302,521;0,737;384,737;384,521" o:connectangles="0,0,0,0,0"/>
                </v:shape>
              </v:group>
              <w10:wrap anchorx="page" anchory="pag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00F93" w14:textId="38D0FD11" w:rsidR="006C0581" w:rsidRDefault="006C0581">
    <w:pPr>
      <w:pStyle w:val="Header"/>
    </w:pPr>
    <w:r>
      <w:rPr>
        <w:rFonts w:ascii="Helvetica" w:eastAsia="Helvetica" w:hAnsi="Helvetica" w:cs="Helvetica"/>
        <w:noProof/>
        <w:position w:val="-3"/>
        <w:sz w:val="18"/>
        <w:szCs w:val="18"/>
        <w:lang w:eastAsia="zh-CN"/>
      </w:rPr>
      <mc:AlternateContent>
        <mc:Choice Requires="wpg">
          <w:drawing>
            <wp:anchor distT="0" distB="0" distL="114300" distR="114300" simplePos="0" relativeHeight="251659776" behindDoc="1" locked="0" layoutInCell="1" allowOverlap="1" wp14:anchorId="31CA374F" wp14:editId="5400ABF0">
              <wp:simplePos x="0" y="0"/>
              <wp:positionH relativeFrom="column">
                <wp:posOffset>2021840</wp:posOffset>
              </wp:positionH>
              <wp:positionV relativeFrom="paragraph">
                <wp:posOffset>7948930</wp:posOffset>
              </wp:positionV>
              <wp:extent cx="6350" cy="20955"/>
              <wp:effectExtent l="12065" t="8890" r="19685" b="8255"/>
              <wp:wrapNone/>
              <wp:docPr id="110"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20955"/>
                        <a:chOff x="4307" y="13238"/>
                        <a:chExt cx="10" cy="33"/>
                      </a:xfrm>
                    </wpg:grpSpPr>
                    <wps:wsp>
                      <wps:cNvPr id="111" name="Freeform 360"/>
                      <wps:cNvSpPr>
                        <a:spLocks/>
                      </wps:cNvSpPr>
                      <wps:spPr bwMode="auto">
                        <a:xfrm>
                          <a:off x="4307" y="13238"/>
                          <a:ext cx="10" cy="33"/>
                        </a:xfrm>
                        <a:custGeom>
                          <a:avLst/>
                          <a:gdLst>
                            <a:gd name="T0" fmla="+- 0 4307 4307"/>
                            <a:gd name="T1" fmla="*/ T0 w 10"/>
                            <a:gd name="T2" fmla="+- 0 13254 13238"/>
                            <a:gd name="T3" fmla="*/ 13254 h 33"/>
                            <a:gd name="T4" fmla="+- 0 4317 4307"/>
                            <a:gd name="T5" fmla="*/ T4 w 10"/>
                            <a:gd name="T6" fmla="+- 0 13254 13238"/>
                            <a:gd name="T7" fmla="*/ 13254 h 33"/>
                          </a:gdLst>
                          <a:ahLst/>
                          <a:cxnLst>
                            <a:cxn ang="0">
                              <a:pos x="T1" y="T3"/>
                            </a:cxn>
                            <a:cxn ang="0">
                              <a:pos x="T5" y="T7"/>
                            </a:cxn>
                          </a:cxnLst>
                          <a:rect l="0" t="0" r="r" b="b"/>
                          <a:pathLst>
                            <a:path w="10" h="33">
                              <a:moveTo>
                                <a:pt x="0" y="16"/>
                              </a:moveTo>
                              <a:lnTo>
                                <a:pt x="10" y="16"/>
                              </a:lnTo>
                            </a:path>
                          </a:pathLst>
                        </a:custGeom>
                        <a:noFill/>
                        <a:ln w="21609">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670ED2" id="Group 359" o:spid="_x0000_s1026" style="position:absolute;left:0;text-align:left;margin-left:159.2pt;margin-top:625.9pt;width:.5pt;height:1.65pt;z-index:-251656704" coordorigin="4307,13238" coordsize="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">
              <v:shape id="Freeform 360" o:spid="_x0000_s1027" style="position:absolute;left:4307;top:13238;width:10;height:33;visibility:visible;mso-wrap-style:square;v-text-anchor:top" coordsize="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" path="m,16r10,e" filled="f" strokecolor="white" strokeweight=".60025mm">
                <v:path arrowok="t" o:connecttype="custom" o:connectlocs="0,13254;10,13254" o:connectangles="0,0"/>
              </v:shape>
            </v:group>
          </w:pict>
        </mc:Fallback>
      </mc:AlternateContent>
    </w:r>
    <w:r>
      <w:rPr>
        <w:rFonts w:ascii="Helvetica" w:eastAsia="Helvetica" w:hAnsi="Helvetica" w:cs="Helvetica"/>
        <w:noProof/>
        <w:position w:val="-3"/>
        <w:sz w:val="18"/>
        <w:szCs w:val="18"/>
        <w:lang w:eastAsia="zh-CN"/>
      </w:rPr>
      <mc:AlternateContent>
        <mc:Choice Requires="wpg">
          <w:drawing>
            <wp:anchor distT="0" distB="0" distL="114300" distR="114300" simplePos="0" relativeHeight="251658752" behindDoc="1" locked="0" layoutInCell="1" allowOverlap="1" wp14:anchorId="35B8A206" wp14:editId="1D55C16F">
              <wp:simplePos x="0" y="0"/>
              <wp:positionH relativeFrom="column">
                <wp:posOffset>1997075</wp:posOffset>
              </wp:positionH>
              <wp:positionV relativeFrom="paragraph">
                <wp:posOffset>8062595</wp:posOffset>
              </wp:positionV>
              <wp:extent cx="56515" cy="68580"/>
              <wp:effectExtent l="6350" t="8255" r="3810" b="8890"/>
              <wp:wrapNone/>
              <wp:docPr id="108" name="Group 3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 cy="68580"/>
                        <a:chOff x="4268" y="13417"/>
                        <a:chExt cx="89" cy="108"/>
                      </a:xfrm>
                    </wpg:grpSpPr>
                    <wps:wsp>
                      <wps:cNvPr id="109" name="Freeform 358"/>
                      <wps:cNvSpPr>
                        <a:spLocks/>
                      </wps:cNvSpPr>
                      <wps:spPr bwMode="auto">
                        <a:xfrm>
                          <a:off x="4268" y="13417"/>
                          <a:ext cx="89" cy="108"/>
                        </a:xfrm>
                        <a:custGeom>
                          <a:avLst/>
                          <a:gdLst>
                            <a:gd name="T0" fmla="+- 0 4268 4268"/>
                            <a:gd name="T1" fmla="*/ T0 w 89"/>
                            <a:gd name="T2" fmla="+- 0 13525 13417"/>
                            <a:gd name="T3" fmla="*/ 13525 h 108"/>
                            <a:gd name="T4" fmla="+- 0 4268 4268"/>
                            <a:gd name="T5" fmla="*/ T4 w 89"/>
                            <a:gd name="T6" fmla="+- 0 13513 13417"/>
                            <a:gd name="T7" fmla="*/ 13513 h 108"/>
                            <a:gd name="T8" fmla="+- 0 4346 4268"/>
                            <a:gd name="T9" fmla="*/ T8 w 89"/>
                            <a:gd name="T10" fmla="+- 0 13496 13417"/>
                            <a:gd name="T11" fmla="*/ 13496 h 108"/>
                            <a:gd name="T12" fmla="+- 0 4346 4268"/>
                            <a:gd name="T13" fmla="*/ T12 w 89"/>
                            <a:gd name="T14" fmla="+- 0 13496 13417"/>
                            <a:gd name="T15" fmla="*/ 13496 h 108"/>
                            <a:gd name="T16" fmla="+- 0 4268 4268"/>
                            <a:gd name="T17" fmla="*/ T16 w 89"/>
                            <a:gd name="T18" fmla="+- 0 13478 13417"/>
                            <a:gd name="T19" fmla="*/ 13478 h 108"/>
                            <a:gd name="T20" fmla="+- 0 4268 4268"/>
                            <a:gd name="T21" fmla="*/ T20 w 89"/>
                            <a:gd name="T22" fmla="+- 0 13463 13417"/>
                            <a:gd name="T23" fmla="*/ 13463 h 108"/>
                            <a:gd name="T24" fmla="+- 0 4346 4268"/>
                            <a:gd name="T25" fmla="*/ T24 w 89"/>
                            <a:gd name="T26" fmla="+- 0 13447 13417"/>
                            <a:gd name="T27" fmla="*/ 13447 h 108"/>
                            <a:gd name="T28" fmla="+- 0 4346 4268"/>
                            <a:gd name="T29" fmla="*/ T28 w 89"/>
                            <a:gd name="T30" fmla="+- 0 13447 13417"/>
                            <a:gd name="T31" fmla="*/ 13447 h 108"/>
                            <a:gd name="T32" fmla="+- 0 4268 4268"/>
                            <a:gd name="T33" fmla="*/ T32 w 89"/>
                            <a:gd name="T34" fmla="+- 0 13429 13417"/>
                            <a:gd name="T35" fmla="*/ 13429 h 108"/>
                            <a:gd name="T36" fmla="+- 0 4268 4268"/>
                            <a:gd name="T37" fmla="*/ T36 w 89"/>
                            <a:gd name="T38" fmla="+- 0 13417 13417"/>
                            <a:gd name="T39" fmla="*/ 13417 h 108"/>
                            <a:gd name="T40" fmla="+- 0 4357 4268"/>
                            <a:gd name="T41" fmla="*/ T40 w 89"/>
                            <a:gd name="T42" fmla="+- 0 13441 13417"/>
                            <a:gd name="T43" fmla="*/ 13441 h 108"/>
                            <a:gd name="T44" fmla="+- 0 4357 4268"/>
                            <a:gd name="T45" fmla="*/ T44 w 89"/>
                            <a:gd name="T46" fmla="+- 0 13454 13417"/>
                            <a:gd name="T47" fmla="*/ 13454 h 108"/>
                            <a:gd name="T48" fmla="+- 0 4280 4268"/>
                            <a:gd name="T49" fmla="*/ T48 w 89"/>
                            <a:gd name="T50" fmla="+- 0 13471 13417"/>
                            <a:gd name="T51" fmla="*/ 13471 h 108"/>
                            <a:gd name="T52" fmla="+- 0 4280 4268"/>
                            <a:gd name="T53" fmla="*/ T52 w 89"/>
                            <a:gd name="T54" fmla="+- 0 13471 13417"/>
                            <a:gd name="T55" fmla="*/ 13471 h 108"/>
                            <a:gd name="T56" fmla="+- 0 4357 4268"/>
                            <a:gd name="T57" fmla="*/ T56 w 89"/>
                            <a:gd name="T58" fmla="+- 0 13489 13417"/>
                            <a:gd name="T59" fmla="*/ 13489 h 108"/>
                            <a:gd name="T60" fmla="+- 0 4357 4268"/>
                            <a:gd name="T61" fmla="*/ T60 w 89"/>
                            <a:gd name="T62" fmla="+- 0 13503 13417"/>
                            <a:gd name="T63" fmla="*/ 13503 h 108"/>
                            <a:gd name="T64" fmla="+- 0 4268 4268"/>
                            <a:gd name="T65" fmla="*/ T64 w 89"/>
                            <a:gd name="T66" fmla="+- 0 13525 13417"/>
                            <a:gd name="T67" fmla="*/ 13525 h 1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9" h="108">
                              <a:moveTo>
                                <a:pt x="0" y="108"/>
                              </a:moveTo>
                              <a:lnTo>
                                <a:pt x="0" y="96"/>
                              </a:lnTo>
                              <a:lnTo>
                                <a:pt x="78" y="79"/>
                              </a:lnTo>
                              <a:lnTo>
                                <a:pt x="0" y="61"/>
                              </a:lnTo>
                              <a:lnTo>
                                <a:pt x="0" y="46"/>
                              </a:lnTo>
                              <a:lnTo>
                                <a:pt x="78" y="30"/>
                              </a:lnTo>
                              <a:lnTo>
                                <a:pt x="0" y="12"/>
                              </a:lnTo>
                              <a:lnTo>
                                <a:pt x="0" y="0"/>
                              </a:lnTo>
                              <a:lnTo>
                                <a:pt x="89" y="24"/>
                              </a:lnTo>
                              <a:lnTo>
                                <a:pt x="89" y="37"/>
                              </a:lnTo>
                              <a:lnTo>
                                <a:pt x="12" y="54"/>
                              </a:lnTo>
                              <a:lnTo>
                                <a:pt x="89" y="72"/>
                              </a:lnTo>
                              <a:lnTo>
                                <a:pt x="89" y="86"/>
                              </a:lnTo>
                              <a:lnTo>
                                <a:pt x="0" y="10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6FBEE2" id="Group 357" o:spid="_x0000_s1026" style="position:absolute;left:0;text-align:left;margin-left:157.25pt;margin-top:634.85pt;width:4.45pt;height:5.4pt;z-index:-251657728" coordorigin="4268,13417" coordsize="89,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">
              <v:shape id="Freeform 358" o:spid="_x0000_s1027" style="position:absolute;left:4268;top:13417;width:89;height:108;visibility:visible;mso-wrap-style:square;v-text-anchor:top" coordsize="8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" path="m,108l,96,78,79,,61,,46,78,30,,12,,,89,24r,13l12,54,89,72r,14l,108xe" stroked="f">
                <v:path arrowok="t" o:connecttype="custom" o:connectlocs="0,13525;0,13513;78,13496;78,13496;0,13478;0,13463;78,13447;78,13447;0,13429;0,13417;89,13441;89,13454;12,13471;12,13471;89,13489;89,13503;0,13525" o:connectangles="0,0,0,0,0,0,0,0,0,0,0,0,0,0,0,0,0"/>
              </v:shape>
            </v:group>
          </w:pict>
        </mc:Fallback>
      </mc:AlternateContent>
    </w:r>
    <w:r>
      <w:rPr>
        <w:rFonts w:ascii="Helvetica" w:eastAsia="Helvetica" w:hAnsi="Helvetica" w:cs="Helvetica"/>
        <w:noProof/>
        <w:position w:val="-3"/>
        <w:sz w:val="18"/>
        <w:szCs w:val="18"/>
        <w:lang w:eastAsia="zh-CN"/>
      </w:rPr>
      <mc:AlternateContent>
        <mc:Choice Requires="wpg">
          <w:drawing>
            <wp:anchor distT="0" distB="0" distL="114300" distR="114300" simplePos="0" relativeHeight="251657728" behindDoc="1" locked="0" layoutInCell="1" allowOverlap="1" wp14:anchorId="072C8F3C" wp14:editId="440E4806">
              <wp:simplePos x="0" y="0"/>
              <wp:positionH relativeFrom="column">
                <wp:posOffset>1995805</wp:posOffset>
              </wp:positionH>
              <wp:positionV relativeFrom="paragraph">
                <wp:posOffset>8270240</wp:posOffset>
              </wp:positionV>
              <wp:extent cx="57785" cy="57785"/>
              <wp:effectExtent l="0" t="0" r="3810" b="2540"/>
              <wp:wrapNone/>
              <wp:docPr id="106" name="Group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 cy="57785"/>
                        <a:chOff x="4266" y="13744"/>
                        <a:chExt cx="91" cy="91"/>
                      </a:xfrm>
                    </wpg:grpSpPr>
                    <wps:wsp>
                      <wps:cNvPr id="107" name="Freeform 356"/>
                      <wps:cNvSpPr>
                        <a:spLocks/>
                      </wps:cNvSpPr>
                      <wps:spPr bwMode="auto">
                        <a:xfrm>
                          <a:off x="4266" y="13744"/>
                          <a:ext cx="91" cy="91"/>
                        </a:xfrm>
                        <a:custGeom>
                          <a:avLst/>
                          <a:gdLst>
                            <a:gd name="T0" fmla="+- 0 4266 4266"/>
                            <a:gd name="T1" fmla="*/ T0 w 91"/>
                            <a:gd name="T2" fmla="+- 0 13744 13744"/>
                            <a:gd name="T3" fmla="*/ 13744 h 91"/>
                            <a:gd name="T4" fmla="+- 0 4356 4266"/>
                            <a:gd name="T5" fmla="*/ T4 w 91"/>
                            <a:gd name="T6" fmla="+- 0 13744 13744"/>
                            <a:gd name="T7" fmla="*/ 13744 h 91"/>
                            <a:gd name="T8" fmla="+- 0 4356 4266"/>
                            <a:gd name="T9" fmla="*/ T8 w 91"/>
                            <a:gd name="T10" fmla="+- 0 13835 13744"/>
                            <a:gd name="T11" fmla="*/ 13835 h 91"/>
                            <a:gd name="T12" fmla="+- 0 4266 4266"/>
                            <a:gd name="T13" fmla="*/ T12 w 91"/>
                            <a:gd name="T14" fmla="+- 0 13835 13744"/>
                            <a:gd name="T15" fmla="*/ 13835 h 91"/>
                            <a:gd name="T16" fmla="+- 0 4266 4266"/>
                            <a:gd name="T17" fmla="*/ T16 w 91"/>
                            <a:gd name="T18" fmla="+- 0 13744 13744"/>
                            <a:gd name="T19" fmla="*/ 13744 h 91"/>
                          </a:gdLst>
                          <a:ahLst/>
                          <a:cxnLst>
                            <a:cxn ang="0">
                              <a:pos x="T1" y="T3"/>
                            </a:cxn>
                            <a:cxn ang="0">
                              <a:pos x="T5" y="T7"/>
                            </a:cxn>
                            <a:cxn ang="0">
                              <a:pos x="T9" y="T11"/>
                            </a:cxn>
                            <a:cxn ang="0">
                              <a:pos x="T13" y="T15"/>
                            </a:cxn>
                            <a:cxn ang="0">
                              <a:pos x="T17" y="T19"/>
                            </a:cxn>
                          </a:cxnLst>
                          <a:rect l="0" t="0" r="r" b="b"/>
                          <a:pathLst>
                            <a:path w="91" h="91">
                              <a:moveTo>
                                <a:pt x="0" y="0"/>
                              </a:moveTo>
                              <a:lnTo>
                                <a:pt x="90" y="0"/>
                              </a:lnTo>
                              <a:lnTo>
                                <a:pt x="90" y="91"/>
                              </a:lnTo>
                              <a:lnTo>
                                <a:pt x="0" y="91"/>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B05AD5" id="Group 355" o:spid="_x0000_s1026" style="position:absolute;left:0;text-align:left;margin-left:157.15pt;margin-top:651.2pt;width:4.55pt;height:4.55pt;z-index:-251658752" coordorigin="4266,13744" coordsize="9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">
              <v:shape id="Freeform 356" o:spid="_x0000_s1027" style="position:absolute;left:4266;top:13744;width:91;height:91;visibility:visible;mso-wrap-style:square;v-text-anchor:top" coordsize="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" path="m,l90,r,91l,91,,xe" stroked="f">
                <v:path arrowok="t" o:connecttype="custom" o:connectlocs="0,13744;90,13744;90,13835;0,13835;0,13744" o:connectangles="0,0,0,0,0"/>
              </v:shape>
            </v:group>
          </w:pict>
        </mc:Fallback>
      </mc:AlternateContent>
    </w:r>
    <w:r>
      <w:rPr>
        <w:rFonts w:ascii="Helvetica" w:eastAsia="Helvetica" w:hAnsi="Helvetica" w:cs="Helvetica"/>
        <w:noProof/>
        <w:position w:val="-3"/>
        <w:sz w:val="18"/>
        <w:szCs w:val="18"/>
        <w:lang w:eastAsia="zh-CN"/>
      </w:rPr>
      <mc:AlternateContent>
        <mc:Choice Requires="wpg">
          <w:drawing>
            <wp:anchor distT="0" distB="0" distL="114300" distR="114300" simplePos="0" relativeHeight="251656704" behindDoc="1" locked="0" layoutInCell="1" allowOverlap="1" wp14:anchorId="537F961C" wp14:editId="434F78E8">
              <wp:simplePos x="0" y="0"/>
              <wp:positionH relativeFrom="column">
                <wp:posOffset>1600835</wp:posOffset>
              </wp:positionH>
              <wp:positionV relativeFrom="paragraph">
                <wp:posOffset>8213090</wp:posOffset>
              </wp:positionV>
              <wp:extent cx="122555" cy="114935"/>
              <wp:effectExtent l="635" t="6350" r="10160" b="2540"/>
              <wp:wrapNone/>
              <wp:docPr id="102" name="Group 3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555" cy="114935"/>
                        <a:chOff x="3644" y="13654"/>
                        <a:chExt cx="193" cy="181"/>
                      </a:xfrm>
                    </wpg:grpSpPr>
                    <wps:wsp>
                      <wps:cNvPr id="103" name="Freeform 352"/>
                      <wps:cNvSpPr>
                        <a:spLocks/>
                      </wps:cNvSpPr>
                      <wps:spPr bwMode="auto">
                        <a:xfrm>
                          <a:off x="3644" y="13654"/>
                          <a:ext cx="193" cy="181"/>
                        </a:xfrm>
                        <a:custGeom>
                          <a:avLst/>
                          <a:gdLst>
                            <a:gd name="T0" fmla="+- 0 3694 3644"/>
                            <a:gd name="T1" fmla="*/ T0 w 193"/>
                            <a:gd name="T2" fmla="+- 0 13835 13654"/>
                            <a:gd name="T3" fmla="*/ 13835 h 181"/>
                            <a:gd name="T4" fmla="+- 0 3644 3644"/>
                            <a:gd name="T5" fmla="*/ T4 w 193"/>
                            <a:gd name="T6" fmla="+- 0 13835 13654"/>
                            <a:gd name="T7" fmla="*/ 13835 h 181"/>
                            <a:gd name="T8" fmla="+- 0 3716 3644"/>
                            <a:gd name="T9" fmla="*/ T8 w 193"/>
                            <a:gd name="T10" fmla="+- 0 13654 13654"/>
                            <a:gd name="T11" fmla="*/ 13654 h 181"/>
                            <a:gd name="T12" fmla="+- 0 3766 3644"/>
                            <a:gd name="T13" fmla="*/ T12 w 193"/>
                            <a:gd name="T14" fmla="+- 0 13654 13654"/>
                            <a:gd name="T15" fmla="*/ 13654 h 181"/>
                            <a:gd name="T16" fmla="+- 0 3783 3644"/>
                            <a:gd name="T17" fmla="*/ T16 w 193"/>
                            <a:gd name="T18" fmla="+- 0 13698 13654"/>
                            <a:gd name="T19" fmla="*/ 13698 h 181"/>
                            <a:gd name="T20" fmla="+- 0 3741 3644"/>
                            <a:gd name="T21" fmla="*/ T20 w 193"/>
                            <a:gd name="T22" fmla="+- 0 13698 13654"/>
                            <a:gd name="T23" fmla="*/ 13698 h 181"/>
                            <a:gd name="T24" fmla="+- 0 3719 3644"/>
                            <a:gd name="T25" fmla="*/ T24 w 193"/>
                            <a:gd name="T26" fmla="+- 0 13763 13654"/>
                            <a:gd name="T27" fmla="*/ 13763 h 181"/>
                            <a:gd name="T28" fmla="+- 0 3809 3644"/>
                            <a:gd name="T29" fmla="*/ T28 w 193"/>
                            <a:gd name="T30" fmla="+- 0 13763 13654"/>
                            <a:gd name="T31" fmla="*/ 13763 h 181"/>
                            <a:gd name="T32" fmla="+- 0 3821 3644"/>
                            <a:gd name="T33" fmla="*/ T32 w 193"/>
                            <a:gd name="T34" fmla="+- 0 13795 13654"/>
                            <a:gd name="T35" fmla="*/ 13795 h 181"/>
                            <a:gd name="T36" fmla="+- 0 3708 3644"/>
                            <a:gd name="T37" fmla="*/ T36 w 193"/>
                            <a:gd name="T38" fmla="+- 0 13795 13654"/>
                            <a:gd name="T39" fmla="*/ 13795 h 181"/>
                            <a:gd name="T40" fmla="+- 0 3694 3644"/>
                            <a:gd name="T41" fmla="*/ T40 w 193"/>
                            <a:gd name="T42" fmla="+- 0 13835 13654"/>
                            <a:gd name="T43"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93" h="181">
                              <a:moveTo>
                                <a:pt x="50" y="181"/>
                              </a:moveTo>
                              <a:lnTo>
                                <a:pt x="0" y="181"/>
                              </a:lnTo>
                              <a:lnTo>
                                <a:pt x="72" y="0"/>
                              </a:lnTo>
                              <a:lnTo>
                                <a:pt x="122" y="0"/>
                              </a:lnTo>
                              <a:lnTo>
                                <a:pt x="139" y="44"/>
                              </a:lnTo>
                              <a:lnTo>
                                <a:pt x="97" y="44"/>
                              </a:lnTo>
                              <a:lnTo>
                                <a:pt x="75" y="109"/>
                              </a:lnTo>
                              <a:lnTo>
                                <a:pt x="165" y="109"/>
                              </a:lnTo>
                              <a:lnTo>
                                <a:pt x="177" y="141"/>
                              </a:lnTo>
                              <a:lnTo>
                                <a:pt x="64" y="141"/>
                              </a:lnTo>
                              <a:lnTo>
                                <a:pt x="50"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53"/>
                      <wps:cNvSpPr>
                        <a:spLocks/>
                      </wps:cNvSpPr>
                      <wps:spPr bwMode="auto">
                        <a:xfrm>
                          <a:off x="3644" y="13654"/>
                          <a:ext cx="193" cy="181"/>
                        </a:xfrm>
                        <a:custGeom>
                          <a:avLst/>
                          <a:gdLst>
                            <a:gd name="T0" fmla="+- 0 3809 3644"/>
                            <a:gd name="T1" fmla="*/ T0 w 193"/>
                            <a:gd name="T2" fmla="+- 0 13763 13654"/>
                            <a:gd name="T3" fmla="*/ 13763 h 181"/>
                            <a:gd name="T4" fmla="+- 0 3763 3644"/>
                            <a:gd name="T5" fmla="*/ T4 w 193"/>
                            <a:gd name="T6" fmla="+- 0 13763 13654"/>
                            <a:gd name="T7" fmla="*/ 13763 h 181"/>
                            <a:gd name="T8" fmla="+- 0 3741 3644"/>
                            <a:gd name="T9" fmla="*/ T8 w 193"/>
                            <a:gd name="T10" fmla="+- 0 13698 13654"/>
                            <a:gd name="T11" fmla="*/ 13698 h 181"/>
                            <a:gd name="T12" fmla="+- 0 3783 3644"/>
                            <a:gd name="T13" fmla="*/ T12 w 193"/>
                            <a:gd name="T14" fmla="+- 0 13698 13654"/>
                            <a:gd name="T15" fmla="*/ 13698 h 181"/>
                            <a:gd name="T16" fmla="+- 0 3809 3644"/>
                            <a:gd name="T17" fmla="*/ T16 w 193"/>
                            <a:gd name="T18" fmla="+- 0 13763 13654"/>
                            <a:gd name="T19" fmla="*/ 13763 h 181"/>
                          </a:gdLst>
                          <a:ahLst/>
                          <a:cxnLst>
                            <a:cxn ang="0">
                              <a:pos x="T1" y="T3"/>
                            </a:cxn>
                            <a:cxn ang="0">
                              <a:pos x="T5" y="T7"/>
                            </a:cxn>
                            <a:cxn ang="0">
                              <a:pos x="T9" y="T11"/>
                            </a:cxn>
                            <a:cxn ang="0">
                              <a:pos x="T13" y="T15"/>
                            </a:cxn>
                            <a:cxn ang="0">
                              <a:pos x="T17" y="T19"/>
                            </a:cxn>
                          </a:cxnLst>
                          <a:rect l="0" t="0" r="r" b="b"/>
                          <a:pathLst>
                            <a:path w="193" h="181">
                              <a:moveTo>
                                <a:pt x="165" y="109"/>
                              </a:moveTo>
                              <a:lnTo>
                                <a:pt x="119" y="109"/>
                              </a:lnTo>
                              <a:lnTo>
                                <a:pt x="97" y="44"/>
                              </a:lnTo>
                              <a:lnTo>
                                <a:pt x="139" y="44"/>
                              </a:lnTo>
                              <a:lnTo>
                                <a:pt x="165" y="10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54"/>
                      <wps:cNvSpPr>
                        <a:spLocks/>
                      </wps:cNvSpPr>
                      <wps:spPr bwMode="auto">
                        <a:xfrm>
                          <a:off x="3644" y="13654"/>
                          <a:ext cx="193" cy="181"/>
                        </a:xfrm>
                        <a:custGeom>
                          <a:avLst/>
                          <a:gdLst>
                            <a:gd name="T0" fmla="+- 0 3838 3644"/>
                            <a:gd name="T1" fmla="*/ T0 w 193"/>
                            <a:gd name="T2" fmla="+- 0 13835 13654"/>
                            <a:gd name="T3" fmla="*/ 13835 h 181"/>
                            <a:gd name="T4" fmla="+- 0 3788 3644"/>
                            <a:gd name="T5" fmla="*/ T4 w 193"/>
                            <a:gd name="T6" fmla="+- 0 13835 13654"/>
                            <a:gd name="T7" fmla="*/ 13835 h 181"/>
                            <a:gd name="T8" fmla="+- 0 3774 3644"/>
                            <a:gd name="T9" fmla="*/ T8 w 193"/>
                            <a:gd name="T10" fmla="+- 0 13795 13654"/>
                            <a:gd name="T11" fmla="*/ 13795 h 181"/>
                            <a:gd name="T12" fmla="+- 0 3821 3644"/>
                            <a:gd name="T13" fmla="*/ T12 w 193"/>
                            <a:gd name="T14" fmla="+- 0 13795 13654"/>
                            <a:gd name="T15" fmla="*/ 13795 h 181"/>
                            <a:gd name="T16" fmla="+- 0 3838 3644"/>
                            <a:gd name="T17" fmla="*/ T16 w 193"/>
                            <a:gd name="T18" fmla="+- 0 13835 13654"/>
                            <a:gd name="T19" fmla="*/ 13835 h 181"/>
                          </a:gdLst>
                          <a:ahLst/>
                          <a:cxnLst>
                            <a:cxn ang="0">
                              <a:pos x="T1" y="T3"/>
                            </a:cxn>
                            <a:cxn ang="0">
                              <a:pos x="T5" y="T7"/>
                            </a:cxn>
                            <a:cxn ang="0">
                              <a:pos x="T9" y="T11"/>
                            </a:cxn>
                            <a:cxn ang="0">
                              <a:pos x="T13" y="T15"/>
                            </a:cxn>
                            <a:cxn ang="0">
                              <a:pos x="T17" y="T19"/>
                            </a:cxn>
                          </a:cxnLst>
                          <a:rect l="0" t="0" r="r" b="b"/>
                          <a:pathLst>
                            <a:path w="193" h="181">
                              <a:moveTo>
                                <a:pt x="194" y="181"/>
                              </a:moveTo>
                              <a:lnTo>
                                <a:pt x="144" y="181"/>
                              </a:lnTo>
                              <a:lnTo>
                                <a:pt x="130" y="141"/>
                              </a:lnTo>
                              <a:lnTo>
                                <a:pt x="177" y="141"/>
                              </a:lnTo>
                              <a:lnTo>
                                <a:pt x="194"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BC92D2" id="Group 351" o:spid="_x0000_s1026" style="position:absolute;left:0;text-align:left;margin-left:126.05pt;margin-top:646.7pt;width:9.65pt;height:9.05pt;z-index:-251659776" coordorigin="3644,13654" coordsize="193,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">
              <v:shape id="Freeform 352" o:spid="_x0000_s1027"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" path="m50,181l,181,72,r50,l139,44r-42,l75,109r90,l177,141r-113,l50,181xe" stroked="f">
                <v:path arrowok="t" o:connecttype="custom" o:connectlocs="50,13835;0,13835;72,13654;122,13654;139,13698;97,13698;75,13763;165,13763;177,13795;64,13795;50,13835" o:connectangles="0,0,0,0,0,0,0,0,0,0,0"/>
              </v:shape>
              <v:shape id="Freeform 353" o:spid="_x0000_s1028"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" path="m165,109r-46,l97,44r42,l165,109xe" stroked="f">
                <v:path arrowok="t" o:connecttype="custom" o:connectlocs="165,13763;119,13763;97,13698;139,13698;165,13763" o:connectangles="0,0,0,0,0"/>
              </v:shape>
              <v:shape id="Freeform 354" o:spid="_x0000_s1029" style="position:absolute;left:3644;top:13654;width:193;height:181;visibility:visible;mso-wrap-style:square;v-text-anchor:top" coordsize="1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" path="m194,181r-50,l130,141r47,l194,181xe" stroked="f">
                <v:path arrowok="t" o:connecttype="custom" o:connectlocs="194,13835;144,13835;130,13795;177,13795;194,13835" o:connectangles="0,0,0,0,0"/>
              </v:shape>
            </v:group>
          </w:pict>
        </mc:Fallback>
      </mc:AlternateContent>
    </w:r>
    <w:r>
      <w:rPr>
        <w:rFonts w:ascii="Helvetica" w:eastAsia="Helvetica" w:hAnsi="Helvetica" w:cs="Helvetica"/>
        <w:noProof/>
        <w:position w:val="-3"/>
        <w:sz w:val="18"/>
        <w:szCs w:val="18"/>
        <w:lang w:eastAsia="zh-CN"/>
      </w:rPr>
      <mc:AlternateContent>
        <mc:Choice Requires="wpg">
          <w:drawing>
            <wp:anchor distT="0" distB="0" distL="114300" distR="114300" simplePos="0" relativeHeight="251655680" behindDoc="1" locked="0" layoutInCell="1" allowOverlap="1" wp14:anchorId="60AE9B8B" wp14:editId="4CB797DC">
              <wp:simplePos x="0" y="0"/>
              <wp:positionH relativeFrom="column">
                <wp:posOffset>1849755</wp:posOffset>
              </wp:positionH>
              <wp:positionV relativeFrom="paragraph">
                <wp:posOffset>8213090</wp:posOffset>
              </wp:positionV>
              <wp:extent cx="123825" cy="114935"/>
              <wp:effectExtent l="1905" t="6350" r="7620" b="2540"/>
              <wp:wrapNone/>
              <wp:docPr id="97" name="Group 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825" cy="114935"/>
                        <a:chOff x="4036" y="13654"/>
                        <a:chExt cx="195" cy="181"/>
                      </a:xfrm>
                    </wpg:grpSpPr>
                    <wps:wsp>
                      <wps:cNvPr id="98" name="Freeform 347"/>
                      <wps:cNvSpPr>
                        <a:spLocks/>
                      </wps:cNvSpPr>
                      <wps:spPr bwMode="auto">
                        <a:xfrm>
                          <a:off x="4036" y="13654"/>
                          <a:ext cx="195" cy="181"/>
                        </a:xfrm>
                        <a:custGeom>
                          <a:avLst/>
                          <a:gdLst>
                            <a:gd name="T0" fmla="+- 0 4082 4036"/>
                            <a:gd name="T1" fmla="*/ T0 w 195"/>
                            <a:gd name="T2" fmla="+- 0 13835 13654"/>
                            <a:gd name="T3" fmla="*/ 13835 h 181"/>
                            <a:gd name="T4" fmla="+- 0 4036 4036"/>
                            <a:gd name="T5" fmla="*/ T4 w 195"/>
                            <a:gd name="T6" fmla="+- 0 13835 13654"/>
                            <a:gd name="T7" fmla="*/ 13835 h 181"/>
                            <a:gd name="T8" fmla="+- 0 4036 4036"/>
                            <a:gd name="T9" fmla="*/ T8 w 195"/>
                            <a:gd name="T10" fmla="+- 0 13654 13654"/>
                            <a:gd name="T11" fmla="*/ 13654 h 181"/>
                            <a:gd name="T12" fmla="+- 0 4076 4036"/>
                            <a:gd name="T13" fmla="*/ T12 w 195"/>
                            <a:gd name="T14" fmla="+- 0 13654 13654"/>
                            <a:gd name="T15" fmla="*/ 13654 h 181"/>
                            <a:gd name="T16" fmla="+- 0 4133 4036"/>
                            <a:gd name="T17" fmla="*/ T16 w 195"/>
                            <a:gd name="T18" fmla="+- 0 13723 13654"/>
                            <a:gd name="T19" fmla="*/ 13723 h 181"/>
                            <a:gd name="T20" fmla="+- 0 4231 4036"/>
                            <a:gd name="T21" fmla="*/ T20 w 195"/>
                            <a:gd name="T22" fmla="+- 0 13723 13654"/>
                            <a:gd name="T23" fmla="*/ 13723 h 181"/>
                            <a:gd name="T24" fmla="+- 0 4231 4036"/>
                            <a:gd name="T25" fmla="*/ T24 w 195"/>
                            <a:gd name="T26" fmla="+- 0 13725 13654"/>
                            <a:gd name="T27" fmla="*/ 13725 h 181"/>
                            <a:gd name="T28" fmla="+- 0 4082 4036"/>
                            <a:gd name="T29" fmla="*/ T28 w 195"/>
                            <a:gd name="T30" fmla="+- 0 13725 13654"/>
                            <a:gd name="T31" fmla="*/ 13725 h 181"/>
                            <a:gd name="T32" fmla="+- 0 4082 4036"/>
                            <a:gd name="T33" fmla="*/ T32 w 195"/>
                            <a:gd name="T34" fmla="+- 0 13835 13654"/>
                            <a:gd name="T35" fmla="*/ 13835 h 1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95" h="181">
                              <a:moveTo>
                                <a:pt x="46" y="181"/>
                              </a:moveTo>
                              <a:lnTo>
                                <a:pt x="0" y="181"/>
                              </a:lnTo>
                              <a:lnTo>
                                <a:pt x="0" y="0"/>
                              </a:lnTo>
                              <a:lnTo>
                                <a:pt x="40" y="0"/>
                              </a:lnTo>
                              <a:lnTo>
                                <a:pt x="97" y="69"/>
                              </a:lnTo>
                              <a:lnTo>
                                <a:pt x="195" y="69"/>
                              </a:lnTo>
                              <a:lnTo>
                                <a:pt x="195" y="71"/>
                              </a:lnTo>
                              <a:lnTo>
                                <a:pt x="46" y="71"/>
                              </a:lnTo>
                              <a:lnTo>
                                <a:pt x="46"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348"/>
                      <wps:cNvSpPr>
                        <a:spLocks/>
                      </wps:cNvSpPr>
                      <wps:spPr bwMode="auto">
                        <a:xfrm>
                          <a:off x="4036" y="13654"/>
                          <a:ext cx="195" cy="181"/>
                        </a:xfrm>
                        <a:custGeom>
                          <a:avLst/>
                          <a:gdLst>
                            <a:gd name="T0" fmla="+- 0 4231 4036"/>
                            <a:gd name="T1" fmla="*/ T0 w 195"/>
                            <a:gd name="T2" fmla="+- 0 13723 13654"/>
                            <a:gd name="T3" fmla="*/ 13723 h 181"/>
                            <a:gd name="T4" fmla="+- 0 4133 4036"/>
                            <a:gd name="T5" fmla="*/ T4 w 195"/>
                            <a:gd name="T6" fmla="+- 0 13723 13654"/>
                            <a:gd name="T7" fmla="*/ 13723 h 181"/>
                            <a:gd name="T8" fmla="+- 0 4191 4036"/>
                            <a:gd name="T9" fmla="*/ T8 w 195"/>
                            <a:gd name="T10" fmla="+- 0 13654 13654"/>
                            <a:gd name="T11" fmla="*/ 13654 h 181"/>
                            <a:gd name="T12" fmla="+- 0 4231 4036"/>
                            <a:gd name="T13" fmla="*/ T12 w 195"/>
                            <a:gd name="T14" fmla="+- 0 13654 13654"/>
                            <a:gd name="T15" fmla="*/ 13654 h 181"/>
                            <a:gd name="T16" fmla="+- 0 4231 4036"/>
                            <a:gd name="T17" fmla="*/ T16 w 195"/>
                            <a:gd name="T18" fmla="+- 0 13723 13654"/>
                            <a:gd name="T19" fmla="*/ 13723 h 181"/>
                          </a:gdLst>
                          <a:ahLst/>
                          <a:cxnLst>
                            <a:cxn ang="0">
                              <a:pos x="T1" y="T3"/>
                            </a:cxn>
                            <a:cxn ang="0">
                              <a:pos x="T5" y="T7"/>
                            </a:cxn>
                            <a:cxn ang="0">
                              <a:pos x="T9" y="T11"/>
                            </a:cxn>
                            <a:cxn ang="0">
                              <a:pos x="T13" y="T15"/>
                            </a:cxn>
                            <a:cxn ang="0">
                              <a:pos x="T17" y="T19"/>
                            </a:cxn>
                          </a:cxnLst>
                          <a:rect l="0" t="0" r="r" b="b"/>
                          <a:pathLst>
                            <a:path w="195" h="181">
                              <a:moveTo>
                                <a:pt x="195" y="69"/>
                              </a:moveTo>
                              <a:lnTo>
                                <a:pt x="97" y="69"/>
                              </a:lnTo>
                              <a:lnTo>
                                <a:pt x="155" y="0"/>
                              </a:lnTo>
                              <a:lnTo>
                                <a:pt x="195" y="0"/>
                              </a:lnTo>
                              <a:lnTo>
                                <a:pt x="195" y="6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349"/>
                      <wps:cNvSpPr>
                        <a:spLocks/>
                      </wps:cNvSpPr>
                      <wps:spPr bwMode="auto">
                        <a:xfrm>
                          <a:off x="4036" y="13654"/>
                          <a:ext cx="195" cy="181"/>
                        </a:xfrm>
                        <a:custGeom>
                          <a:avLst/>
                          <a:gdLst>
                            <a:gd name="T0" fmla="+- 0 4137 4036"/>
                            <a:gd name="T1" fmla="*/ T0 w 195"/>
                            <a:gd name="T2" fmla="+- 0 13783 13654"/>
                            <a:gd name="T3" fmla="*/ 13783 h 181"/>
                            <a:gd name="T4" fmla="+- 0 4130 4036"/>
                            <a:gd name="T5" fmla="*/ T4 w 195"/>
                            <a:gd name="T6" fmla="+- 0 13783 13654"/>
                            <a:gd name="T7" fmla="*/ 13783 h 181"/>
                            <a:gd name="T8" fmla="+- 0 4082 4036"/>
                            <a:gd name="T9" fmla="*/ T8 w 195"/>
                            <a:gd name="T10" fmla="+- 0 13725 13654"/>
                            <a:gd name="T11" fmla="*/ 13725 h 181"/>
                            <a:gd name="T12" fmla="+- 0 4185 4036"/>
                            <a:gd name="T13" fmla="*/ T12 w 195"/>
                            <a:gd name="T14" fmla="+- 0 13725 13654"/>
                            <a:gd name="T15" fmla="*/ 13725 h 181"/>
                            <a:gd name="T16" fmla="+- 0 4137 4036"/>
                            <a:gd name="T17" fmla="*/ T16 w 195"/>
                            <a:gd name="T18" fmla="+- 0 13783 13654"/>
                            <a:gd name="T19" fmla="*/ 13783 h 181"/>
                          </a:gdLst>
                          <a:ahLst/>
                          <a:cxnLst>
                            <a:cxn ang="0">
                              <a:pos x="T1" y="T3"/>
                            </a:cxn>
                            <a:cxn ang="0">
                              <a:pos x="T5" y="T7"/>
                            </a:cxn>
                            <a:cxn ang="0">
                              <a:pos x="T9" y="T11"/>
                            </a:cxn>
                            <a:cxn ang="0">
                              <a:pos x="T13" y="T15"/>
                            </a:cxn>
                            <a:cxn ang="0">
                              <a:pos x="T17" y="T19"/>
                            </a:cxn>
                          </a:cxnLst>
                          <a:rect l="0" t="0" r="r" b="b"/>
                          <a:pathLst>
                            <a:path w="195" h="181">
                              <a:moveTo>
                                <a:pt x="101" y="129"/>
                              </a:moveTo>
                              <a:lnTo>
                                <a:pt x="94" y="129"/>
                              </a:lnTo>
                              <a:lnTo>
                                <a:pt x="46" y="71"/>
                              </a:lnTo>
                              <a:lnTo>
                                <a:pt x="149" y="71"/>
                              </a:lnTo>
                              <a:lnTo>
                                <a:pt x="101" y="12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50"/>
                      <wps:cNvSpPr>
                        <a:spLocks/>
                      </wps:cNvSpPr>
                      <wps:spPr bwMode="auto">
                        <a:xfrm>
                          <a:off x="4036" y="13654"/>
                          <a:ext cx="195" cy="181"/>
                        </a:xfrm>
                        <a:custGeom>
                          <a:avLst/>
                          <a:gdLst>
                            <a:gd name="T0" fmla="+- 0 4231 4036"/>
                            <a:gd name="T1" fmla="*/ T0 w 195"/>
                            <a:gd name="T2" fmla="+- 0 13835 13654"/>
                            <a:gd name="T3" fmla="*/ 13835 h 181"/>
                            <a:gd name="T4" fmla="+- 0 4185 4036"/>
                            <a:gd name="T5" fmla="*/ T4 w 195"/>
                            <a:gd name="T6" fmla="+- 0 13835 13654"/>
                            <a:gd name="T7" fmla="*/ 13835 h 181"/>
                            <a:gd name="T8" fmla="+- 0 4185 4036"/>
                            <a:gd name="T9" fmla="*/ T8 w 195"/>
                            <a:gd name="T10" fmla="+- 0 13725 13654"/>
                            <a:gd name="T11" fmla="*/ 13725 h 181"/>
                            <a:gd name="T12" fmla="+- 0 4231 4036"/>
                            <a:gd name="T13" fmla="*/ T12 w 195"/>
                            <a:gd name="T14" fmla="+- 0 13725 13654"/>
                            <a:gd name="T15" fmla="*/ 13725 h 181"/>
                            <a:gd name="T16" fmla="+- 0 4231 4036"/>
                            <a:gd name="T17" fmla="*/ T16 w 195"/>
                            <a:gd name="T18" fmla="+- 0 13835 13654"/>
                            <a:gd name="T19" fmla="*/ 13835 h 181"/>
                          </a:gdLst>
                          <a:ahLst/>
                          <a:cxnLst>
                            <a:cxn ang="0">
                              <a:pos x="T1" y="T3"/>
                            </a:cxn>
                            <a:cxn ang="0">
                              <a:pos x="T5" y="T7"/>
                            </a:cxn>
                            <a:cxn ang="0">
                              <a:pos x="T9" y="T11"/>
                            </a:cxn>
                            <a:cxn ang="0">
                              <a:pos x="T13" y="T15"/>
                            </a:cxn>
                            <a:cxn ang="0">
                              <a:pos x="T17" y="T19"/>
                            </a:cxn>
                          </a:cxnLst>
                          <a:rect l="0" t="0" r="r" b="b"/>
                          <a:pathLst>
                            <a:path w="195" h="181">
                              <a:moveTo>
                                <a:pt x="195" y="181"/>
                              </a:moveTo>
                              <a:lnTo>
                                <a:pt x="149" y="181"/>
                              </a:lnTo>
                              <a:lnTo>
                                <a:pt x="149" y="71"/>
                              </a:lnTo>
                              <a:lnTo>
                                <a:pt x="195" y="71"/>
                              </a:lnTo>
                              <a:lnTo>
                                <a:pt x="195" y="18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7181A8" id="Group 346" o:spid="_x0000_s1026" style="position:absolute;left:0;text-align:left;margin-left:145.65pt;margin-top:646.7pt;width:9.75pt;height:9.05pt;z-index:-251660800" coordorigin="4036,13654" coordsize="19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">
              <v:shape id="Freeform 347" o:spid="_x0000_s1027"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" path="m46,181l,181,,,40,,97,69r98,l195,71,46,71r,110xe" stroked="f">
                <v:path arrowok="t" o:connecttype="custom" o:connectlocs="46,13835;0,13835;0,13654;40,13654;97,13723;195,13723;195,13725;46,13725;46,13835" o:connectangles="0,0,0,0,0,0,0,0,0"/>
              </v:shape>
              <v:shape id="Freeform 348" o:spid="_x0000_s1028"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" path="m195,69r-98,l155,r40,l195,69xe" stroked="f">
                <v:path arrowok="t" o:connecttype="custom" o:connectlocs="195,13723;97,13723;155,13654;195,13654;195,13723" o:connectangles="0,0,0,0,0"/>
              </v:shape>
              <v:shape id="Freeform 349" o:spid="_x0000_s1029"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" path="m101,129r-7,l46,71r103,l101,129xe" stroked="f">
                <v:path arrowok="t" o:connecttype="custom" o:connectlocs="101,13783;94,13783;46,13725;149,13725;101,13783" o:connectangles="0,0,0,0,0"/>
              </v:shape>
              <v:shape id="Freeform 350" o:spid="_x0000_s1030" style="position:absolute;left:4036;top:13654;width:195;height:181;visibility:visible;mso-wrap-style:square;v-text-anchor:top" coordsize="19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" path="m195,181r-46,l149,71r46,l195,181xe" stroked="f">
                <v:path arrowok="t" o:connecttype="custom" o:connectlocs="195,13835;149,13835;149,13725;195,13725;195,13835" o:connectangles="0,0,0,0,0"/>
              </v:shape>
            </v:group>
          </w:pict>
        </mc:Fallback>
      </mc:AlternateContent>
    </w:r>
    <w:r>
      <w:rPr>
        <w:rFonts w:ascii="Helvetica" w:eastAsia="Helvetica" w:hAnsi="Helvetica" w:cs="Helvetica"/>
        <w:noProof/>
        <w:position w:val="-3"/>
        <w:sz w:val="18"/>
        <w:szCs w:val="18"/>
        <w:lang w:eastAsia="zh-CN"/>
      </w:rPr>
      <mc:AlternateContent>
        <mc:Choice Requires="wpg">
          <w:drawing>
            <wp:inline distT="0" distB="0" distL="0" distR="0" wp14:anchorId="6E5CEAA4" wp14:editId="2E482E72">
              <wp:extent cx="6400800" cy="114300"/>
              <wp:effectExtent l="0" t="0" r="0" b="1905"/>
              <wp:docPr id="94"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114300"/>
                        <a:chOff x="0" y="0"/>
                        <a:chExt cx="10080" cy="180"/>
                      </a:xfrm>
                    </wpg:grpSpPr>
                    <wpg:grpSp>
                      <wpg:cNvPr id="95" name="Group 130"/>
                      <wpg:cNvGrpSpPr>
                        <a:grpSpLocks/>
                      </wpg:cNvGrpSpPr>
                      <wpg:grpSpPr bwMode="auto">
                        <a:xfrm>
                          <a:off x="0" y="0"/>
                          <a:ext cx="10080" cy="180"/>
                          <a:chOff x="0" y="0"/>
                          <a:chExt cx="10080" cy="180"/>
                        </a:xfrm>
                      </wpg:grpSpPr>
                      <wps:wsp>
                        <wps:cNvPr id="96" name="Freeform 131"/>
                        <wps:cNvSpPr>
                          <a:spLocks/>
                        </wps:cNvSpPr>
                        <wps:spPr bwMode="auto">
                          <a:xfrm>
                            <a:off x="0" y="0"/>
                            <a:ext cx="10080" cy="180"/>
                          </a:xfrm>
                          <a:custGeom>
                            <a:avLst/>
                            <a:gdLst>
                              <a:gd name="T0" fmla="*/ 0 w 10080"/>
                              <a:gd name="T1" fmla="*/ 180 h 180"/>
                              <a:gd name="T2" fmla="*/ 10080 w 10080"/>
                              <a:gd name="T3" fmla="*/ 180 h 180"/>
                              <a:gd name="T4" fmla="*/ 10080 w 10080"/>
                              <a:gd name="T5" fmla="*/ 0 h 180"/>
                              <a:gd name="T6" fmla="*/ 0 w 10080"/>
                              <a:gd name="T7" fmla="*/ 0 h 180"/>
                              <a:gd name="T8" fmla="*/ 0 w 10080"/>
                              <a:gd name="T9" fmla="*/ 180 h 180"/>
                            </a:gdLst>
                            <a:ahLst/>
                            <a:cxnLst>
                              <a:cxn ang="0">
                                <a:pos x="T0" y="T1"/>
                              </a:cxn>
                              <a:cxn ang="0">
                                <a:pos x="T2" y="T3"/>
                              </a:cxn>
                              <a:cxn ang="0">
                                <a:pos x="T4" y="T5"/>
                              </a:cxn>
                              <a:cxn ang="0">
                                <a:pos x="T6" y="T7"/>
                              </a:cxn>
                              <a:cxn ang="0">
                                <a:pos x="T8" y="T9"/>
                              </a:cxn>
                            </a:cxnLst>
                            <a:rect l="0" t="0" r="r" b="b"/>
                            <a:pathLst>
                              <a:path w="10080" h="180">
                                <a:moveTo>
                                  <a:pt x="0" y="180"/>
                                </a:moveTo>
                                <a:lnTo>
                                  <a:pt x="10080" y="180"/>
                                </a:lnTo>
                                <a:lnTo>
                                  <a:pt x="10080" y="0"/>
                                </a:lnTo>
                                <a:lnTo>
                                  <a:pt x="0" y="0"/>
                                </a:lnTo>
                                <a:lnTo>
                                  <a:pt x="0" y="180"/>
                                </a:lnTo>
                                <a:close/>
                              </a:path>
                            </a:pathLst>
                          </a:custGeom>
                          <a:solidFill>
                            <a:srgbClr val="9B9B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A3FC1A3" id="Group 129" o:spid="_x0000_s1026" style="width:7in;height:9pt;mso-position-horizontal-relative:char;mso-position-vertical-relative:line" coordsize="1008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">
              <v:group id="Group 130" o:spid="_x0000_s1027" style="position:absolute;width:10080;height:180"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131" o:spid="_x0000_s1028" style="position:absolute;width:10080;height:180;visibility:visible;mso-wrap-style:square;v-text-anchor:top" coordsize="100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" path="m,180r10080,l10080,,,,,180xe" fillcolor="#9b9b9b" stroked="f">
                  <v:path arrowok="t" o:connecttype="custom" o:connectlocs="0,180;10080,180;10080,0;0,0;0,180" o:connectangles="0,0,0,0,0"/>
                </v:shape>
              </v:group>
              <w10:anchorlock/>
            </v:group>
          </w:pict>
        </mc:Fallback>
      </mc:AlternateContent>
    </w:r>
  </w:p>
  <w:p w14:paraId="01F23094" w14:textId="77777777" w:rsidR="006C0581" w:rsidRDefault="006C0581"/>
  <w:p w14:paraId="433E5DC1" w14:textId="77777777" w:rsidR="006C0581" w:rsidRDefault="006C0581" w:rsidP="00F406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916AE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E"/>
    <w:multiLevelType w:val="singleLevel"/>
    <w:tmpl w:val="B57E3D30"/>
    <w:lvl w:ilvl="0">
      <w:numFmt w:val="bullet"/>
      <w:pStyle w:val="WarningHead"/>
      <w:lvlText w:val="*"/>
      <w:lvlJc w:val="left"/>
    </w:lvl>
  </w:abstractNum>
  <w:abstractNum w:abstractNumId="2" w15:restartNumberingAfterBreak="0">
    <w:nsid w:val="083744D4"/>
    <w:multiLevelType w:val="hybridMultilevel"/>
    <w:tmpl w:val="2E76DE74"/>
    <w:lvl w:ilvl="0" w:tplc="04090017">
      <w:start w:val="1"/>
      <w:numFmt w:val="lowerLetter"/>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53DF"/>
    <w:multiLevelType w:val="hybridMultilevel"/>
    <w:tmpl w:val="A81E0D9A"/>
    <w:lvl w:ilvl="0" w:tplc="A356B0BE">
      <w:start w:val="1"/>
      <w:numFmt w:val="decimal"/>
      <w:pStyle w:val="Example"/>
      <w:lvlText w:val="Example %1."/>
      <w:lvlJc w:val="left"/>
      <w:pPr>
        <w:ind w:left="72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23844"/>
    <w:multiLevelType w:val="hybridMultilevel"/>
    <w:tmpl w:val="B9FEDF02"/>
    <w:lvl w:ilvl="0" w:tplc="ED94E914">
      <w:start w:val="1"/>
      <w:numFmt w:val="decimal"/>
      <w:pStyle w:val="FigTitle"/>
      <w:lvlText w:val="Figure %1."/>
      <w:lvlJc w:val="left"/>
      <w:pPr>
        <w:tabs>
          <w:tab w:val="num" w:pos="360"/>
        </w:tabs>
        <w:ind w:left="360" w:hanging="36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564F00"/>
    <w:multiLevelType w:val="hybridMultilevel"/>
    <w:tmpl w:val="8F0E8118"/>
    <w:lvl w:ilvl="0" w:tplc="D4FECB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290B01"/>
    <w:multiLevelType w:val="hybridMultilevel"/>
    <w:tmpl w:val="99B8D36C"/>
    <w:lvl w:ilvl="0" w:tplc="547EBE3E">
      <w:start w:val="1"/>
      <w:numFmt w:val="decimal"/>
      <w:pStyle w:val="TBTitle"/>
      <w:lvlText w:val="Table %1."/>
      <w:lvlJc w:val="left"/>
      <w:pPr>
        <w:tabs>
          <w:tab w:val="num" w:pos="720"/>
        </w:tabs>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7F35D9"/>
    <w:multiLevelType w:val="hybridMultilevel"/>
    <w:tmpl w:val="D9A2B5D4"/>
    <w:lvl w:ilvl="0" w:tplc="E75EC364">
      <w:start w:val="1"/>
      <w:numFmt w:val="lowerLetter"/>
      <w:lvlText w:val="%1)"/>
      <w:lvlJc w:val="left"/>
      <w:pPr>
        <w:ind w:left="720" w:hanging="360"/>
      </w:pPr>
      <w:rPr>
        <w:rFonts w:ascii="Arial" w:eastAsia="Times New Roman" w:hAnsi="Arial"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4418D2"/>
    <w:multiLevelType w:val="hybridMultilevel"/>
    <w:tmpl w:val="EC1A3A9E"/>
    <w:lvl w:ilvl="0" w:tplc="32B49DBE">
      <w:start w:val="1"/>
      <w:numFmt w:val="bullet"/>
      <w:pStyle w:val="ListBul2"/>
      <w:lvlText w:val="—"/>
      <w:lvlJc w:val="left"/>
      <w:pPr>
        <w:tabs>
          <w:tab w:val="num" w:pos="1440"/>
        </w:tabs>
        <w:ind w:left="1440" w:hanging="360"/>
      </w:pPr>
      <w:rPr>
        <w:rFonts w:ascii="Courier New" w:hAnsi="Courier New" w:hint="default"/>
        <w:b/>
        <w:i w:val="0"/>
        <w:color w:val="auto"/>
      </w:rPr>
    </w:lvl>
    <w:lvl w:ilvl="1" w:tplc="D51AD3C8">
      <w:start w:val="1"/>
      <w:numFmt w:val="bullet"/>
      <w:lvlText w:val="-"/>
      <w:lvlJc w:val="left"/>
      <w:pPr>
        <w:tabs>
          <w:tab w:val="num" w:pos="1440"/>
        </w:tabs>
        <w:ind w:left="1440" w:hanging="360"/>
      </w:pPr>
      <w:rPr>
        <w:rFonts w:ascii="Courier New" w:hAnsi="Courier New" w:hint="default"/>
        <w:b/>
        <w:i w:val="0"/>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5D591E"/>
    <w:multiLevelType w:val="hybridMultilevel"/>
    <w:tmpl w:val="6374AE32"/>
    <w:lvl w:ilvl="0" w:tplc="48323ABA">
      <w:start w:val="1"/>
      <w:numFmt w:val="lowerLetter"/>
      <w:lvlText w:val="%1)"/>
      <w:lvlJc w:val="left"/>
      <w:pPr>
        <w:ind w:left="720" w:hanging="360"/>
      </w:pPr>
      <w:rPr>
        <w:rFonts w:hint="default"/>
        <w:lang w:val="x-none"/>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331FD"/>
    <w:multiLevelType w:val="hybridMultilevel"/>
    <w:tmpl w:val="2E76DE74"/>
    <w:lvl w:ilvl="0" w:tplc="04090017">
      <w:start w:val="1"/>
      <w:numFmt w:val="lowerLetter"/>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F78C6"/>
    <w:multiLevelType w:val="multilevel"/>
    <w:tmpl w:val="CDFCFB94"/>
    <w:styleLink w:val="Style1"/>
    <w:lvl w:ilvl="0">
      <w:start w:val="1"/>
      <w:numFmt w:val="decimal"/>
      <w:lvlText w:val="%1."/>
      <w:lvlJc w:val="left"/>
      <w:pPr>
        <w:tabs>
          <w:tab w:val="num" w:pos="895"/>
        </w:tabs>
        <w:ind w:left="895" w:hanging="360"/>
      </w:pPr>
      <w:rPr>
        <w:rFonts w:hint="default"/>
      </w:rPr>
    </w:lvl>
    <w:lvl w:ilvl="1">
      <w:start w:val="1"/>
      <w:numFmt w:val="bullet"/>
      <w:lvlText w:val="-"/>
      <w:lvlJc w:val="left"/>
      <w:pPr>
        <w:tabs>
          <w:tab w:val="num" w:pos="1615"/>
        </w:tabs>
        <w:ind w:left="1615" w:hanging="360"/>
      </w:pPr>
      <w:rPr>
        <w:rFonts w:ascii="Arial" w:hAnsi="Arial" w:hint="default"/>
      </w:rPr>
    </w:lvl>
    <w:lvl w:ilvl="2">
      <w:start w:val="1"/>
      <w:numFmt w:val="bullet"/>
      <w:lvlText w:val="–"/>
      <w:lvlJc w:val="left"/>
      <w:pPr>
        <w:tabs>
          <w:tab w:val="num" w:pos="1701"/>
        </w:tabs>
        <w:ind w:left="1440" w:firstLine="0"/>
      </w:pPr>
      <w:rPr>
        <w:rFonts w:ascii="Times" w:eastAsia="Times New Roman" w:hAnsi="Times" w:cs="Times" w:hint="default"/>
      </w:rPr>
    </w:lvl>
    <w:lvl w:ilvl="3">
      <w:start w:val="1"/>
      <w:numFmt w:val="decimal"/>
      <w:lvlText w:val="%4."/>
      <w:lvlJc w:val="left"/>
      <w:pPr>
        <w:tabs>
          <w:tab w:val="num" w:pos="3055"/>
        </w:tabs>
        <w:ind w:left="3055" w:hanging="360"/>
      </w:pPr>
    </w:lvl>
    <w:lvl w:ilvl="4">
      <w:start w:val="1"/>
      <w:numFmt w:val="lowerLetter"/>
      <w:lvlText w:val="%5."/>
      <w:lvlJc w:val="left"/>
      <w:pPr>
        <w:tabs>
          <w:tab w:val="num" w:pos="3775"/>
        </w:tabs>
        <w:ind w:left="3775" w:hanging="360"/>
      </w:pPr>
    </w:lvl>
    <w:lvl w:ilvl="5">
      <w:start w:val="1"/>
      <w:numFmt w:val="lowerRoman"/>
      <w:lvlText w:val="%6."/>
      <w:lvlJc w:val="right"/>
      <w:pPr>
        <w:tabs>
          <w:tab w:val="num" w:pos="4495"/>
        </w:tabs>
        <w:ind w:left="4495" w:hanging="180"/>
      </w:pPr>
    </w:lvl>
    <w:lvl w:ilvl="6">
      <w:start w:val="1"/>
      <w:numFmt w:val="decimal"/>
      <w:lvlText w:val="%7."/>
      <w:lvlJc w:val="left"/>
      <w:pPr>
        <w:tabs>
          <w:tab w:val="num" w:pos="5215"/>
        </w:tabs>
        <w:ind w:left="5215" w:hanging="360"/>
      </w:pPr>
    </w:lvl>
    <w:lvl w:ilvl="7">
      <w:start w:val="1"/>
      <w:numFmt w:val="lowerLetter"/>
      <w:lvlText w:val="%8."/>
      <w:lvlJc w:val="left"/>
      <w:pPr>
        <w:tabs>
          <w:tab w:val="num" w:pos="5935"/>
        </w:tabs>
        <w:ind w:left="5935" w:hanging="360"/>
      </w:pPr>
    </w:lvl>
    <w:lvl w:ilvl="8">
      <w:start w:val="1"/>
      <w:numFmt w:val="lowerRoman"/>
      <w:lvlText w:val="%9."/>
      <w:lvlJc w:val="right"/>
      <w:pPr>
        <w:tabs>
          <w:tab w:val="num" w:pos="6655"/>
        </w:tabs>
        <w:ind w:left="6655" w:hanging="180"/>
      </w:pPr>
    </w:lvl>
  </w:abstractNum>
  <w:abstractNum w:abstractNumId="12" w15:restartNumberingAfterBreak="0">
    <w:nsid w:val="3BAA2B2E"/>
    <w:multiLevelType w:val="hybridMultilevel"/>
    <w:tmpl w:val="3A785AAE"/>
    <w:lvl w:ilvl="0" w:tplc="63CC0F9C">
      <w:start w:val="1"/>
      <w:numFmt w:val="bullet"/>
      <w:pStyle w:val="ListBullet"/>
      <w:lvlText w:val=""/>
      <w:lvlJc w:val="left"/>
      <w:pPr>
        <w:tabs>
          <w:tab w:val="num" w:pos="360"/>
        </w:tabs>
        <w:ind w:left="360" w:hanging="360"/>
      </w:pPr>
      <w:rPr>
        <w:rFonts w:ascii="Symbol" w:hAnsi="Symbol" w:hint="default"/>
        <w:b/>
        <w:i w:val="0"/>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C52263"/>
    <w:multiLevelType w:val="hybridMultilevel"/>
    <w:tmpl w:val="D9A2B5D4"/>
    <w:lvl w:ilvl="0" w:tplc="E75EC364">
      <w:start w:val="1"/>
      <w:numFmt w:val="lowerLetter"/>
      <w:lvlText w:val="%1)"/>
      <w:lvlJc w:val="left"/>
      <w:pPr>
        <w:ind w:left="720" w:hanging="360"/>
      </w:pPr>
      <w:rPr>
        <w:rFonts w:ascii="Arial" w:eastAsia="Times New Roman" w:hAnsi="Arial"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E15336"/>
    <w:multiLevelType w:val="hybridMultilevel"/>
    <w:tmpl w:val="2C2CD9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2FA3C09"/>
    <w:multiLevelType w:val="hybridMultilevel"/>
    <w:tmpl w:val="8FEE3C2C"/>
    <w:lvl w:ilvl="0" w:tplc="B7282336">
      <w:start w:val="1"/>
      <w:numFmt w:val="bullet"/>
      <w:pStyle w:val="ListBul3"/>
      <w:lvlText w:val="–"/>
      <w:lvlJc w:val="left"/>
      <w:pPr>
        <w:tabs>
          <w:tab w:val="num" w:pos="1440"/>
        </w:tabs>
        <w:ind w:left="1440" w:hanging="360"/>
      </w:pPr>
      <w:rPr>
        <w:rFonts w:ascii="Courier New" w:hAnsi="Courier New" w:hint="default"/>
        <w:b/>
        <w:i w:val="0"/>
        <w:color w:val="auto"/>
      </w:rPr>
    </w:lvl>
    <w:lvl w:ilvl="1" w:tplc="D51AD3C8">
      <w:start w:val="1"/>
      <w:numFmt w:val="bullet"/>
      <w:lvlText w:val="-"/>
      <w:lvlJc w:val="left"/>
      <w:pPr>
        <w:tabs>
          <w:tab w:val="num" w:pos="720"/>
        </w:tabs>
        <w:ind w:left="720" w:hanging="360"/>
      </w:pPr>
      <w:rPr>
        <w:rFonts w:ascii="Courier New" w:hAnsi="Courier New" w:hint="default"/>
        <w:b/>
        <w:i w:val="0"/>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6" w15:restartNumberingAfterBreak="0">
    <w:nsid w:val="443A2D78"/>
    <w:multiLevelType w:val="hybridMultilevel"/>
    <w:tmpl w:val="9FD67E3E"/>
    <w:lvl w:ilvl="0" w:tplc="49FA6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765B7C"/>
    <w:multiLevelType w:val="hybridMultilevel"/>
    <w:tmpl w:val="79565974"/>
    <w:lvl w:ilvl="0" w:tplc="5290B9F8">
      <w:start w:val="1"/>
      <w:numFmt w:val="lowerLetter"/>
      <w:lvlText w:val="%1)"/>
      <w:lvlJc w:val="left"/>
      <w:pPr>
        <w:ind w:left="720" w:hanging="360"/>
      </w:pPr>
      <w:rPr>
        <w:rFonts w:hint="default"/>
        <w:lang w:val="en-US"/>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1339E7"/>
    <w:multiLevelType w:val="multilevel"/>
    <w:tmpl w:val="CC12804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cs="Times New Roman" w:hint="default"/>
        <w:b/>
        <w:bCs w:val="0"/>
        <w:i w:val="0"/>
        <w:iCs w:val="0"/>
        <w:caps w:val="0"/>
        <w:smallCaps w:val="0"/>
        <w:strike w:val="0"/>
        <w:dstrike w:val="0"/>
        <w:noProof w:val="0"/>
        <w:vanish w:val="0"/>
        <w:color w:val="000000"/>
        <w:spacing w:val="0"/>
        <w:w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360" w:hanging="360"/>
      </w:pPr>
      <w:rPr>
        <w:rFonts w:cs="Times New Roman"/>
        <w:b w:val="0"/>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9" w15:restartNumberingAfterBreak="0">
    <w:nsid w:val="4B0C40E2"/>
    <w:multiLevelType w:val="multilevel"/>
    <w:tmpl w:val="FB00F892"/>
    <w:lvl w:ilvl="0">
      <w:start w:val="1"/>
      <w:numFmt w:val="upperLetter"/>
      <w:pStyle w:val="Heading1Appendix"/>
      <w:lvlText w:val="Appendix %1."/>
      <w:lvlJc w:val="left"/>
      <w:pPr>
        <w:ind w:left="360" w:hanging="360"/>
      </w:pPr>
      <w:rPr>
        <w:rFonts w:hint="default"/>
      </w:rPr>
    </w:lvl>
    <w:lvl w:ilvl="1">
      <w:start w:val="1"/>
      <w:numFmt w:val="decimal"/>
      <w:pStyle w:val="Heading2Appendix"/>
      <w:lvlText w:val="%1.%2."/>
      <w:lvlJc w:val="left"/>
      <w:pPr>
        <w:ind w:left="360" w:hanging="360"/>
      </w:pPr>
      <w:rPr>
        <w:rFonts w:cs="Times New Roman" w:hint="default"/>
        <w:i w:val="0"/>
        <w:iCs w:val="0"/>
        <w:caps w:val="0"/>
        <w:smallCaps w:val="0"/>
        <w:strike w:val="0"/>
        <w:dstrike w:val="0"/>
        <w:vanish w:val="0"/>
        <w:color w:val="000000"/>
        <w:spacing w:val="0"/>
        <w:w w:val="0"/>
        <w:ker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Appendix"/>
      <w:lvlText w:val="%1.%2.%3."/>
      <w:lvlJc w:val="left"/>
      <w:pPr>
        <w:ind w:left="360" w:hanging="360"/>
      </w:pPr>
      <w:rPr>
        <w:rFonts w:cs="Times New Roman" w:hint="default"/>
        <w:i w:val="0"/>
        <w:iCs w:val="0"/>
        <w:caps w:val="0"/>
        <w:smallCaps w:val="0"/>
        <w:strike w:val="0"/>
        <w:dstrike w:val="0"/>
        <w:vanish w:val="0"/>
        <w:color w:val="000000"/>
        <w:spacing w:val="0"/>
        <w:kern w:val="0"/>
        <w:sz w:val="28"/>
        <w:szCs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Appendix"/>
      <w:lvlText w:val="%1.%2.%3.%4."/>
      <w:lvlJc w:val="left"/>
      <w:pPr>
        <w:ind w:left="360" w:hanging="360"/>
      </w:pPr>
      <w:rPr>
        <w:rFonts w:cs="Times New Roman" w:hint="default"/>
        <w:i w:val="0"/>
        <w:iCs w:val="0"/>
        <w:caps w:val="0"/>
        <w:smallCaps w:val="0"/>
        <w:strike w:val="0"/>
        <w:dstrike w:val="0"/>
        <w:vanish w:val="0"/>
        <w:color w:val="000000"/>
        <w:spacing w:val="0"/>
        <w:ker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0" w15:restartNumberingAfterBreak="0">
    <w:nsid w:val="4B8459D0"/>
    <w:multiLevelType w:val="multilevel"/>
    <w:tmpl w:val="BF14EECC"/>
    <w:styleLink w:val="Appendix"/>
    <w:lvl w:ilvl="0">
      <w:start w:val="1"/>
      <w:numFmt w:val="upperLetter"/>
      <w:lvlText w:val="Appendix %1"/>
      <w:lvlJc w:val="left"/>
      <w:pPr>
        <w:ind w:left="0" w:firstLine="0"/>
      </w:pPr>
      <w:rPr>
        <w:rFonts w:ascii="Arial" w:hAnsi="Arial" w:hint="default"/>
        <w:b/>
        <w:i w:val="0"/>
        <w:sz w:val="36"/>
      </w:rPr>
    </w:lvl>
    <w:lvl w:ilvl="1">
      <w:start w:val="1"/>
      <w:numFmt w:val="decimal"/>
      <w:lvlText w:val="A.%2"/>
      <w:lvlJc w:val="left"/>
      <w:pPr>
        <w:ind w:left="0" w:firstLine="0"/>
      </w:pPr>
      <w:rPr>
        <w:rFonts w:hint="default"/>
      </w:rPr>
    </w:lvl>
    <w:lvl w:ilvl="2">
      <w:start w:val="1"/>
      <w:numFmt w:val="decimal"/>
      <w:isLgl/>
      <w:lvlText w:val="A.%3.%2"/>
      <w:lvlJc w:val="left"/>
      <w:pPr>
        <w:ind w:left="0" w:firstLine="0"/>
      </w:pPr>
      <w:rPr>
        <w:rFonts w:hint="default"/>
      </w:rPr>
    </w:lvl>
    <w:lvl w:ilvl="3">
      <w:start w:val="1"/>
      <w:numFmt w:val="none"/>
      <w:isLgl/>
      <w:lvlText w:val="A.%1.%2.%3"/>
      <w:lvlJc w:val="left"/>
      <w:pPr>
        <w:ind w:left="0" w:firstLine="0"/>
      </w:pPr>
      <w:rPr>
        <w:rFonts w:hint="default"/>
      </w:rPr>
    </w:lvl>
    <w:lvl w:ilvl="4">
      <w:start w:val="1"/>
      <w:numFmt w:val="decimal"/>
      <w:isLgl/>
      <w:lvlText w:val="A.%5.%1.%2.%3"/>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DB323DA"/>
    <w:multiLevelType w:val="hybridMultilevel"/>
    <w:tmpl w:val="052EFB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43AE8"/>
    <w:multiLevelType w:val="hybridMultilevel"/>
    <w:tmpl w:val="E99A7F62"/>
    <w:lvl w:ilvl="0" w:tplc="7062F6EC">
      <w:start w:val="1"/>
      <w:numFmt w:val="decimal"/>
      <w:pStyle w:val="TableFootNot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A70D2B"/>
    <w:multiLevelType w:val="hybridMultilevel"/>
    <w:tmpl w:val="675EDB36"/>
    <w:lvl w:ilvl="0" w:tplc="677A4828">
      <w:start w:val="1"/>
      <w:numFmt w:val="decimal"/>
      <w:pStyle w:val="ListNum"/>
      <w:lvlText w:val="%1."/>
      <w:lvlJc w:val="left"/>
      <w:pPr>
        <w:ind w:left="720" w:hanging="360"/>
      </w:pPr>
      <w:rPr>
        <w:i w:val="0"/>
        <w:iCs w:val="0"/>
        <w:caps w:val="0"/>
        <w:smallCaps w:val="0"/>
        <w:strike w:val="0"/>
        <w:dstrike w:val="0"/>
        <w:noProof w:val="0"/>
        <w:vanish w:val="0"/>
        <w:color w:val="000000"/>
        <w:spacing w:val="0"/>
        <w:ker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D7E6DBE">
      <w:start w:val="1"/>
      <w:numFmt w:val="lowerLetter"/>
      <w:pStyle w:val="ListAlpha"/>
      <w:lvlText w:val="%2)"/>
      <w:lvlJc w:val="left"/>
      <w:pPr>
        <w:tabs>
          <w:tab w:val="num" w:pos="1440"/>
        </w:tabs>
        <w:ind w:left="1440" w:hanging="360"/>
      </w:pPr>
      <w:rPr>
        <w:rFonts w:hint="default"/>
        <w:b w:val="0"/>
        <w:i w:val="0"/>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34B729F"/>
    <w:multiLevelType w:val="hybridMultilevel"/>
    <w:tmpl w:val="AD6A50DE"/>
    <w:lvl w:ilvl="0" w:tplc="E0688230">
      <w:start w:val="1"/>
      <w:numFmt w:val="bullet"/>
      <w:pStyle w:val="ListBul1"/>
      <w:lvlText w:val="•"/>
      <w:lvlJc w:val="left"/>
      <w:pPr>
        <w:tabs>
          <w:tab w:val="num" w:pos="720"/>
        </w:tabs>
        <w:ind w:left="720" w:hanging="360"/>
      </w:pPr>
      <w:rPr>
        <w:rFonts w:ascii="Arial Black" w:hAnsi="Arial Black" w:hint="default"/>
        <w:b/>
        <w:i w:val="0"/>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A186734"/>
    <w:multiLevelType w:val="hybridMultilevel"/>
    <w:tmpl w:val="1BD6400C"/>
    <w:lvl w:ilvl="0" w:tplc="9420F41C">
      <w:start w:val="1"/>
      <w:numFmt w:val="bullet"/>
      <w:lvlText w:val=""/>
      <w:lvlJc w:val="left"/>
      <w:pPr>
        <w:tabs>
          <w:tab w:val="num" w:pos="2100"/>
        </w:tabs>
        <w:ind w:left="2100" w:hanging="360"/>
      </w:pPr>
      <w:rPr>
        <w:rFonts w:ascii="Symbol" w:hAnsi="Symbol" w:hint="default"/>
        <w:b w:val="0"/>
        <w:i w:val="0"/>
        <w:color w:val="auto"/>
        <w:sz w:val="24"/>
      </w:rPr>
    </w:lvl>
    <w:lvl w:ilvl="1" w:tplc="455431FA">
      <w:start w:val="1"/>
      <w:numFmt w:val="bullet"/>
      <w:lvlText w:val="o"/>
      <w:lvlJc w:val="left"/>
      <w:pPr>
        <w:tabs>
          <w:tab w:val="num" w:pos="660"/>
        </w:tabs>
        <w:ind w:left="660" w:hanging="360"/>
      </w:pPr>
      <w:rPr>
        <w:rFonts w:ascii="Courier New" w:hAnsi="Courier New" w:cs="Courier New" w:hint="default"/>
      </w:rPr>
    </w:lvl>
    <w:lvl w:ilvl="2" w:tplc="04090005">
      <w:start w:val="1"/>
      <w:numFmt w:val="bullet"/>
      <w:lvlText w:val=""/>
      <w:lvlJc w:val="left"/>
      <w:pPr>
        <w:tabs>
          <w:tab w:val="num" w:pos="1380"/>
        </w:tabs>
        <w:ind w:left="1380" w:hanging="360"/>
      </w:pPr>
      <w:rPr>
        <w:rFonts w:ascii="Wingdings" w:hAnsi="Wingdings" w:hint="default"/>
      </w:rPr>
    </w:lvl>
    <w:lvl w:ilvl="3" w:tplc="87180D30">
      <w:start w:val="1"/>
      <w:numFmt w:val="bullet"/>
      <w:pStyle w:val="RB1RefBullet"/>
      <w:lvlText w:val="•"/>
      <w:lvlJc w:val="left"/>
      <w:pPr>
        <w:tabs>
          <w:tab w:val="num" w:pos="2100"/>
        </w:tabs>
        <w:ind w:left="2100" w:hanging="360"/>
      </w:pPr>
      <w:rPr>
        <w:rFonts w:ascii="Arial Black" w:hAnsi="Arial Black" w:hint="default"/>
        <w:b w:val="0"/>
        <w:i w:val="0"/>
        <w:color w:val="auto"/>
        <w:sz w:val="24"/>
      </w:rPr>
    </w:lvl>
    <w:lvl w:ilvl="4" w:tplc="04090003" w:tentative="1">
      <w:start w:val="1"/>
      <w:numFmt w:val="bullet"/>
      <w:lvlText w:val="o"/>
      <w:lvlJc w:val="left"/>
      <w:pPr>
        <w:tabs>
          <w:tab w:val="num" w:pos="2820"/>
        </w:tabs>
        <w:ind w:left="2820" w:hanging="360"/>
      </w:pPr>
      <w:rPr>
        <w:rFonts w:ascii="Courier New" w:hAnsi="Courier New" w:cs="Courier New" w:hint="default"/>
      </w:rPr>
    </w:lvl>
    <w:lvl w:ilvl="5" w:tplc="04090005" w:tentative="1">
      <w:start w:val="1"/>
      <w:numFmt w:val="bullet"/>
      <w:lvlText w:val=""/>
      <w:lvlJc w:val="left"/>
      <w:pPr>
        <w:tabs>
          <w:tab w:val="num" w:pos="3540"/>
        </w:tabs>
        <w:ind w:left="3540" w:hanging="360"/>
      </w:pPr>
      <w:rPr>
        <w:rFonts w:ascii="Wingdings" w:hAnsi="Wingdings" w:hint="default"/>
      </w:rPr>
    </w:lvl>
    <w:lvl w:ilvl="6" w:tplc="04090001" w:tentative="1">
      <w:start w:val="1"/>
      <w:numFmt w:val="bullet"/>
      <w:lvlText w:val=""/>
      <w:lvlJc w:val="left"/>
      <w:pPr>
        <w:tabs>
          <w:tab w:val="num" w:pos="4260"/>
        </w:tabs>
        <w:ind w:left="4260" w:hanging="360"/>
      </w:pPr>
      <w:rPr>
        <w:rFonts w:ascii="Symbol" w:hAnsi="Symbol" w:hint="default"/>
      </w:rPr>
    </w:lvl>
    <w:lvl w:ilvl="7" w:tplc="04090003" w:tentative="1">
      <w:start w:val="1"/>
      <w:numFmt w:val="bullet"/>
      <w:lvlText w:val="o"/>
      <w:lvlJc w:val="left"/>
      <w:pPr>
        <w:tabs>
          <w:tab w:val="num" w:pos="4980"/>
        </w:tabs>
        <w:ind w:left="4980" w:hanging="360"/>
      </w:pPr>
      <w:rPr>
        <w:rFonts w:ascii="Courier New" w:hAnsi="Courier New" w:cs="Courier New" w:hint="default"/>
      </w:rPr>
    </w:lvl>
    <w:lvl w:ilvl="8" w:tplc="04090005" w:tentative="1">
      <w:start w:val="1"/>
      <w:numFmt w:val="bullet"/>
      <w:lvlText w:val=""/>
      <w:lvlJc w:val="left"/>
      <w:pPr>
        <w:tabs>
          <w:tab w:val="num" w:pos="5700"/>
        </w:tabs>
        <w:ind w:left="5700" w:hanging="360"/>
      </w:pPr>
      <w:rPr>
        <w:rFonts w:ascii="Wingdings" w:hAnsi="Wingdings" w:hint="default"/>
      </w:rPr>
    </w:lvl>
  </w:abstractNum>
  <w:abstractNum w:abstractNumId="26" w15:restartNumberingAfterBreak="0">
    <w:nsid w:val="6FE738A3"/>
    <w:multiLevelType w:val="hybridMultilevel"/>
    <w:tmpl w:val="D9A2B5D4"/>
    <w:lvl w:ilvl="0" w:tplc="E75EC364">
      <w:start w:val="1"/>
      <w:numFmt w:val="lowerLetter"/>
      <w:lvlText w:val="%1)"/>
      <w:lvlJc w:val="left"/>
      <w:pPr>
        <w:ind w:left="720" w:hanging="360"/>
      </w:pPr>
      <w:rPr>
        <w:rFonts w:ascii="Arial" w:eastAsia="Times New Roman" w:hAnsi="Arial"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03876"/>
    <w:multiLevelType w:val="hybridMultilevel"/>
    <w:tmpl w:val="6374AE32"/>
    <w:lvl w:ilvl="0" w:tplc="48323ABA">
      <w:start w:val="1"/>
      <w:numFmt w:val="lowerLetter"/>
      <w:lvlText w:val="%1)"/>
      <w:lvlJc w:val="left"/>
      <w:pPr>
        <w:ind w:left="720" w:hanging="360"/>
      </w:pPr>
      <w:rPr>
        <w:rFonts w:hint="default"/>
        <w:lang w:val="x-none"/>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D0003D"/>
    <w:multiLevelType w:val="hybridMultilevel"/>
    <w:tmpl w:val="A5E002F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30A256E"/>
    <w:multiLevelType w:val="hybridMultilevel"/>
    <w:tmpl w:val="D13430D6"/>
    <w:lvl w:ilvl="0" w:tplc="04090017">
      <w:start w:val="1"/>
      <w:numFmt w:val="lowerLetter"/>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91B9E"/>
    <w:multiLevelType w:val="hybridMultilevel"/>
    <w:tmpl w:val="743A3EAA"/>
    <w:lvl w:ilvl="0" w:tplc="798200EC">
      <w:start w:val="1"/>
      <w:numFmt w:val="lowerLetter"/>
      <w:lvlText w:val="%1)"/>
      <w:lvlJc w:val="left"/>
      <w:pPr>
        <w:ind w:left="720" w:hanging="360"/>
      </w:pPr>
      <w:rPr>
        <w:rFonts w:ascii="Arial" w:eastAsia="Times New Roman" w:hAnsi="Arial" w:cs="Times New Roman"/>
        <w:lang w:val="x-none"/>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E0310"/>
    <w:multiLevelType w:val="hybridMultilevel"/>
    <w:tmpl w:val="89249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8"/>
  </w:num>
  <w:num w:numId="4">
    <w:abstractNumId w:val="15"/>
  </w:num>
  <w:num w:numId="5">
    <w:abstractNumId w:val="25"/>
  </w:num>
  <w:num w:numId="6">
    <w:abstractNumId w:val="6"/>
  </w:num>
  <w:num w:numId="7">
    <w:abstractNumId w:val="12"/>
  </w:num>
  <w:num w:numId="8">
    <w:abstractNumId w:val="23"/>
  </w:num>
  <w:num w:numId="9">
    <w:abstractNumId w:val="1"/>
    <w:lvlOverride w:ilvl="0">
      <w:lvl w:ilvl="0">
        <w:start w:val="1"/>
        <w:numFmt w:val="bullet"/>
        <w:pStyle w:val="WarningHead"/>
        <w:lvlText w:val="WARNING"/>
        <w:legacy w:legacy="1" w:legacySpace="0" w:legacyIndent="0"/>
        <w:lvlJc w:val="center"/>
        <w:rPr>
          <w:rFonts w:ascii="Helvetica" w:hAnsi="Helvetica" w:cs="Helvetica" w:hint="default"/>
          <w:b/>
          <w:bCs/>
          <w:i w:val="0"/>
          <w:iCs w:val="0"/>
          <w:strike w:val="0"/>
          <w:color w:val="FF0000"/>
          <w:sz w:val="24"/>
          <w:szCs w:val="24"/>
          <w:u w:val="none"/>
        </w:rPr>
      </w:lvl>
    </w:lvlOverride>
  </w:num>
  <w:num w:numId="10">
    <w:abstractNumId w:val="18"/>
  </w:num>
  <w:num w:numId="11">
    <w:abstractNumId w:val="4"/>
  </w:num>
  <w:num w:numId="12">
    <w:abstractNumId w:val="3"/>
  </w:num>
  <w:num w:numId="13">
    <w:abstractNumId w:val="0"/>
  </w:num>
  <w:num w:numId="14">
    <w:abstractNumId w:val="22"/>
  </w:num>
  <w:num w:numId="15">
    <w:abstractNumId w:val="20"/>
  </w:num>
  <w:num w:numId="16">
    <w:abstractNumId w:val="19"/>
  </w:num>
  <w:num w:numId="17">
    <w:abstractNumId w:val="18"/>
  </w:num>
  <w:num w:numId="18">
    <w:abstractNumId w:val="10"/>
  </w:num>
  <w:num w:numId="19">
    <w:abstractNumId w:val="17"/>
  </w:num>
  <w:num w:numId="20">
    <w:abstractNumId w:val="30"/>
  </w:num>
  <w:num w:numId="21">
    <w:abstractNumId w:val="29"/>
  </w:num>
  <w:num w:numId="22">
    <w:abstractNumId w:val="9"/>
  </w:num>
  <w:num w:numId="23">
    <w:abstractNumId w:val="27"/>
  </w:num>
  <w:num w:numId="24">
    <w:abstractNumId w:val="21"/>
  </w:num>
  <w:num w:numId="25">
    <w:abstractNumId w:val="5"/>
  </w:num>
  <w:num w:numId="26">
    <w:abstractNumId w:val="31"/>
  </w:num>
  <w:num w:numId="27">
    <w:abstractNumId w:val="13"/>
  </w:num>
  <w:num w:numId="28">
    <w:abstractNumId w:val="7"/>
  </w:num>
  <w:num w:numId="29">
    <w:abstractNumId w:val="26"/>
  </w:num>
  <w:num w:numId="30">
    <w:abstractNumId w:val="16"/>
  </w:num>
  <w:num w:numId="31">
    <w:abstractNumId w:val="14"/>
  </w:num>
  <w:num w:numId="32">
    <w:abstractNumId w:val="18"/>
  </w:num>
  <w:num w:numId="33">
    <w:abstractNumId w:val="28"/>
  </w:num>
  <w:num w:numId="3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es-MX" w:vendorID="64" w:dllVersion="0" w:nlCheck="1" w:checkStyle="0"/>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87"/>
  <w:characterSpacingControl w:val="doNotCompress"/>
  <w:hdrShapeDefaults>
    <o:shapedefaults v:ext="edit" spidmax="2049" style="mso-width-relative:margin;mso-height-relative:margin"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5E"/>
    <w:rsid w:val="00000643"/>
    <w:rsid w:val="00001E1E"/>
    <w:rsid w:val="00002B3F"/>
    <w:rsid w:val="00006B79"/>
    <w:rsid w:val="00006EA2"/>
    <w:rsid w:val="000073EC"/>
    <w:rsid w:val="000075D3"/>
    <w:rsid w:val="00007F62"/>
    <w:rsid w:val="000112F0"/>
    <w:rsid w:val="00011D9D"/>
    <w:rsid w:val="00013B73"/>
    <w:rsid w:val="00014439"/>
    <w:rsid w:val="00015D95"/>
    <w:rsid w:val="00015E42"/>
    <w:rsid w:val="000223E8"/>
    <w:rsid w:val="00022D06"/>
    <w:rsid w:val="0002305D"/>
    <w:rsid w:val="000267C1"/>
    <w:rsid w:val="00027006"/>
    <w:rsid w:val="00027B27"/>
    <w:rsid w:val="00027E63"/>
    <w:rsid w:val="0003069B"/>
    <w:rsid w:val="00030CD4"/>
    <w:rsid w:val="00033A60"/>
    <w:rsid w:val="00034382"/>
    <w:rsid w:val="000359B7"/>
    <w:rsid w:val="00040728"/>
    <w:rsid w:val="000411CE"/>
    <w:rsid w:val="00042237"/>
    <w:rsid w:val="00042EF8"/>
    <w:rsid w:val="00045425"/>
    <w:rsid w:val="00046E81"/>
    <w:rsid w:val="00046EBF"/>
    <w:rsid w:val="00047F66"/>
    <w:rsid w:val="000503D8"/>
    <w:rsid w:val="00050B7E"/>
    <w:rsid w:val="000513F6"/>
    <w:rsid w:val="00051D1E"/>
    <w:rsid w:val="000523A8"/>
    <w:rsid w:val="0005282B"/>
    <w:rsid w:val="00055D64"/>
    <w:rsid w:val="0005740B"/>
    <w:rsid w:val="000579B1"/>
    <w:rsid w:val="0006046F"/>
    <w:rsid w:val="00061068"/>
    <w:rsid w:val="00061949"/>
    <w:rsid w:val="0006199E"/>
    <w:rsid w:val="00061BDD"/>
    <w:rsid w:val="00062CB7"/>
    <w:rsid w:val="00062F51"/>
    <w:rsid w:val="000668D1"/>
    <w:rsid w:val="00067C71"/>
    <w:rsid w:val="00070D9B"/>
    <w:rsid w:val="000749F2"/>
    <w:rsid w:val="00077F83"/>
    <w:rsid w:val="0008080A"/>
    <w:rsid w:val="00080858"/>
    <w:rsid w:val="000810FA"/>
    <w:rsid w:val="00081172"/>
    <w:rsid w:val="00081851"/>
    <w:rsid w:val="00083733"/>
    <w:rsid w:val="0008474B"/>
    <w:rsid w:val="00085B39"/>
    <w:rsid w:val="00086A3A"/>
    <w:rsid w:val="00086AC3"/>
    <w:rsid w:val="0009040C"/>
    <w:rsid w:val="000904FD"/>
    <w:rsid w:val="00090882"/>
    <w:rsid w:val="00091376"/>
    <w:rsid w:val="00091DA7"/>
    <w:rsid w:val="00091EA3"/>
    <w:rsid w:val="000928B0"/>
    <w:rsid w:val="00093D70"/>
    <w:rsid w:val="00093F0B"/>
    <w:rsid w:val="00094B6B"/>
    <w:rsid w:val="00096F72"/>
    <w:rsid w:val="00097EB0"/>
    <w:rsid w:val="000A018C"/>
    <w:rsid w:val="000A0B42"/>
    <w:rsid w:val="000A1FA1"/>
    <w:rsid w:val="000A432B"/>
    <w:rsid w:val="000A4559"/>
    <w:rsid w:val="000A484C"/>
    <w:rsid w:val="000A73F2"/>
    <w:rsid w:val="000A792E"/>
    <w:rsid w:val="000B1D0C"/>
    <w:rsid w:val="000B2344"/>
    <w:rsid w:val="000B2A1D"/>
    <w:rsid w:val="000B31A2"/>
    <w:rsid w:val="000B339F"/>
    <w:rsid w:val="000B3DA7"/>
    <w:rsid w:val="000B43BB"/>
    <w:rsid w:val="000B4D03"/>
    <w:rsid w:val="000B502C"/>
    <w:rsid w:val="000B5B6E"/>
    <w:rsid w:val="000B5F3F"/>
    <w:rsid w:val="000B695B"/>
    <w:rsid w:val="000C02F7"/>
    <w:rsid w:val="000C0609"/>
    <w:rsid w:val="000C247C"/>
    <w:rsid w:val="000C432C"/>
    <w:rsid w:val="000C4BA2"/>
    <w:rsid w:val="000C4C02"/>
    <w:rsid w:val="000C5095"/>
    <w:rsid w:val="000C548A"/>
    <w:rsid w:val="000C5A14"/>
    <w:rsid w:val="000C6FE8"/>
    <w:rsid w:val="000D2DEB"/>
    <w:rsid w:val="000D4129"/>
    <w:rsid w:val="000D59A8"/>
    <w:rsid w:val="000D59EC"/>
    <w:rsid w:val="000D6433"/>
    <w:rsid w:val="000D7470"/>
    <w:rsid w:val="000E0230"/>
    <w:rsid w:val="000E2750"/>
    <w:rsid w:val="000E2BC8"/>
    <w:rsid w:val="000E2E45"/>
    <w:rsid w:val="000E383B"/>
    <w:rsid w:val="000E45BF"/>
    <w:rsid w:val="000E5075"/>
    <w:rsid w:val="000E5428"/>
    <w:rsid w:val="000E61CA"/>
    <w:rsid w:val="000E6E6D"/>
    <w:rsid w:val="000E7862"/>
    <w:rsid w:val="000F0E33"/>
    <w:rsid w:val="000F26E3"/>
    <w:rsid w:val="000F38B6"/>
    <w:rsid w:val="000F46FE"/>
    <w:rsid w:val="000F4C1D"/>
    <w:rsid w:val="000F57BF"/>
    <w:rsid w:val="000F6F0F"/>
    <w:rsid w:val="001012A5"/>
    <w:rsid w:val="0010180C"/>
    <w:rsid w:val="00101C34"/>
    <w:rsid w:val="001020FC"/>
    <w:rsid w:val="0010290F"/>
    <w:rsid w:val="001030B2"/>
    <w:rsid w:val="001033C2"/>
    <w:rsid w:val="00104F68"/>
    <w:rsid w:val="00106D5F"/>
    <w:rsid w:val="00106DF8"/>
    <w:rsid w:val="00107483"/>
    <w:rsid w:val="00107774"/>
    <w:rsid w:val="00112E95"/>
    <w:rsid w:val="00112FC1"/>
    <w:rsid w:val="00113A7F"/>
    <w:rsid w:val="00113A8E"/>
    <w:rsid w:val="00114F9E"/>
    <w:rsid w:val="00115AE4"/>
    <w:rsid w:val="00115C6C"/>
    <w:rsid w:val="00117BE5"/>
    <w:rsid w:val="001210A6"/>
    <w:rsid w:val="0012123C"/>
    <w:rsid w:val="00121B59"/>
    <w:rsid w:val="0012200B"/>
    <w:rsid w:val="001222A7"/>
    <w:rsid w:val="00124821"/>
    <w:rsid w:val="00124C3E"/>
    <w:rsid w:val="00124E28"/>
    <w:rsid w:val="00125558"/>
    <w:rsid w:val="00125F4E"/>
    <w:rsid w:val="001262A6"/>
    <w:rsid w:val="00127744"/>
    <w:rsid w:val="001316F0"/>
    <w:rsid w:val="00131740"/>
    <w:rsid w:val="00131E04"/>
    <w:rsid w:val="00132538"/>
    <w:rsid w:val="00132B3D"/>
    <w:rsid w:val="00133F8B"/>
    <w:rsid w:val="001347AE"/>
    <w:rsid w:val="0013515A"/>
    <w:rsid w:val="0013525A"/>
    <w:rsid w:val="00135C31"/>
    <w:rsid w:val="00140BEE"/>
    <w:rsid w:val="0014370D"/>
    <w:rsid w:val="001441E5"/>
    <w:rsid w:val="0014436B"/>
    <w:rsid w:val="00144DC3"/>
    <w:rsid w:val="001459CD"/>
    <w:rsid w:val="00146A3C"/>
    <w:rsid w:val="00151514"/>
    <w:rsid w:val="00151625"/>
    <w:rsid w:val="001522C9"/>
    <w:rsid w:val="0015706D"/>
    <w:rsid w:val="001605F9"/>
    <w:rsid w:val="00160A80"/>
    <w:rsid w:val="00161793"/>
    <w:rsid w:val="00162417"/>
    <w:rsid w:val="001632EF"/>
    <w:rsid w:val="001634D8"/>
    <w:rsid w:val="001639F2"/>
    <w:rsid w:val="00163B6A"/>
    <w:rsid w:val="00163C4B"/>
    <w:rsid w:val="00164305"/>
    <w:rsid w:val="0016614F"/>
    <w:rsid w:val="00167487"/>
    <w:rsid w:val="0017131C"/>
    <w:rsid w:val="00171974"/>
    <w:rsid w:val="00171D38"/>
    <w:rsid w:val="001745AA"/>
    <w:rsid w:val="001755EC"/>
    <w:rsid w:val="001768CB"/>
    <w:rsid w:val="00183FAC"/>
    <w:rsid w:val="001841AB"/>
    <w:rsid w:val="00185FA9"/>
    <w:rsid w:val="0018625D"/>
    <w:rsid w:val="001863C8"/>
    <w:rsid w:val="00187625"/>
    <w:rsid w:val="00192EEE"/>
    <w:rsid w:val="00196073"/>
    <w:rsid w:val="001972D0"/>
    <w:rsid w:val="00197C9A"/>
    <w:rsid w:val="00197C9F"/>
    <w:rsid w:val="001A0C31"/>
    <w:rsid w:val="001A0D41"/>
    <w:rsid w:val="001A15B4"/>
    <w:rsid w:val="001A2636"/>
    <w:rsid w:val="001A276C"/>
    <w:rsid w:val="001A27B2"/>
    <w:rsid w:val="001A3549"/>
    <w:rsid w:val="001A45C4"/>
    <w:rsid w:val="001A56F5"/>
    <w:rsid w:val="001A587C"/>
    <w:rsid w:val="001A58D8"/>
    <w:rsid w:val="001A5C37"/>
    <w:rsid w:val="001A73B2"/>
    <w:rsid w:val="001A7EA5"/>
    <w:rsid w:val="001B0CA2"/>
    <w:rsid w:val="001B2DF7"/>
    <w:rsid w:val="001B4C1D"/>
    <w:rsid w:val="001B7208"/>
    <w:rsid w:val="001B75CB"/>
    <w:rsid w:val="001C04C3"/>
    <w:rsid w:val="001C0BB3"/>
    <w:rsid w:val="001C20FB"/>
    <w:rsid w:val="001C26B9"/>
    <w:rsid w:val="001C4477"/>
    <w:rsid w:val="001C4BB6"/>
    <w:rsid w:val="001C54F3"/>
    <w:rsid w:val="001C75D0"/>
    <w:rsid w:val="001D0176"/>
    <w:rsid w:val="001D12E7"/>
    <w:rsid w:val="001D14FB"/>
    <w:rsid w:val="001D1A8E"/>
    <w:rsid w:val="001D333F"/>
    <w:rsid w:val="001D3CDA"/>
    <w:rsid w:val="001D4426"/>
    <w:rsid w:val="001D5B59"/>
    <w:rsid w:val="001D69D2"/>
    <w:rsid w:val="001D7545"/>
    <w:rsid w:val="001E1890"/>
    <w:rsid w:val="001E290E"/>
    <w:rsid w:val="001E3B2D"/>
    <w:rsid w:val="001E577D"/>
    <w:rsid w:val="001E7567"/>
    <w:rsid w:val="001F1103"/>
    <w:rsid w:val="001F1E6B"/>
    <w:rsid w:val="001F2530"/>
    <w:rsid w:val="001F3160"/>
    <w:rsid w:val="001F53B6"/>
    <w:rsid w:val="001F5688"/>
    <w:rsid w:val="00200ED7"/>
    <w:rsid w:val="002025A7"/>
    <w:rsid w:val="0020315A"/>
    <w:rsid w:val="00203C3A"/>
    <w:rsid w:val="00203F4D"/>
    <w:rsid w:val="002043D9"/>
    <w:rsid w:val="00204FE7"/>
    <w:rsid w:val="002070D4"/>
    <w:rsid w:val="00207139"/>
    <w:rsid w:val="0021366E"/>
    <w:rsid w:val="00213E50"/>
    <w:rsid w:val="002157A1"/>
    <w:rsid w:val="0021756B"/>
    <w:rsid w:val="00220125"/>
    <w:rsid w:val="002201AE"/>
    <w:rsid w:val="002204BD"/>
    <w:rsid w:val="00220A3F"/>
    <w:rsid w:val="00220ABC"/>
    <w:rsid w:val="00220EF7"/>
    <w:rsid w:val="002222C3"/>
    <w:rsid w:val="00222346"/>
    <w:rsid w:val="00222B6B"/>
    <w:rsid w:val="00223516"/>
    <w:rsid w:val="00224B36"/>
    <w:rsid w:val="00224EF5"/>
    <w:rsid w:val="00226022"/>
    <w:rsid w:val="00227A5F"/>
    <w:rsid w:val="00227C9F"/>
    <w:rsid w:val="00230182"/>
    <w:rsid w:val="00230231"/>
    <w:rsid w:val="00232C09"/>
    <w:rsid w:val="002351B2"/>
    <w:rsid w:val="00237A37"/>
    <w:rsid w:val="00237E6F"/>
    <w:rsid w:val="00242015"/>
    <w:rsid w:val="002432CF"/>
    <w:rsid w:val="0024470D"/>
    <w:rsid w:val="00245FD9"/>
    <w:rsid w:val="0024639F"/>
    <w:rsid w:val="0024660D"/>
    <w:rsid w:val="002471C8"/>
    <w:rsid w:val="00250110"/>
    <w:rsid w:val="002502FC"/>
    <w:rsid w:val="00250E7E"/>
    <w:rsid w:val="00250F64"/>
    <w:rsid w:val="002510E6"/>
    <w:rsid w:val="002518F3"/>
    <w:rsid w:val="0025196B"/>
    <w:rsid w:val="00251D69"/>
    <w:rsid w:val="00252D6E"/>
    <w:rsid w:val="00252FC1"/>
    <w:rsid w:val="0025356E"/>
    <w:rsid w:val="00253A57"/>
    <w:rsid w:val="002554C4"/>
    <w:rsid w:val="002555E7"/>
    <w:rsid w:val="00256E1C"/>
    <w:rsid w:val="00261761"/>
    <w:rsid w:val="00263181"/>
    <w:rsid w:val="00263722"/>
    <w:rsid w:val="002658BF"/>
    <w:rsid w:val="002669AE"/>
    <w:rsid w:val="00266EAD"/>
    <w:rsid w:val="0026743C"/>
    <w:rsid w:val="00267D72"/>
    <w:rsid w:val="00271D6B"/>
    <w:rsid w:val="00274019"/>
    <w:rsid w:val="00274EE2"/>
    <w:rsid w:val="002758A7"/>
    <w:rsid w:val="00275BE4"/>
    <w:rsid w:val="00275C42"/>
    <w:rsid w:val="00276591"/>
    <w:rsid w:val="00276E71"/>
    <w:rsid w:val="00277D30"/>
    <w:rsid w:val="00280F3F"/>
    <w:rsid w:val="00281136"/>
    <w:rsid w:val="002819B1"/>
    <w:rsid w:val="0028279D"/>
    <w:rsid w:val="00282E10"/>
    <w:rsid w:val="00283187"/>
    <w:rsid w:val="0028384B"/>
    <w:rsid w:val="00285DF4"/>
    <w:rsid w:val="002874C2"/>
    <w:rsid w:val="002905B4"/>
    <w:rsid w:val="00290710"/>
    <w:rsid w:val="00291BBF"/>
    <w:rsid w:val="00291F2E"/>
    <w:rsid w:val="00292F68"/>
    <w:rsid w:val="002970D9"/>
    <w:rsid w:val="002970F0"/>
    <w:rsid w:val="00297AE5"/>
    <w:rsid w:val="002A05CD"/>
    <w:rsid w:val="002A1C42"/>
    <w:rsid w:val="002A2374"/>
    <w:rsid w:val="002A2C60"/>
    <w:rsid w:val="002A3E63"/>
    <w:rsid w:val="002A4196"/>
    <w:rsid w:val="002A5614"/>
    <w:rsid w:val="002A57E3"/>
    <w:rsid w:val="002A5E89"/>
    <w:rsid w:val="002A6DBF"/>
    <w:rsid w:val="002A7B68"/>
    <w:rsid w:val="002A7C08"/>
    <w:rsid w:val="002B0310"/>
    <w:rsid w:val="002B03D6"/>
    <w:rsid w:val="002B0550"/>
    <w:rsid w:val="002B0B4B"/>
    <w:rsid w:val="002B1500"/>
    <w:rsid w:val="002B20E6"/>
    <w:rsid w:val="002B40DA"/>
    <w:rsid w:val="002B5991"/>
    <w:rsid w:val="002B5B83"/>
    <w:rsid w:val="002B6A21"/>
    <w:rsid w:val="002B71E5"/>
    <w:rsid w:val="002B7BE2"/>
    <w:rsid w:val="002C02F9"/>
    <w:rsid w:val="002C0610"/>
    <w:rsid w:val="002C2570"/>
    <w:rsid w:val="002C4156"/>
    <w:rsid w:val="002C43DB"/>
    <w:rsid w:val="002C4820"/>
    <w:rsid w:val="002C4CBB"/>
    <w:rsid w:val="002C5252"/>
    <w:rsid w:val="002C6546"/>
    <w:rsid w:val="002C7673"/>
    <w:rsid w:val="002D09C4"/>
    <w:rsid w:val="002D1DC1"/>
    <w:rsid w:val="002D4A2A"/>
    <w:rsid w:val="002D67E5"/>
    <w:rsid w:val="002D6CBA"/>
    <w:rsid w:val="002E19FE"/>
    <w:rsid w:val="002E7115"/>
    <w:rsid w:val="002F017C"/>
    <w:rsid w:val="002F081A"/>
    <w:rsid w:val="002F0B6C"/>
    <w:rsid w:val="002F1E3B"/>
    <w:rsid w:val="002F21FA"/>
    <w:rsid w:val="002F225C"/>
    <w:rsid w:val="002F384F"/>
    <w:rsid w:val="002F4586"/>
    <w:rsid w:val="002F5D85"/>
    <w:rsid w:val="002F77F6"/>
    <w:rsid w:val="002F784B"/>
    <w:rsid w:val="00300680"/>
    <w:rsid w:val="00301050"/>
    <w:rsid w:val="00302284"/>
    <w:rsid w:val="003054E5"/>
    <w:rsid w:val="00305A1F"/>
    <w:rsid w:val="00305B52"/>
    <w:rsid w:val="003061D0"/>
    <w:rsid w:val="0031028A"/>
    <w:rsid w:val="00310ABE"/>
    <w:rsid w:val="0031148F"/>
    <w:rsid w:val="00311870"/>
    <w:rsid w:val="00313363"/>
    <w:rsid w:val="00313433"/>
    <w:rsid w:val="003138C7"/>
    <w:rsid w:val="00313B20"/>
    <w:rsid w:val="00314A34"/>
    <w:rsid w:val="0031532B"/>
    <w:rsid w:val="00315AA0"/>
    <w:rsid w:val="0032087B"/>
    <w:rsid w:val="00321334"/>
    <w:rsid w:val="0032188F"/>
    <w:rsid w:val="00321B5E"/>
    <w:rsid w:val="00322DB1"/>
    <w:rsid w:val="00322FB7"/>
    <w:rsid w:val="003230F8"/>
    <w:rsid w:val="003239D4"/>
    <w:rsid w:val="00324734"/>
    <w:rsid w:val="00324745"/>
    <w:rsid w:val="0032491D"/>
    <w:rsid w:val="00325542"/>
    <w:rsid w:val="00326840"/>
    <w:rsid w:val="00327271"/>
    <w:rsid w:val="00327FF0"/>
    <w:rsid w:val="0033131E"/>
    <w:rsid w:val="0033142E"/>
    <w:rsid w:val="00331DDF"/>
    <w:rsid w:val="00331F26"/>
    <w:rsid w:val="00333EB3"/>
    <w:rsid w:val="00334E0F"/>
    <w:rsid w:val="0033530E"/>
    <w:rsid w:val="00336A6F"/>
    <w:rsid w:val="0034011B"/>
    <w:rsid w:val="00340139"/>
    <w:rsid w:val="003409B9"/>
    <w:rsid w:val="00342921"/>
    <w:rsid w:val="00342B43"/>
    <w:rsid w:val="00342E4D"/>
    <w:rsid w:val="00343376"/>
    <w:rsid w:val="003435BA"/>
    <w:rsid w:val="00343B92"/>
    <w:rsid w:val="00343DB5"/>
    <w:rsid w:val="00344198"/>
    <w:rsid w:val="00345670"/>
    <w:rsid w:val="00346573"/>
    <w:rsid w:val="00346897"/>
    <w:rsid w:val="00350142"/>
    <w:rsid w:val="00351D88"/>
    <w:rsid w:val="003521FE"/>
    <w:rsid w:val="003522CE"/>
    <w:rsid w:val="0035406F"/>
    <w:rsid w:val="00355800"/>
    <w:rsid w:val="003575C8"/>
    <w:rsid w:val="00357645"/>
    <w:rsid w:val="00357EBF"/>
    <w:rsid w:val="00361E51"/>
    <w:rsid w:val="00362313"/>
    <w:rsid w:val="0036349C"/>
    <w:rsid w:val="00365192"/>
    <w:rsid w:val="0036661C"/>
    <w:rsid w:val="00370DFB"/>
    <w:rsid w:val="00370F31"/>
    <w:rsid w:val="003721B9"/>
    <w:rsid w:val="0037249B"/>
    <w:rsid w:val="003726B4"/>
    <w:rsid w:val="00372D78"/>
    <w:rsid w:val="0037382B"/>
    <w:rsid w:val="00373C19"/>
    <w:rsid w:val="00375D50"/>
    <w:rsid w:val="00376E09"/>
    <w:rsid w:val="00376F99"/>
    <w:rsid w:val="00377055"/>
    <w:rsid w:val="00377207"/>
    <w:rsid w:val="00377E12"/>
    <w:rsid w:val="003801BD"/>
    <w:rsid w:val="00380DAE"/>
    <w:rsid w:val="003812B7"/>
    <w:rsid w:val="00381319"/>
    <w:rsid w:val="0038165F"/>
    <w:rsid w:val="003817BB"/>
    <w:rsid w:val="00381E2D"/>
    <w:rsid w:val="00382778"/>
    <w:rsid w:val="0038365B"/>
    <w:rsid w:val="0038543A"/>
    <w:rsid w:val="00386022"/>
    <w:rsid w:val="00386525"/>
    <w:rsid w:val="00387A57"/>
    <w:rsid w:val="00390B0D"/>
    <w:rsid w:val="00392D6B"/>
    <w:rsid w:val="00393634"/>
    <w:rsid w:val="0039424C"/>
    <w:rsid w:val="00395223"/>
    <w:rsid w:val="00397ED4"/>
    <w:rsid w:val="003A2CF2"/>
    <w:rsid w:val="003A30F6"/>
    <w:rsid w:val="003A55DF"/>
    <w:rsid w:val="003A688D"/>
    <w:rsid w:val="003B11EE"/>
    <w:rsid w:val="003B16EC"/>
    <w:rsid w:val="003B1B29"/>
    <w:rsid w:val="003B24B3"/>
    <w:rsid w:val="003B3070"/>
    <w:rsid w:val="003B37F8"/>
    <w:rsid w:val="003B3F9B"/>
    <w:rsid w:val="003B4308"/>
    <w:rsid w:val="003B7A54"/>
    <w:rsid w:val="003C1E7F"/>
    <w:rsid w:val="003C50F1"/>
    <w:rsid w:val="003C6070"/>
    <w:rsid w:val="003C687C"/>
    <w:rsid w:val="003C69F6"/>
    <w:rsid w:val="003C6AF2"/>
    <w:rsid w:val="003C7366"/>
    <w:rsid w:val="003C74BC"/>
    <w:rsid w:val="003D2182"/>
    <w:rsid w:val="003D2D7D"/>
    <w:rsid w:val="003D349D"/>
    <w:rsid w:val="003D37F9"/>
    <w:rsid w:val="003D55C5"/>
    <w:rsid w:val="003E0B31"/>
    <w:rsid w:val="003E0E10"/>
    <w:rsid w:val="003E2998"/>
    <w:rsid w:val="003E2D6B"/>
    <w:rsid w:val="003E4CB6"/>
    <w:rsid w:val="003E4F52"/>
    <w:rsid w:val="003E578A"/>
    <w:rsid w:val="003E628A"/>
    <w:rsid w:val="003E6576"/>
    <w:rsid w:val="003E6A85"/>
    <w:rsid w:val="003F0F45"/>
    <w:rsid w:val="003F1398"/>
    <w:rsid w:val="003F33F1"/>
    <w:rsid w:val="003F37A1"/>
    <w:rsid w:val="003F6488"/>
    <w:rsid w:val="003F648A"/>
    <w:rsid w:val="003F683F"/>
    <w:rsid w:val="003F7613"/>
    <w:rsid w:val="003F7CB2"/>
    <w:rsid w:val="004011E8"/>
    <w:rsid w:val="00401834"/>
    <w:rsid w:val="0040198A"/>
    <w:rsid w:val="00401D2A"/>
    <w:rsid w:val="00404586"/>
    <w:rsid w:val="00404CA4"/>
    <w:rsid w:val="0040570E"/>
    <w:rsid w:val="00406323"/>
    <w:rsid w:val="004067B2"/>
    <w:rsid w:val="00412485"/>
    <w:rsid w:val="00413AB1"/>
    <w:rsid w:val="00414604"/>
    <w:rsid w:val="00414AC6"/>
    <w:rsid w:val="004157DB"/>
    <w:rsid w:val="00415A02"/>
    <w:rsid w:val="00415AD6"/>
    <w:rsid w:val="00416282"/>
    <w:rsid w:val="00416551"/>
    <w:rsid w:val="00416777"/>
    <w:rsid w:val="004171C3"/>
    <w:rsid w:val="004171F8"/>
    <w:rsid w:val="004176EA"/>
    <w:rsid w:val="00420220"/>
    <w:rsid w:val="004218A3"/>
    <w:rsid w:val="00424A3D"/>
    <w:rsid w:val="00424C79"/>
    <w:rsid w:val="00426143"/>
    <w:rsid w:val="0042646E"/>
    <w:rsid w:val="004272C9"/>
    <w:rsid w:val="00427D51"/>
    <w:rsid w:val="00430A93"/>
    <w:rsid w:val="00432392"/>
    <w:rsid w:val="00432A7A"/>
    <w:rsid w:val="00433026"/>
    <w:rsid w:val="00433313"/>
    <w:rsid w:val="00434D6A"/>
    <w:rsid w:val="00435612"/>
    <w:rsid w:val="0043740E"/>
    <w:rsid w:val="004378E7"/>
    <w:rsid w:val="00437F56"/>
    <w:rsid w:val="004400DB"/>
    <w:rsid w:val="00440E07"/>
    <w:rsid w:val="004418F0"/>
    <w:rsid w:val="00441B9C"/>
    <w:rsid w:val="0044379B"/>
    <w:rsid w:val="004438A4"/>
    <w:rsid w:val="00443AF2"/>
    <w:rsid w:val="00444924"/>
    <w:rsid w:val="004452D3"/>
    <w:rsid w:val="0044604C"/>
    <w:rsid w:val="00446F9A"/>
    <w:rsid w:val="00447CB4"/>
    <w:rsid w:val="00451CAE"/>
    <w:rsid w:val="00452D47"/>
    <w:rsid w:val="00454A9F"/>
    <w:rsid w:val="004609A6"/>
    <w:rsid w:val="00464C14"/>
    <w:rsid w:val="00464CA0"/>
    <w:rsid w:val="00466153"/>
    <w:rsid w:val="0046755F"/>
    <w:rsid w:val="0046797C"/>
    <w:rsid w:val="00473159"/>
    <w:rsid w:val="0047359E"/>
    <w:rsid w:val="004738D0"/>
    <w:rsid w:val="00473CDF"/>
    <w:rsid w:val="00474997"/>
    <w:rsid w:val="00477041"/>
    <w:rsid w:val="004770C4"/>
    <w:rsid w:val="004821E7"/>
    <w:rsid w:val="00482551"/>
    <w:rsid w:val="00482D24"/>
    <w:rsid w:val="0048340D"/>
    <w:rsid w:val="00484A21"/>
    <w:rsid w:val="00485868"/>
    <w:rsid w:val="0048652B"/>
    <w:rsid w:val="0048706F"/>
    <w:rsid w:val="00487E51"/>
    <w:rsid w:val="00490841"/>
    <w:rsid w:val="00490A74"/>
    <w:rsid w:val="00491058"/>
    <w:rsid w:val="0049158B"/>
    <w:rsid w:val="004918D9"/>
    <w:rsid w:val="00496CE0"/>
    <w:rsid w:val="00497370"/>
    <w:rsid w:val="004A0980"/>
    <w:rsid w:val="004A1829"/>
    <w:rsid w:val="004A4D8F"/>
    <w:rsid w:val="004A5557"/>
    <w:rsid w:val="004A74F1"/>
    <w:rsid w:val="004B2CC4"/>
    <w:rsid w:val="004B4FC3"/>
    <w:rsid w:val="004B56AF"/>
    <w:rsid w:val="004B62B0"/>
    <w:rsid w:val="004B6B4B"/>
    <w:rsid w:val="004B6F31"/>
    <w:rsid w:val="004B78FB"/>
    <w:rsid w:val="004B7CEA"/>
    <w:rsid w:val="004C024A"/>
    <w:rsid w:val="004C0950"/>
    <w:rsid w:val="004C0A8A"/>
    <w:rsid w:val="004C1022"/>
    <w:rsid w:val="004C107B"/>
    <w:rsid w:val="004C1C61"/>
    <w:rsid w:val="004C1EF1"/>
    <w:rsid w:val="004C24D4"/>
    <w:rsid w:val="004C44CF"/>
    <w:rsid w:val="004C4C17"/>
    <w:rsid w:val="004C5662"/>
    <w:rsid w:val="004C5D5A"/>
    <w:rsid w:val="004C6D75"/>
    <w:rsid w:val="004C74F3"/>
    <w:rsid w:val="004C787A"/>
    <w:rsid w:val="004C793B"/>
    <w:rsid w:val="004C79A8"/>
    <w:rsid w:val="004D17FE"/>
    <w:rsid w:val="004D20AC"/>
    <w:rsid w:val="004D240A"/>
    <w:rsid w:val="004D393F"/>
    <w:rsid w:val="004D4732"/>
    <w:rsid w:val="004D4736"/>
    <w:rsid w:val="004D5465"/>
    <w:rsid w:val="004E0AFF"/>
    <w:rsid w:val="004E0CED"/>
    <w:rsid w:val="004E0DEA"/>
    <w:rsid w:val="004E1CFD"/>
    <w:rsid w:val="004E2B62"/>
    <w:rsid w:val="004E35DF"/>
    <w:rsid w:val="004E36EA"/>
    <w:rsid w:val="004E38A8"/>
    <w:rsid w:val="004E4C5F"/>
    <w:rsid w:val="004E4EAC"/>
    <w:rsid w:val="004E71EE"/>
    <w:rsid w:val="004F0516"/>
    <w:rsid w:val="004F0D71"/>
    <w:rsid w:val="004F1095"/>
    <w:rsid w:val="004F2341"/>
    <w:rsid w:val="004F2C72"/>
    <w:rsid w:val="004F582D"/>
    <w:rsid w:val="004F5BF2"/>
    <w:rsid w:val="004F6E94"/>
    <w:rsid w:val="004F7AE6"/>
    <w:rsid w:val="004F7E88"/>
    <w:rsid w:val="004F7FF4"/>
    <w:rsid w:val="005003D0"/>
    <w:rsid w:val="00503A6A"/>
    <w:rsid w:val="00503EBE"/>
    <w:rsid w:val="005040BD"/>
    <w:rsid w:val="00505E6A"/>
    <w:rsid w:val="0051040B"/>
    <w:rsid w:val="00510ABC"/>
    <w:rsid w:val="00513982"/>
    <w:rsid w:val="005169D0"/>
    <w:rsid w:val="00521D7D"/>
    <w:rsid w:val="00522902"/>
    <w:rsid w:val="00522F50"/>
    <w:rsid w:val="005246A3"/>
    <w:rsid w:val="00527BF2"/>
    <w:rsid w:val="00530E48"/>
    <w:rsid w:val="00531678"/>
    <w:rsid w:val="00533AA2"/>
    <w:rsid w:val="00534912"/>
    <w:rsid w:val="00534CED"/>
    <w:rsid w:val="00535E1C"/>
    <w:rsid w:val="005360D4"/>
    <w:rsid w:val="00537FCB"/>
    <w:rsid w:val="005408DE"/>
    <w:rsid w:val="00540C5D"/>
    <w:rsid w:val="00540D4A"/>
    <w:rsid w:val="00540F45"/>
    <w:rsid w:val="00541525"/>
    <w:rsid w:val="0054216D"/>
    <w:rsid w:val="0054283B"/>
    <w:rsid w:val="00544195"/>
    <w:rsid w:val="00544EC3"/>
    <w:rsid w:val="00546C01"/>
    <w:rsid w:val="00550472"/>
    <w:rsid w:val="00550E9B"/>
    <w:rsid w:val="005541C6"/>
    <w:rsid w:val="005543D1"/>
    <w:rsid w:val="00554753"/>
    <w:rsid w:val="00555A11"/>
    <w:rsid w:val="005568B5"/>
    <w:rsid w:val="0056078E"/>
    <w:rsid w:val="0056158E"/>
    <w:rsid w:val="0056357E"/>
    <w:rsid w:val="00563D75"/>
    <w:rsid w:val="005647E5"/>
    <w:rsid w:val="00565471"/>
    <w:rsid w:val="005673AD"/>
    <w:rsid w:val="0056798C"/>
    <w:rsid w:val="0057261A"/>
    <w:rsid w:val="00572934"/>
    <w:rsid w:val="00575179"/>
    <w:rsid w:val="00575D56"/>
    <w:rsid w:val="00575EDC"/>
    <w:rsid w:val="00577F4A"/>
    <w:rsid w:val="005804E7"/>
    <w:rsid w:val="0058065D"/>
    <w:rsid w:val="0058101F"/>
    <w:rsid w:val="005831AF"/>
    <w:rsid w:val="005837D5"/>
    <w:rsid w:val="00583FAF"/>
    <w:rsid w:val="00584698"/>
    <w:rsid w:val="00584DBE"/>
    <w:rsid w:val="00584E5B"/>
    <w:rsid w:val="0059126A"/>
    <w:rsid w:val="00591FB1"/>
    <w:rsid w:val="005922D8"/>
    <w:rsid w:val="00593CCE"/>
    <w:rsid w:val="0059736E"/>
    <w:rsid w:val="005A0FDC"/>
    <w:rsid w:val="005A1A31"/>
    <w:rsid w:val="005A234A"/>
    <w:rsid w:val="005A242B"/>
    <w:rsid w:val="005A333A"/>
    <w:rsid w:val="005A3FE3"/>
    <w:rsid w:val="005A4F52"/>
    <w:rsid w:val="005A643A"/>
    <w:rsid w:val="005A73FA"/>
    <w:rsid w:val="005B0036"/>
    <w:rsid w:val="005B0196"/>
    <w:rsid w:val="005B031B"/>
    <w:rsid w:val="005B0424"/>
    <w:rsid w:val="005B05BE"/>
    <w:rsid w:val="005B0FBB"/>
    <w:rsid w:val="005B2514"/>
    <w:rsid w:val="005B273A"/>
    <w:rsid w:val="005B49D9"/>
    <w:rsid w:val="005B4A1F"/>
    <w:rsid w:val="005B4D03"/>
    <w:rsid w:val="005C1571"/>
    <w:rsid w:val="005C22CC"/>
    <w:rsid w:val="005C27AD"/>
    <w:rsid w:val="005C2B01"/>
    <w:rsid w:val="005C3DE9"/>
    <w:rsid w:val="005C730A"/>
    <w:rsid w:val="005D312B"/>
    <w:rsid w:val="005D364F"/>
    <w:rsid w:val="005D4433"/>
    <w:rsid w:val="005D5639"/>
    <w:rsid w:val="005D6098"/>
    <w:rsid w:val="005D6325"/>
    <w:rsid w:val="005E1601"/>
    <w:rsid w:val="005E1755"/>
    <w:rsid w:val="005E301C"/>
    <w:rsid w:val="005E31E4"/>
    <w:rsid w:val="005E4D3C"/>
    <w:rsid w:val="005E5C87"/>
    <w:rsid w:val="005E7AA4"/>
    <w:rsid w:val="005E7C3B"/>
    <w:rsid w:val="005E7ECF"/>
    <w:rsid w:val="005F081B"/>
    <w:rsid w:val="005F2503"/>
    <w:rsid w:val="005F2593"/>
    <w:rsid w:val="005F325F"/>
    <w:rsid w:val="005F39AD"/>
    <w:rsid w:val="005F5860"/>
    <w:rsid w:val="005F5C12"/>
    <w:rsid w:val="00600C67"/>
    <w:rsid w:val="006018EF"/>
    <w:rsid w:val="00603DAF"/>
    <w:rsid w:val="0060504B"/>
    <w:rsid w:val="00605675"/>
    <w:rsid w:val="00605876"/>
    <w:rsid w:val="00605885"/>
    <w:rsid w:val="006107F2"/>
    <w:rsid w:val="00610A86"/>
    <w:rsid w:val="00611AB7"/>
    <w:rsid w:val="006123A8"/>
    <w:rsid w:val="00612E2E"/>
    <w:rsid w:val="006155AE"/>
    <w:rsid w:val="00617416"/>
    <w:rsid w:val="006175F3"/>
    <w:rsid w:val="00622E02"/>
    <w:rsid w:val="00623140"/>
    <w:rsid w:val="006238E5"/>
    <w:rsid w:val="00624D91"/>
    <w:rsid w:val="006255F7"/>
    <w:rsid w:val="0062628D"/>
    <w:rsid w:val="006301F2"/>
    <w:rsid w:val="00630C04"/>
    <w:rsid w:val="00631A67"/>
    <w:rsid w:val="00632B11"/>
    <w:rsid w:val="00633220"/>
    <w:rsid w:val="00633AA0"/>
    <w:rsid w:val="0064092A"/>
    <w:rsid w:val="006411B8"/>
    <w:rsid w:val="00641213"/>
    <w:rsid w:val="00642602"/>
    <w:rsid w:val="006428A4"/>
    <w:rsid w:val="00642A94"/>
    <w:rsid w:val="00642F67"/>
    <w:rsid w:val="006435F8"/>
    <w:rsid w:val="006437DD"/>
    <w:rsid w:val="00643E33"/>
    <w:rsid w:val="0064763E"/>
    <w:rsid w:val="00647683"/>
    <w:rsid w:val="006505A3"/>
    <w:rsid w:val="006521F4"/>
    <w:rsid w:val="006522FC"/>
    <w:rsid w:val="00653977"/>
    <w:rsid w:val="006544F4"/>
    <w:rsid w:val="00654B1B"/>
    <w:rsid w:val="006562D0"/>
    <w:rsid w:val="006563E3"/>
    <w:rsid w:val="00656788"/>
    <w:rsid w:val="00657440"/>
    <w:rsid w:val="00660016"/>
    <w:rsid w:val="006614A1"/>
    <w:rsid w:val="00661949"/>
    <w:rsid w:val="0066223F"/>
    <w:rsid w:val="00663D1F"/>
    <w:rsid w:val="00663D8B"/>
    <w:rsid w:val="00665ABC"/>
    <w:rsid w:val="00665BDD"/>
    <w:rsid w:val="00666000"/>
    <w:rsid w:val="00666557"/>
    <w:rsid w:val="00666E93"/>
    <w:rsid w:val="00667963"/>
    <w:rsid w:val="0067047C"/>
    <w:rsid w:val="00674154"/>
    <w:rsid w:val="006746A6"/>
    <w:rsid w:val="00674F8B"/>
    <w:rsid w:val="006750AC"/>
    <w:rsid w:val="006779F6"/>
    <w:rsid w:val="006819AE"/>
    <w:rsid w:val="00682348"/>
    <w:rsid w:val="00682F5B"/>
    <w:rsid w:val="0068391F"/>
    <w:rsid w:val="00686201"/>
    <w:rsid w:val="0068657C"/>
    <w:rsid w:val="00687789"/>
    <w:rsid w:val="00687C59"/>
    <w:rsid w:val="006901E7"/>
    <w:rsid w:val="00692C08"/>
    <w:rsid w:val="00693626"/>
    <w:rsid w:val="006A011C"/>
    <w:rsid w:val="006A15EB"/>
    <w:rsid w:val="006A189E"/>
    <w:rsid w:val="006A26CB"/>
    <w:rsid w:val="006A2820"/>
    <w:rsid w:val="006A2C59"/>
    <w:rsid w:val="006A34D0"/>
    <w:rsid w:val="006A4B22"/>
    <w:rsid w:val="006A57EC"/>
    <w:rsid w:val="006A5D9F"/>
    <w:rsid w:val="006A5E98"/>
    <w:rsid w:val="006A6886"/>
    <w:rsid w:val="006A73D3"/>
    <w:rsid w:val="006B130C"/>
    <w:rsid w:val="006B1E03"/>
    <w:rsid w:val="006B2132"/>
    <w:rsid w:val="006B217C"/>
    <w:rsid w:val="006B40EB"/>
    <w:rsid w:val="006B48AF"/>
    <w:rsid w:val="006B62CE"/>
    <w:rsid w:val="006B673E"/>
    <w:rsid w:val="006B7381"/>
    <w:rsid w:val="006B767C"/>
    <w:rsid w:val="006B7A8B"/>
    <w:rsid w:val="006C0581"/>
    <w:rsid w:val="006C1439"/>
    <w:rsid w:val="006C17E3"/>
    <w:rsid w:val="006C1F91"/>
    <w:rsid w:val="006C2912"/>
    <w:rsid w:val="006C3011"/>
    <w:rsid w:val="006C3A9C"/>
    <w:rsid w:val="006C407C"/>
    <w:rsid w:val="006C4BDA"/>
    <w:rsid w:val="006C5720"/>
    <w:rsid w:val="006C58FF"/>
    <w:rsid w:val="006C669C"/>
    <w:rsid w:val="006C6B0E"/>
    <w:rsid w:val="006C6C38"/>
    <w:rsid w:val="006C6D4B"/>
    <w:rsid w:val="006D043D"/>
    <w:rsid w:val="006D0C2C"/>
    <w:rsid w:val="006D34AC"/>
    <w:rsid w:val="006D56D2"/>
    <w:rsid w:val="006D57A2"/>
    <w:rsid w:val="006E1CB3"/>
    <w:rsid w:val="006E20A9"/>
    <w:rsid w:val="006E3A0C"/>
    <w:rsid w:val="006E3BD8"/>
    <w:rsid w:val="006E5786"/>
    <w:rsid w:val="006E6BE5"/>
    <w:rsid w:val="006E7450"/>
    <w:rsid w:val="006F0FAE"/>
    <w:rsid w:val="006F1ED5"/>
    <w:rsid w:val="006F2C51"/>
    <w:rsid w:val="006F3EBD"/>
    <w:rsid w:val="006F411D"/>
    <w:rsid w:val="006F5481"/>
    <w:rsid w:val="006F55D3"/>
    <w:rsid w:val="00700413"/>
    <w:rsid w:val="00702458"/>
    <w:rsid w:val="00703625"/>
    <w:rsid w:val="007039F4"/>
    <w:rsid w:val="0070429D"/>
    <w:rsid w:val="00707EE4"/>
    <w:rsid w:val="007105A7"/>
    <w:rsid w:val="00710EB8"/>
    <w:rsid w:val="0071139A"/>
    <w:rsid w:val="00711C3F"/>
    <w:rsid w:val="00713FF3"/>
    <w:rsid w:val="00714AAD"/>
    <w:rsid w:val="00714BEC"/>
    <w:rsid w:val="0071537B"/>
    <w:rsid w:val="00716710"/>
    <w:rsid w:val="007174F0"/>
    <w:rsid w:val="00720218"/>
    <w:rsid w:val="007205ED"/>
    <w:rsid w:val="00722A7E"/>
    <w:rsid w:val="00722CFC"/>
    <w:rsid w:val="0072390F"/>
    <w:rsid w:val="0072506D"/>
    <w:rsid w:val="007250FF"/>
    <w:rsid w:val="00725C3D"/>
    <w:rsid w:val="007260E1"/>
    <w:rsid w:val="00726CBF"/>
    <w:rsid w:val="00727387"/>
    <w:rsid w:val="007277D9"/>
    <w:rsid w:val="00731EC0"/>
    <w:rsid w:val="00733595"/>
    <w:rsid w:val="00733D39"/>
    <w:rsid w:val="00735EAA"/>
    <w:rsid w:val="007361C2"/>
    <w:rsid w:val="00737F41"/>
    <w:rsid w:val="00740B59"/>
    <w:rsid w:val="00740E9B"/>
    <w:rsid w:val="00741B4A"/>
    <w:rsid w:val="00741E0A"/>
    <w:rsid w:val="00743A6D"/>
    <w:rsid w:val="007442FF"/>
    <w:rsid w:val="00745FF9"/>
    <w:rsid w:val="007514A9"/>
    <w:rsid w:val="00751633"/>
    <w:rsid w:val="00751E7A"/>
    <w:rsid w:val="00753D08"/>
    <w:rsid w:val="00754BCE"/>
    <w:rsid w:val="00755202"/>
    <w:rsid w:val="00756FEA"/>
    <w:rsid w:val="00757573"/>
    <w:rsid w:val="007578AB"/>
    <w:rsid w:val="0076043A"/>
    <w:rsid w:val="00761A45"/>
    <w:rsid w:val="0076238D"/>
    <w:rsid w:val="00763B7C"/>
    <w:rsid w:val="007649D6"/>
    <w:rsid w:val="0076583E"/>
    <w:rsid w:val="00766C15"/>
    <w:rsid w:val="00766F51"/>
    <w:rsid w:val="00767C07"/>
    <w:rsid w:val="00767D85"/>
    <w:rsid w:val="007701F1"/>
    <w:rsid w:val="00771055"/>
    <w:rsid w:val="007734F0"/>
    <w:rsid w:val="00773C88"/>
    <w:rsid w:val="007754E5"/>
    <w:rsid w:val="00776F4A"/>
    <w:rsid w:val="007779F3"/>
    <w:rsid w:val="00780400"/>
    <w:rsid w:val="0078469A"/>
    <w:rsid w:val="007851C4"/>
    <w:rsid w:val="00785BA7"/>
    <w:rsid w:val="00786877"/>
    <w:rsid w:val="00787405"/>
    <w:rsid w:val="007874F1"/>
    <w:rsid w:val="00787E3F"/>
    <w:rsid w:val="00790635"/>
    <w:rsid w:val="00790A83"/>
    <w:rsid w:val="00790B3F"/>
    <w:rsid w:val="00790EEB"/>
    <w:rsid w:val="00791493"/>
    <w:rsid w:val="007917C3"/>
    <w:rsid w:val="007917E6"/>
    <w:rsid w:val="007919B8"/>
    <w:rsid w:val="00792A48"/>
    <w:rsid w:val="00792ABA"/>
    <w:rsid w:val="00792C27"/>
    <w:rsid w:val="00792E80"/>
    <w:rsid w:val="00792FA3"/>
    <w:rsid w:val="007935B5"/>
    <w:rsid w:val="007A11CA"/>
    <w:rsid w:val="007A21C2"/>
    <w:rsid w:val="007A23FA"/>
    <w:rsid w:val="007A35D5"/>
    <w:rsid w:val="007A514C"/>
    <w:rsid w:val="007A5738"/>
    <w:rsid w:val="007A7701"/>
    <w:rsid w:val="007B032E"/>
    <w:rsid w:val="007B0CF6"/>
    <w:rsid w:val="007B2994"/>
    <w:rsid w:val="007B3A9C"/>
    <w:rsid w:val="007B62FC"/>
    <w:rsid w:val="007B64CE"/>
    <w:rsid w:val="007B6B57"/>
    <w:rsid w:val="007C1D2D"/>
    <w:rsid w:val="007C4731"/>
    <w:rsid w:val="007C4F28"/>
    <w:rsid w:val="007C534D"/>
    <w:rsid w:val="007C6EF5"/>
    <w:rsid w:val="007D0A50"/>
    <w:rsid w:val="007D1BCF"/>
    <w:rsid w:val="007D247C"/>
    <w:rsid w:val="007D2D2E"/>
    <w:rsid w:val="007D4A21"/>
    <w:rsid w:val="007D6029"/>
    <w:rsid w:val="007D61AA"/>
    <w:rsid w:val="007D6242"/>
    <w:rsid w:val="007D725E"/>
    <w:rsid w:val="007D7D01"/>
    <w:rsid w:val="007E2C47"/>
    <w:rsid w:val="007E47D6"/>
    <w:rsid w:val="007E53A1"/>
    <w:rsid w:val="007E62C1"/>
    <w:rsid w:val="007E7A13"/>
    <w:rsid w:val="007E7B69"/>
    <w:rsid w:val="007E7D7B"/>
    <w:rsid w:val="007E7D84"/>
    <w:rsid w:val="007F098D"/>
    <w:rsid w:val="007F0A13"/>
    <w:rsid w:val="007F0B7A"/>
    <w:rsid w:val="007F0D88"/>
    <w:rsid w:val="007F0D8D"/>
    <w:rsid w:val="007F3E97"/>
    <w:rsid w:val="007F459A"/>
    <w:rsid w:val="007F53F1"/>
    <w:rsid w:val="007F6E05"/>
    <w:rsid w:val="007F7453"/>
    <w:rsid w:val="007F75C2"/>
    <w:rsid w:val="0080551B"/>
    <w:rsid w:val="00806415"/>
    <w:rsid w:val="00806711"/>
    <w:rsid w:val="008115D2"/>
    <w:rsid w:val="008138A5"/>
    <w:rsid w:val="00814F57"/>
    <w:rsid w:val="0081561E"/>
    <w:rsid w:val="0081562F"/>
    <w:rsid w:val="0081594B"/>
    <w:rsid w:val="0081741C"/>
    <w:rsid w:val="008209B0"/>
    <w:rsid w:val="00821F24"/>
    <w:rsid w:val="00824266"/>
    <w:rsid w:val="0082470B"/>
    <w:rsid w:val="00824D70"/>
    <w:rsid w:val="008250F0"/>
    <w:rsid w:val="00825E6D"/>
    <w:rsid w:val="0082778E"/>
    <w:rsid w:val="00830BAF"/>
    <w:rsid w:val="00830FEC"/>
    <w:rsid w:val="00831550"/>
    <w:rsid w:val="00831723"/>
    <w:rsid w:val="008328D7"/>
    <w:rsid w:val="00833B30"/>
    <w:rsid w:val="00834B01"/>
    <w:rsid w:val="0083550A"/>
    <w:rsid w:val="00835E2E"/>
    <w:rsid w:val="0083716B"/>
    <w:rsid w:val="008371D3"/>
    <w:rsid w:val="008379F7"/>
    <w:rsid w:val="00837CC4"/>
    <w:rsid w:val="00840E86"/>
    <w:rsid w:val="0084113F"/>
    <w:rsid w:val="00842C54"/>
    <w:rsid w:val="00844324"/>
    <w:rsid w:val="00844CD7"/>
    <w:rsid w:val="00847DEC"/>
    <w:rsid w:val="00851237"/>
    <w:rsid w:val="008521B6"/>
    <w:rsid w:val="008527B8"/>
    <w:rsid w:val="00854E6A"/>
    <w:rsid w:val="00856617"/>
    <w:rsid w:val="00856745"/>
    <w:rsid w:val="00856F63"/>
    <w:rsid w:val="0085789E"/>
    <w:rsid w:val="00860CEC"/>
    <w:rsid w:val="00860FFA"/>
    <w:rsid w:val="008611DF"/>
    <w:rsid w:val="00861EA4"/>
    <w:rsid w:val="00862084"/>
    <w:rsid w:val="0086379D"/>
    <w:rsid w:val="00863F2F"/>
    <w:rsid w:val="00864E27"/>
    <w:rsid w:val="008656EA"/>
    <w:rsid w:val="00865DCB"/>
    <w:rsid w:val="00866E6A"/>
    <w:rsid w:val="00870494"/>
    <w:rsid w:val="0087279D"/>
    <w:rsid w:val="00872BE7"/>
    <w:rsid w:val="00872C29"/>
    <w:rsid w:val="00872C35"/>
    <w:rsid w:val="0087308F"/>
    <w:rsid w:val="00873469"/>
    <w:rsid w:val="00877CE3"/>
    <w:rsid w:val="00881AE0"/>
    <w:rsid w:val="00882643"/>
    <w:rsid w:val="00883247"/>
    <w:rsid w:val="00884FD9"/>
    <w:rsid w:val="008866CD"/>
    <w:rsid w:val="00890135"/>
    <w:rsid w:val="00890BE1"/>
    <w:rsid w:val="00890E68"/>
    <w:rsid w:val="008915D7"/>
    <w:rsid w:val="00891851"/>
    <w:rsid w:val="00894475"/>
    <w:rsid w:val="0089475D"/>
    <w:rsid w:val="00895805"/>
    <w:rsid w:val="00897B0D"/>
    <w:rsid w:val="008A028C"/>
    <w:rsid w:val="008A032E"/>
    <w:rsid w:val="008A04A2"/>
    <w:rsid w:val="008A3D26"/>
    <w:rsid w:val="008A4664"/>
    <w:rsid w:val="008A49B3"/>
    <w:rsid w:val="008A7EB9"/>
    <w:rsid w:val="008B0FB2"/>
    <w:rsid w:val="008B10AC"/>
    <w:rsid w:val="008B118C"/>
    <w:rsid w:val="008B1586"/>
    <w:rsid w:val="008B2AEF"/>
    <w:rsid w:val="008B5C57"/>
    <w:rsid w:val="008B6025"/>
    <w:rsid w:val="008B63B9"/>
    <w:rsid w:val="008B754B"/>
    <w:rsid w:val="008B7941"/>
    <w:rsid w:val="008C02C7"/>
    <w:rsid w:val="008C0C22"/>
    <w:rsid w:val="008C0E09"/>
    <w:rsid w:val="008C138E"/>
    <w:rsid w:val="008C1E5F"/>
    <w:rsid w:val="008C2890"/>
    <w:rsid w:val="008C2CFE"/>
    <w:rsid w:val="008C35FE"/>
    <w:rsid w:val="008C4157"/>
    <w:rsid w:val="008C4FA3"/>
    <w:rsid w:val="008C5004"/>
    <w:rsid w:val="008C6295"/>
    <w:rsid w:val="008C7404"/>
    <w:rsid w:val="008C7C34"/>
    <w:rsid w:val="008D0A8A"/>
    <w:rsid w:val="008D104E"/>
    <w:rsid w:val="008D265E"/>
    <w:rsid w:val="008D4434"/>
    <w:rsid w:val="008D465E"/>
    <w:rsid w:val="008D4EFD"/>
    <w:rsid w:val="008D6CC3"/>
    <w:rsid w:val="008D718A"/>
    <w:rsid w:val="008D71B7"/>
    <w:rsid w:val="008D76E0"/>
    <w:rsid w:val="008E01B6"/>
    <w:rsid w:val="008E1B75"/>
    <w:rsid w:val="008E2633"/>
    <w:rsid w:val="008E2671"/>
    <w:rsid w:val="008E339C"/>
    <w:rsid w:val="008E344A"/>
    <w:rsid w:val="008E3CAA"/>
    <w:rsid w:val="008E42C6"/>
    <w:rsid w:val="008E47FB"/>
    <w:rsid w:val="008E5555"/>
    <w:rsid w:val="008E6EDB"/>
    <w:rsid w:val="008E6F88"/>
    <w:rsid w:val="008E718C"/>
    <w:rsid w:val="008F37AA"/>
    <w:rsid w:val="008F3844"/>
    <w:rsid w:val="008F5D17"/>
    <w:rsid w:val="008F674E"/>
    <w:rsid w:val="008F6F0A"/>
    <w:rsid w:val="00901188"/>
    <w:rsid w:val="00901238"/>
    <w:rsid w:val="00901D93"/>
    <w:rsid w:val="009020E4"/>
    <w:rsid w:val="00902252"/>
    <w:rsid w:val="00902EA2"/>
    <w:rsid w:val="0090325F"/>
    <w:rsid w:val="009036F1"/>
    <w:rsid w:val="009040B7"/>
    <w:rsid w:val="00904DAB"/>
    <w:rsid w:val="009061A2"/>
    <w:rsid w:val="00906398"/>
    <w:rsid w:val="00907AB1"/>
    <w:rsid w:val="00910151"/>
    <w:rsid w:val="00910653"/>
    <w:rsid w:val="0091078F"/>
    <w:rsid w:val="009125FD"/>
    <w:rsid w:val="00914530"/>
    <w:rsid w:val="009147D1"/>
    <w:rsid w:val="009148A6"/>
    <w:rsid w:val="0091585B"/>
    <w:rsid w:val="0091706C"/>
    <w:rsid w:val="00917206"/>
    <w:rsid w:val="00920DCC"/>
    <w:rsid w:val="0092147E"/>
    <w:rsid w:val="00921678"/>
    <w:rsid w:val="00921B09"/>
    <w:rsid w:val="00922EB1"/>
    <w:rsid w:val="00923C20"/>
    <w:rsid w:val="009245E6"/>
    <w:rsid w:val="00924829"/>
    <w:rsid w:val="00924A92"/>
    <w:rsid w:val="00924ED9"/>
    <w:rsid w:val="0092703A"/>
    <w:rsid w:val="0093193E"/>
    <w:rsid w:val="00931ABC"/>
    <w:rsid w:val="0093508F"/>
    <w:rsid w:val="0093533B"/>
    <w:rsid w:val="00935C12"/>
    <w:rsid w:val="00942397"/>
    <w:rsid w:val="009428E6"/>
    <w:rsid w:val="00943190"/>
    <w:rsid w:val="00943B07"/>
    <w:rsid w:val="00944628"/>
    <w:rsid w:val="00945A70"/>
    <w:rsid w:val="00946D03"/>
    <w:rsid w:val="00950CEE"/>
    <w:rsid w:val="00951540"/>
    <w:rsid w:val="00953D70"/>
    <w:rsid w:val="0095490F"/>
    <w:rsid w:val="009557B2"/>
    <w:rsid w:val="00956191"/>
    <w:rsid w:val="009571AD"/>
    <w:rsid w:val="00957D6C"/>
    <w:rsid w:val="00960A5C"/>
    <w:rsid w:val="00960EFB"/>
    <w:rsid w:val="00960FFA"/>
    <w:rsid w:val="00965339"/>
    <w:rsid w:val="009676AD"/>
    <w:rsid w:val="0097050C"/>
    <w:rsid w:val="0097209D"/>
    <w:rsid w:val="009731FD"/>
    <w:rsid w:val="00973C65"/>
    <w:rsid w:val="00975BB1"/>
    <w:rsid w:val="009772F8"/>
    <w:rsid w:val="00980490"/>
    <w:rsid w:val="009822E3"/>
    <w:rsid w:val="0098462F"/>
    <w:rsid w:val="009858AE"/>
    <w:rsid w:val="00986029"/>
    <w:rsid w:val="009868B4"/>
    <w:rsid w:val="00987DB8"/>
    <w:rsid w:val="00987EA1"/>
    <w:rsid w:val="009919EA"/>
    <w:rsid w:val="00991B51"/>
    <w:rsid w:val="00992A33"/>
    <w:rsid w:val="009932E1"/>
    <w:rsid w:val="00994087"/>
    <w:rsid w:val="0099526C"/>
    <w:rsid w:val="00996072"/>
    <w:rsid w:val="00996847"/>
    <w:rsid w:val="009969A2"/>
    <w:rsid w:val="0099700E"/>
    <w:rsid w:val="00997112"/>
    <w:rsid w:val="00997735"/>
    <w:rsid w:val="009A0FFE"/>
    <w:rsid w:val="009A4535"/>
    <w:rsid w:val="009A65A8"/>
    <w:rsid w:val="009B0CC6"/>
    <w:rsid w:val="009B0EAB"/>
    <w:rsid w:val="009B1ACE"/>
    <w:rsid w:val="009B1CA7"/>
    <w:rsid w:val="009B2528"/>
    <w:rsid w:val="009B30A9"/>
    <w:rsid w:val="009B34FC"/>
    <w:rsid w:val="009B69B5"/>
    <w:rsid w:val="009B74AC"/>
    <w:rsid w:val="009B773F"/>
    <w:rsid w:val="009B7C80"/>
    <w:rsid w:val="009C0110"/>
    <w:rsid w:val="009C0829"/>
    <w:rsid w:val="009C26E7"/>
    <w:rsid w:val="009C3500"/>
    <w:rsid w:val="009C4C90"/>
    <w:rsid w:val="009C5041"/>
    <w:rsid w:val="009C55DA"/>
    <w:rsid w:val="009C5D70"/>
    <w:rsid w:val="009D1E04"/>
    <w:rsid w:val="009D39BB"/>
    <w:rsid w:val="009D650B"/>
    <w:rsid w:val="009D66DB"/>
    <w:rsid w:val="009D7361"/>
    <w:rsid w:val="009D76EF"/>
    <w:rsid w:val="009D7E3B"/>
    <w:rsid w:val="009E1658"/>
    <w:rsid w:val="009E3A7B"/>
    <w:rsid w:val="009E4604"/>
    <w:rsid w:val="009E4B41"/>
    <w:rsid w:val="009E64FE"/>
    <w:rsid w:val="009E6ED5"/>
    <w:rsid w:val="009F08B0"/>
    <w:rsid w:val="009F1164"/>
    <w:rsid w:val="009F1817"/>
    <w:rsid w:val="009F2142"/>
    <w:rsid w:val="009F2209"/>
    <w:rsid w:val="009F267B"/>
    <w:rsid w:val="009F3ED7"/>
    <w:rsid w:val="009F4628"/>
    <w:rsid w:val="009F605F"/>
    <w:rsid w:val="009F6A27"/>
    <w:rsid w:val="009F6D3B"/>
    <w:rsid w:val="009F7294"/>
    <w:rsid w:val="009F7631"/>
    <w:rsid w:val="00A030C0"/>
    <w:rsid w:val="00A034E6"/>
    <w:rsid w:val="00A03A9A"/>
    <w:rsid w:val="00A04AE6"/>
    <w:rsid w:val="00A05112"/>
    <w:rsid w:val="00A05566"/>
    <w:rsid w:val="00A062EC"/>
    <w:rsid w:val="00A06B79"/>
    <w:rsid w:val="00A13F8E"/>
    <w:rsid w:val="00A151C8"/>
    <w:rsid w:val="00A156BD"/>
    <w:rsid w:val="00A164E8"/>
    <w:rsid w:val="00A16C70"/>
    <w:rsid w:val="00A16DD6"/>
    <w:rsid w:val="00A16EF1"/>
    <w:rsid w:val="00A1712C"/>
    <w:rsid w:val="00A17CE6"/>
    <w:rsid w:val="00A203F5"/>
    <w:rsid w:val="00A22D4D"/>
    <w:rsid w:val="00A247AA"/>
    <w:rsid w:val="00A24C15"/>
    <w:rsid w:val="00A250FF"/>
    <w:rsid w:val="00A25FA3"/>
    <w:rsid w:val="00A27C03"/>
    <w:rsid w:val="00A30C1E"/>
    <w:rsid w:val="00A31463"/>
    <w:rsid w:val="00A326E5"/>
    <w:rsid w:val="00A32B0B"/>
    <w:rsid w:val="00A3346A"/>
    <w:rsid w:val="00A33654"/>
    <w:rsid w:val="00A34BA0"/>
    <w:rsid w:val="00A35297"/>
    <w:rsid w:val="00A356D2"/>
    <w:rsid w:val="00A35BEF"/>
    <w:rsid w:val="00A35CE4"/>
    <w:rsid w:val="00A3670D"/>
    <w:rsid w:val="00A36AA3"/>
    <w:rsid w:val="00A37AE6"/>
    <w:rsid w:val="00A37D4C"/>
    <w:rsid w:val="00A40CFA"/>
    <w:rsid w:val="00A41AC5"/>
    <w:rsid w:val="00A423B4"/>
    <w:rsid w:val="00A43DE7"/>
    <w:rsid w:val="00A45233"/>
    <w:rsid w:val="00A4546F"/>
    <w:rsid w:val="00A45871"/>
    <w:rsid w:val="00A463D0"/>
    <w:rsid w:val="00A4673D"/>
    <w:rsid w:val="00A46C16"/>
    <w:rsid w:val="00A472E7"/>
    <w:rsid w:val="00A508ED"/>
    <w:rsid w:val="00A522BB"/>
    <w:rsid w:val="00A53088"/>
    <w:rsid w:val="00A5351F"/>
    <w:rsid w:val="00A5418E"/>
    <w:rsid w:val="00A55FE7"/>
    <w:rsid w:val="00A56305"/>
    <w:rsid w:val="00A579C0"/>
    <w:rsid w:val="00A57EA7"/>
    <w:rsid w:val="00A60B77"/>
    <w:rsid w:val="00A63ECC"/>
    <w:rsid w:val="00A641A4"/>
    <w:rsid w:val="00A66027"/>
    <w:rsid w:val="00A700CA"/>
    <w:rsid w:val="00A70F99"/>
    <w:rsid w:val="00A72216"/>
    <w:rsid w:val="00A724D7"/>
    <w:rsid w:val="00A736A9"/>
    <w:rsid w:val="00A73DB4"/>
    <w:rsid w:val="00A74A4A"/>
    <w:rsid w:val="00A75F24"/>
    <w:rsid w:val="00A768FA"/>
    <w:rsid w:val="00A773B4"/>
    <w:rsid w:val="00A77404"/>
    <w:rsid w:val="00A77C60"/>
    <w:rsid w:val="00A8040E"/>
    <w:rsid w:val="00A81424"/>
    <w:rsid w:val="00A81609"/>
    <w:rsid w:val="00A81720"/>
    <w:rsid w:val="00A81B7A"/>
    <w:rsid w:val="00A81DD7"/>
    <w:rsid w:val="00A83A5D"/>
    <w:rsid w:val="00A86D32"/>
    <w:rsid w:val="00A90AAA"/>
    <w:rsid w:val="00A90AD7"/>
    <w:rsid w:val="00A90C17"/>
    <w:rsid w:val="00A92402"/>
    <w:rsid w:val="00A9286A"/>
    <w:rsid w:val="00A93599"/>
    <w:rsid w:val="00A95A02"/>
    <w:rsid w:val="00A95A85"/>
    <w:rsid w:val="00A96276"/>
    <w:rsid w:val="00A96416"/>
    <w:rsid w:val="00A975E1"/>
    <w:rsid w:val="00A97F9C"/>
    <w:rsid w:val="00AA02A9"/>
    <w:rsid w:val="00AA0C90"/>
    <w:rsid w:val="00AA0CD7"/>
    <w:rsid w:val="00AA507C"/>
    <w:rsid w:val="00AA6433"/>
    <w:rsid w:val="00AA7C07"/>
    <w:rsid w:val="00AB19AD"/>
    <w:rsid w:val="00AB1A4C"/>
    <w:rsid w:val="00AB24C5"/>
    <w:rsid w:val="00AB2DF4"/>
    <w:rsid w:val="00AB4D57"/>
    <w:rsid w:val="00AB65F8"/>
    <w:rsid w:val="00AC103F"/>
    <w:rsid w:val="00AC16B2"/>
    <w:rsid w:val="00AC4757"/>
    <w:rsid w:val="00AC5038"/>
    <w:rsid w:val="00AC5CD6"/>
    <w:rsid w:val="00AC6C82"/>
    <w:rsid w:val="00AC6F13"/>
    <w:rsid w:val="00AC7387"/>
    <w:rsid w:val="00AC7C81"/>
    <w:rsid w:val="00AD00AD"/>
    <w:rsid w:val="00AD16C5"/>
    <w:rsid w:val="00AD2DE9"/>
    <w:rsid w:val="00AD33CD"/>
    <w:rsid w:val="00AD3AF7"/>
    <w:rsid w:val="00AD3F72"/>
    <w:rsid w:val="00AD417C"/>
    <w:rsid w:val="00AD611D"/>
    <w:rsid w:val="00AD63C7"/>
    <w:rsid w:val="00AD6963"/>
    <w:rsid w:val="00AE2FCB"/>
    <w:rsid w:val="00AE3BC1"/>
    <w:rsid w:val="00AE42B3"/>
    <w:rsid w:val="00AE479B"/>
    <w:rsid w:val="00AE52F8"/>
    <w:rsid w:val="00AE592A"/>
    <w:rsid w:val="00AE5B6A"/>
    <w:rsid w:val="00AE5B80"/>
    <w:rsid w:val="00AE5E5C"/>
    <w:rsid w:val="00AE6A77"/>
    <w:rsid w:val="00AE73B1"/>
    <w:rsid w:val="00AF1FF2"/>
    <w:rsid w:val="00AF27BD"/>
    <w:rsid w:val="00AF3A03"/>
    <w:rsid w:val="00AF4C3C"/>
    <w:rsid w:val="00AF5F69"/>
    <w:rsid w:val="00B00BAF"/>
    <w:rsid w:val="00B02794"/>
    <w:rsid w:val="00B0288C"/>
    <w:rsid w:val="00B02AB8"/>
    <w:rsid w:val="00B04823"/>
    <w:rsid w:val="00B057DC"/>
    <w:rsid w:val="00B05B04"/>
    <w:rsid w:val="00B06DAC"/>
    <w:rsid w:val="00B10392"/>
    <w:rsid w:val="00B10942"/>
    <w:rsid w:val="00B11EB2"/>
    <w:rsid w:val="00B12C5B"/>
    <w:rsid w:val="00B130D6"/>
    <w:rsid w:val="00B133D3"/>
    <w:rsid w:val="00B15007"/>
    <w:rsid w:val="00B15433"/>
    <w:rsid w:val="00B15771"/>
    <w:rsid w:val="00B16334"/>
    <w:rsid w:val="00B171CC"/>
    <w:rsid w:val="00B21488"/>
    <w:rsid w:val="00B2258D"/>
    <w:rsid w:val="00B23F64"/>
    <w:rsid w:val="00B240BB"/>
    <w:rsid w:val="00B24441"/>
    <w:rsid w:val="00B30164"/>
    <w:rsid w:val="00B32306"/>
    <w:rsid w:val="00B32AE4"/>
    <w:rsid w:val="00B32E5F"/>
    <w:rsid w:val="00B34597"/>
    <w:rsid w:val="00B35347"/>
    <w:rsid w:val="00B3697C"/>
    <w:rsid w:val="00B40FD6"/>
    <w:rsid w:val="00B410A2"/>
    <w:rsid w:val="00B41446"/>
    <w:rsid w:val="00B44B9D"/>
    <w:rsid w:val="00B45070"/>
    <w:rsid w:val="00B45270"/>
    <w:rsid w:val="00B4761A"/>
    <w:rsid w:val="00B47CBF"/>
    <w:rsid w:val="00B50BFA"/>
    <w:rsid w:val="00B52172"/>
    <w:rsid w:val="00B5224C"/>
    <w:rsid w:val="00B528F5"/>
    <w:rsid w:val="00B53473"/>
    <w:rsid w:val="00B54803"/>
    <w:rsid w:val="00B55BEC"/>
    <w:rsid w:val="00B5668B"/>
    <w:rsid w:val="00B56879"/>
    <w:rsid w:val="00B601B9"/>
    <w:rsid w:val="00B60559"/>
    <w:rsid w:val="00B6162F"/>
    <w:rsid w:val="00B6315F"/>
    <w:rsid w:val="00B64DFC"/>
    <w:rsid w:val="00B67927"/>
    <w:rsid w:val="00B709F5"/>
    <w:rsid w:val="00B70A40"/>
    <w:rsid w:val="00B71588"/>
    <w:rsid w:val="00B7253C"/>
    <w:rsid w:val="00B72E35"/>
    <w:rsid w:val="00B7321F"/>
    <w:rsid w:val="00B73D6B"/>
    <w:rsid w:val="00B756C8"/>
    <w:rsid w:val="00B77345"/>
    <w:rsid w:val="00B77B96"/>
    <w:rsid w:val="00B80E92"/>
    <w:rsid w:val="00B81A0F"/>
    <w:rsid w:val="00B82714"/>
    <w:rsid w:val="00B82FFE"/>
    <w:rsid w:val="00B85446"/>
    <w:rsid w:val="00B85B23"/>
    <w:rsid w:val="00B90D06"/>
    <w:rsid w:val="00B91225"/>
    <w:rsid w:val="00B925AB"/>
    <w:rsid w:val="00B92A4A"/>
    <w:rsid w:val="00B9387F"/>
    <w:rsid w:val="00B9454B"/>
    <w:rsid w:val="00B96BB2"/>
    <w:rsid w:val="00B96CFD"/>
    <w:rsid w:val="00B96F3D"/>
    <w:rsid w:val="00B975E2"/>
    <w:rsid w:val="00BA0A72"/>
    <w:rsid w:val="00BA505A"/>
    <w:rsid w:val="00BA7F11"/>
    <w:rsid w:val="00BB0668"/>
    <w:rsid w:val="00BB1303"/>
    <w:rsid w:val="00BB1A90"/>
    <w:rsid w:val="00BB2CA1"/>
    <w:rsid w:val="00BB47B3"/>
    <w:rsid w:val="00BC05B8"/>
    <w:rsid w:val="00BC0832"/>
    <w:rsid w:val="00BC14A7"/>
    <w:rsid w:val="00BC234B"/>
    <w:rsid w:val="00BC340E"/>
    <w:rsid w:val="00BC3BAA"/>
    <w:rsid w:val="00BC4990"/>
    <w:rsid w:val="00BC5056"/>
    <w:rsid w:val="00BC5932"/>
    <w:rsid w:val="00BC5EB3"/>
    <w:rsid w:val="00BC5F9C"/>
    <w:rsid w:val="00BC62B4"/>
    <w:rsid w:val="00BC7CEB"/>
    <w:rsid w:val="00BC7F10"/>
    <w:rsid w:val="00BD17E5"/>
    <w:rsid w:val="00BD23EF"/>
    <w:rsid w:val="00BD2DDF"/>
    <w:rsid w:val="00BD2F82"/>
    <w:rsid w:val="00BD67B5"/>
    <w:rsid w:val="00BD746B"/>
    <w:rsid w:val="00BE1606"/>
    <w:rsid w:val="00BE402A"/>
    <w:rsid w:val="00BE5BBF"/>
    <w:rsid w:val="00BE7A7B"/>
    <w:rsid w:val="00BE7E5E"/>
    <w:rsid w:val="00BF1571"/>
    <w:rsid w:val="00BF195C"/>
    <w:rsid w:val="00BF20EB"/>
    <w:rsid w:val="00BF4621"/>
    <w:rsid w:val="00BF6535"/>
    <w:rsid w:val="00BF7995"/>
    <w:rsid w:val="00C026F1"/>
    <w:rsid w:val="00C031F5"/>
    <w:rsid w:val="00C04647"/>
    <w:rsid w:val="00C04725"/>
    <w:rsid w:val="00C1068F"/>
    <w:rsid w:val="00C10D43"/>
    <w:rsid w:val="00C12706"/>
    <w:rsid w:val="00C12B49"/>
    <w:rsid w:val="00C12F27"/>
    <w:rsid w:val="00C1308F"/>
    <w:rsid w:val="00C1487E"/>
    <w:rsid w:val="00C16A8E"/>
    <w:rsid w:val="00C172D6"/>
    <w:rsid w:val="00C17FCC"/>
    <w:rsid w:val="00C20B49"/>
    <w:rsid w:val="00C20C85"/>
    <w:rsid w:val="00C21291"/>
    <w:rsid w:val="00C21D5A"/>
    <w:rsid w:val="00C223D2"/>
    <w:rsid w:val="00C22FC0"/>
    <w:rsid w:val="00C23626"/>
    <w:rsid w:val="00C24A04"/>
    <w:rsid w:val="00C24B02"/>
    <w:rsid w:val="00C253B2"/>
    <w:rsid w:val="00C26C8D"/>
    <w:rsid w:val="00C33E85"/>
    <w:rsid w:val="00C35D1A"/>
    <w:rsid w:val="00C363FA"/>
    <w:rsid w:val="00C37B64"/>
    <w:rsid w:val="00C37BD7"/>
    <w:rsid w:val="00C37C31"/>
    <w:rsid w:val="00C415C4"/>
    <w:rsid w:val="00C41661"/>
    <w:rsid w:val="00C419D9"/>
    <w:rsid w:val="00C41B06"/>
    <w:rsid w:val="00C42C8C"/>
    <w:rsid w:val="00C43E2F"/>
    <w:rsid w:val="00C458AB"/>
    <w:rsid w:val="00C45EE4"/>
    <w:rsid w:val="00C46065"/>
    <w:rsid w:val="00C46F3D"/>
    <w:rsid w:val="00C50904"/>
    <w:rsid w:val="00C519FC"/>
    <w:rsid w:val="00C5336C"/>
    <w:rsid w:val="00C55AF1"/>
    <w:rsid w:val="00C55F4B"/>
    <w:rsid w:val="00C55FB4"/>
    <w:rsid w:val="00C61861"/>
    <w:rsid w:val="00C61DD6"/>
    <w:rsid w:val="00C64457"/>
    <w:rsid w:val="00C64B00"/>
    <w:rsid w:val="00C66314"/>
    <w:rsid w:val="00C70840"/>
    <w:rsid w:val="00C727EA"/>
    <w:rsid w:val="00C72998"/>
    <w:rsid w:val="00C733D6"/>
    <w:rsid w:val="00C73C1E"/>
    <w:rsid w:val="00C74540"/>
    <w:rsid w:val="00C75452"/>
    <w:rsid w:val="00C7691B"/>
    <w:rsid w:val="00C77A29"/>
    <w:rsid w:val="00C77A9F"/>
    <w:rsid w:val="00C8045D"/>
    <w:rsid w:val="00C80479"/>
    <w:rsid w:val="00C80591"/>
    <w:rsid w:val="00C81E9C"/>
    <w:rsid w:val="00C82C62"/>
    <w:rsid w:val="00C83EF7"/>
    <w:rsid w:val="00C86DC2"/>
    <w:rsid w:val="00C87005"/>
    <w:rsid w:val="00C933F0"/>
    <w:rsid w:val="00C940A2"/>
    <w:rsid w:val="00C94A83"/>
    <w:rsid w:val="00C94D71"/>
    <w:rsid w:val="00C9505B"/>
    <w:rsid w:val="00C95B98"/>
    <w:rsid w:val="00CA0275"/>
    <w:rsid w:val="00CA153E"/>
    <w:rsid w:val="00CA1DB2"/>
    <w:rsid w:val="00CA264F"/>
    <w:rsid w:val="00CA2792"/>
    <w:rsid w:val="00CA3F75"/>
    <w:rsid w:val="00CA4B6D"/>
    <w:rsid w:val="00CA63E3"/>
    <w:rsid w:val="00CB0072"/>
    <w:rsid w:val="00CB0A8A"/>
    <w:rsid w:val="00CB0F89"/>
    <w:rsid w:val="00CB1908"/>
    <w:rsid w:val="00CB1D08"/>
    <w:rsid w:val="00CB2228"/>
    <w:rsid w:val="00CB22CD"/>
    <w:rsid w:val="00CB2DC2"/>
    <w:rsid w:val="00CB4238"/>
    <w:rsid w:val="00CB5C6B"/>
    <w:rsid w:val="00CB61D2"/>
    <w:rsid w:val="00CB7DB8"/>
    <w:rsid w:val="00CC1580"/>
    <w:rsid w:val="00CC17DB"/>
    <w:rsid w:val="00CC1AB0"/>
    <w:rsid w:val="00CC2182"/>
    <w:rsid w:val="00CC2ED3"/>
    <w:rsid w:val="00CC452D"/>
    <w:rsid w:val="00CC5133"/>
    <w:rsid w:val="00CC5BF1"/>
    <w:rsid w:val="00CD085D"/>
    <w:rsid w:val="00CD0DF6"/>
    <w:rsid w:val="00CD0E15"/>
    <w:rsid w:val="00CD119C"/>
    <w:rsid w:val="00CD1231"/>
    <w:rsid w:val="00CD38DE"/>
    <w:rsid w:val="00CD5594"/>
    <w:rsid w:val="00CD5D8B"/>
    <w:rsid w:val="00CE04D0"/>
    <w:rsid w:val="00CE12A7"/>
    <w:rsid w:val="00CE140F"/>
    <w:rsid w:val="00CE16AC"/>
    <w:rsid w:val="00CE28B3"/>
    <w:rsid w:val="00CE4CC1"/>
    <w:rsid w:val="00CE589F"/>
    <w:rsid w:val="00CE685D"/>
    <w:rsid w:val="00CF0B12"/>
    <w:rsid w:val="00CF104E"/>
    <w:rsid w:val="00CF12BA"/>
    <w:rsid w:val="00CF18E5"/>
    <w:rsid w:val="00CF2587"/>
    <w:rsid w:val="00CF2E6E"/>
    <w:rsid w:val="00CF322E"/>
    <w:rsid w:val="00CF4211"/>
    <w:rsid w:val="00CF47A6"/>
    <w:rsid w:val="00CF65E2"/>
    <w:rsid w:val="00CF6A95"/>
    <w:rsid w:val="00CF744D"/>
    <w:rsid w:val="00CF76FD"/>
    <w:rsid w:val="00D006F3"/>
    <w:rsid w:val="00D00A0F"/>
    <w:rsid w:val="00D00C57"/>
    <w:rsid w:val="00D012BD"/>
    <w:rsid w:val="00D01863"/>
    <w:rsid w:val="00D0339E"/>
    <w:rsid w:val="00D04323"/>
    <w:rsid w:val="00D05928"/>
    <w:rsid w:val="00D071D4"/>
    <w:rsid w:val="00D079CE"/>
    <w:rsid w:val="00D10797"/>
    <w:rsid w:val="00D11033"/>
    <w:rsid w:val="00D12620"/>
    <w:rsid w:val="00D14995"/>
    <w:rsid w:val="00D15489"/>
    <w:rsid w:val="00D15936"/>
    <w:rsid w:val="00D15C19"/>
    <w:rsid w:val="00D16C67"/>
    <w:rsid w:val="00D17B3E"/>
    <w:rsid w:val="00D2394C"/>
    <w:rsid w:val="00D24AFB"/>
    <w:rsid w:val="00D276FC"/>
    <w:rsid w:val="00D305C6"/>
    <w:rsid w:val="00D3093A"/>
    <w:rsid w:val="00D30A17"/>
    <w:rsid w:val="00D332E4"/>
    <w:rsid w:val="00D33A03"/>
    <w:rsid w:val="00D33F52"/>
    <w:rsid w:val="00D3471B"/>
    <w:rsid w:val="00D3559B"/>
    <w:rsid w:val="00D35B96"/>
    <w:rsid w:val="00D36609"/>
    <w:rsid w:val="00D408BE"/>
    <w:rsid w:val="00D40AEF"/>
    <w:rsid w:val="00D42556"/>
    <w:rsid w:val="00D44190"/>
    <w:rsid w:val="00D441A3"/>
    <w:rsid w:val="00D457CC"/>
    <w:rsid w:val="00D45BEA"/>
    <w:rsid w:val="00D463F5"/>
    <w:rsid w:val="00D46A77"/>
    <w:rsid w:val="00D51385"/>
    <w:rsid w:val="00D51CF2"/>
    <w:rsid w:val="00D53963"/>
    <w:rsid w:val="00D53C9A"/>
    <w:rsid w:val="00D547B5"/>
    <w:rsid w:val="00D55327"/>
    <w:rsid w:val="00D55E9F"/>
    <w:rsid w:val="00D60972"/>
    <w:rsid w:val="00D62A41"/>
    <w:rsid w:val="00D639A4"/>
    <w:rsid w:val="00D63FB1"/>
    <w:rsid w:val="00D653A3"/>
    <w:rsid w:val="00D66390"/>
    <w:rsid w:val="00D6705A"/>
    <w:rsid w:val="00D67E84"/>
    <w:rsid w:val="00D7027B"/>
    <w:rsid w:val="00D7254E"/>
    <w:rsid w:val="00D734E6"/>
    <w:rsid w:val="00D73570"/>
    <w:rsid w:val="00D7437E"/>
    <w:rsid w:val="00D74A49"/>
    <w:rsid w:val="00D76C65"/>
    <w:rsid w:val="00D76CA6"/>
    <w:rsid w:val="00D80FB5"/>
    <w:rsid w:val="00D8121A"/>
    <w:rsid w:val="00D81491"/>
    <w:rsid w:val="00D817EE"/>
    <w:rsid w:val="00D8236C"/>
    <w:rsid w:val="00D83519"/>
    <w:rsid w:val="00D83613"/>
    <w:rsid w:val="00D83715"/>
    <w:rsid w:val="00D84749"/>
    <w:rsid w:val="00D84A16"/>
    <w:rsid w:val="00D8681A"/>
    <w:rsid w:val="00D8683C"/>
    <w:rsid w:val="00D87F39"/>
    <w:rsid w:val="00D90FB6"/>
    <w:rsid w:val="00D925E9"/>
    <w:rsid w:val="00D92F82"/>
    <w:rsid w:val="00D9318A"/>
    <w:rsid w:val="00D932AE"/>
    <w:rsid w:val="00D94B24"/>
    <w:rsid w:val="00D94B3B"/>
    <w:rsid w:val="00D94B5D"/>
    <w:rsid w:val="00D951CB"/>
    <w:rsid w:val="00D97C2D"/>
    <w:rsid w:val="00DA19F7"/>
    <w:rsid w:val="00DA1FFA"/>
    <w:rsid w:val="00DA38BA"/>
    <w:rsid w:val="00DA3CFB"/>
    <w:rsid w:val="00DA3F06"/>
    <w:rsid w:val="00DA46B2"/>
    <w:rsid w:val="00DA51CC"/>
    <w:rsid w:val="00DA740B"/>
    <w:rsid w:val="00DA79B9"/>
    <w:rsid w:val="00DB031F"/>
    <w:rsid w:val="00DB0F6C"/>
    <w:rsid w:val="00DB11C5"/>
    <w:rsid w:val="00DB16B5"/>
    <w:rsid w:val="00DB1C68"/>
    <w:rsid w:val="00DB37AA"/>
    <w:rsid w:val="00DB44D8"/>
    <w:rsid w:val="00DB5F60"/>
    <w:rsid w:val="00DB64B9"/>
    <w:rsid w:val="00DB6A82"/>
    <w:rsid w:val="00DB6EFA"/>
    <w:rsid w:val="00DC08D2"/>
    <w:rsid w:val="00DC10B3"/>
    <w:rsid w:val="00DC1960"/>
    <w:rsid w:val="00DC199C"/>
    <w:rsid w:val="00DC1E60"/>
    <w:rsid w:val="00DC26FC"/>
    <w:rsid w:val="00DC2861"/>
    <w:rsid w:val="00DC37CB"/>
    <w:rsid w:val="00DC40B2"/>
    <w:rsid w:val="00DC435A"/>
    <w:rsid w:val="00DC478C"/>
    <w:rsid w:val="00DC5E6E"/>
    <w:rsid w:val="00DC6515"/>
    <w:rsid w:val="00DC7520"/>
    <w:rsid w:val="00DC785D"/>
    <w:rsid w:val="00DD178B"/>
    <w:rsid w:val="00DD28CF"/>
    <w:rsid w:val="00DD5B98"/>
    <w:rsid w:val="00DD5D7D"/>
    <w:rsid w:val="00DE0FE0"/>
    <w:rsid w:val="00DE3BD7"/>
    <w:rsid w:val="00DE4B01"/>
    <w:rsid w:val="00DE59C9"/>
    <w:rsid w:val="00DE65EE"/>
    <w:rsid w:val="00DE7088"/>
    <w:rsid w:val="00DE77A0"/>
    <w:rsid w:val="00DE7B85"/>
    <w:rsid w:val="00DF08D9"/>
    <w:rsid w:val="00DF343B"/>
    <w:rsid w:val="00DF3F78"/>
    <w:rsid w:val="00DF5A7D"/>
    <w:rsid w:val="00DF7D1A"/>
    <w:rsid w:val="00DF7F30"/>
    <w:rsid w:val="00E0075F"/>
    <w:rsid w:val="00E01C36"/>
    <w:rsid w:val="00E04788"/>
    <w:rsid w:val="00E0517E"/>
    <w:rsid w:val="00E05403"/>
    <w:rsid w:val="00E05877"/>
    <w:rsid w:val="00E06631"/>
    <w:rsid w:val="00E06F70"/>
    <w:rsid w:val="00E07283"/>
    <w:rsid w:val="00E10AC4"/>
    <w:rsid w:val="00E122A9"/>
    <w:rsid w:val="00E13371"/>
    <w:rsid w:val="00E13718"/>
    <w:rsid w:val="00E139FB"/>
    <w:rsid w:val="00E1403E"/>
    <w:rsid w:val="00E140AF"/>
    <w:rsid w:val="00E14456"/>
    <w:rsid w:val="00E15803"/>
    <w:rsid w:val="00E15B7D"/>
    <w:rsid w:val="00E167D4"/>
    <w:rsid w:val="00E216AB"/>
    <w:rsid w:val="00E238E4"/>
    <w:rsid w:val="00E23D5D"/>
    <w:rsid w:val="00E2465F"/>
    <w:rsid w:val="00E24D62"/>
    <w:rsid w:val="00E26BF2"/>
    <w:rsid w:val="00E2799E"/>
    <w:rsid w:val="00E31A61"/>
    <w:rsid w:val="00E34782"/>
    <w:rsid w:val="00E35106"/>
    <w:rsid w:val="00E3545D"/>
    <w:rsid w:val="00E3573D"/>
    <w:rsid w:val="00E37672"/>
    <w:rsid w:val="00E37C09"/>
    <w:rsid w:val="00E40EAB"/>
    <w:rsid w:val="00E41E2C"/>
    <w:rsid w:val="00E41E5E"/>
    <w:rsid w:val="00E4360F"/>
    <w:rsid w:val="00E438C5"/>
    <w:rsid w:val="00E43F8B"/>
    <w:rsid w:val="00E43FB6"/>
    <w:rsid w:val="00E44AC1"/>
    <w:rsid w:val="00E47080"/>
    <w:rsid w:val="00E471A8"/>
    <w:rsid w:val="00E472C2"/>
    <w:rsid w:val="00E478FB"/>
    <w:rsid w:val="00E47912"/>
    <w:rsid w:val="00E510FD"/>
    <w:rsid w:val="00E5161C"/>
    <w:rsid w:val="00E52DD0"/>
    <w:rsid w:val="00E54E78"/>
    <w:rsid w:val="00E5683C"/>
    <w:rsid w:val="00E60462"/>
    <w:rsid w:val="00E60517"/>
    <w:rsid w:val="00E60B32"/>
    <w:rsid w:val="00E6108F"/>
    <w:rsid w:val="00E61B3D"/>
    <w:rsid w:val="00E621C6"/>
    <w:rsid w:val="00E6260C"/>
    <w:rsid w:val="00E65576"/>
    <w:rsid w:val="00E65641"/>
    <w:rsid w:val="00E67350"/>
    <w:rsid w:val="00E67F3C"/>
    <w:rsid w:val="00E70C3C"/>
    <w:rsid w:val="00E72169"/>
    <w:rsid w:val="00E7334B"/>
    <w:rsid w:val="00E759F0"/>
    <w:rsid w:val="00E76395"/>
    <w:rsid w:val="00E764F1"/>
    <w:rsid w:val="00E76E43"/>
    <w:rsid w:val="00E77279"/>
    <w:rsid w:val="00E77D3B"/>
    <w:rsid w:val="00E80848"/>
    <w:rsid w:val="00E815A7"/>
    <w:rsid w:val="00E823A3"/>
    <w:rsid w:val="00E83F51"/>
    <w:rsid w:val="00E84B8F"/>
    <w:rsid w:val="00E85FAA"/>
    <w:rsid w:val="00E87678"/>
    <w:rsid w:val="00E90BBC"/>
    <w:rsid w:val="00E92AFC"/>
    <w:rsid w:val="00E933D6"/>
    <w:rsid w:val="00E944E9"/>
    <w:rsid w:val="00E9518C"/>
    <w:rsid w:val="00E97B1B"/>
    <w:rsid w:val="00E97DD4"/>
    <w:rsid w:val="00EA2EC5"/>
    <w:rsid w:val="00EA3B11"/>
    <w:rsid w:val="00EA3B92"/>
    <w:rsid w:val="00EA5B72"/>
    <w:rsid w:val="00EA6AE7"/>
    <w:rsid w:val="00EA6E60"/>
    <w:rsid w:val="00EB127A"/>
    <w:rsid w:val="00EB14A1"/>
    <w:rsid w:val="00EB1508"/>
    <w:rsid w:val="00EB1BD6"/>
    <w:rsid w:val="00EB3CEC"/>
    <w:rsid w:val="00EB55B6"/>
    <w:rsid w:val="00EB6A78"/>
    <w:rsid w:val="00EC0E0A"/>
    <w:rsid w:val="00EC0ECA"/>
    <w:rsid w:val="00EC1B82"/>
    <w:rsid w:val="00EC1BF7"/>
    <w:rsid w:val="00EC2080"/>
    <w:rsid w:val="00EC25EA"/>
    <w:rsid w:val="00EC50B8"/>
    <w:rsid w:val="00EC582A"/>
    <w:rsid w:val="00EC5ABD"/>
    <w:rsid w:val="00EC71F1"/>
    <w:rsid w:val="00ED05B0"/>
    <w:rsid w:val="00ED0F23"/>
    <w:rsid w:val="00ED10CE"/>
    <w:rsid w:val="00ED1FF3"/>
    <w:rsid w:val="00ED3DEB"/>
    <w:rsid w:val="00ED43CF"/>
    <w:rsid w:val="00ED6EA9"/>
    <w:rsid w:val="00EE2D78"/>
    <w:rsid w:val="00EE32B9"/>
    <w:rsid w:val="00EE3339"/>
    <w:rsid w:val="00EE3C19"/>
    <w:rsid w:val="00EE3C4D"/>
    <w:rsid w:val="00EE3F42"/>
    <w:rsid w:val="00EE44CD"/>
    <w:rsid w:val="00EE555C"/>
    <w:rsid w:val="00EE583C"/>
    <w:rsid w:val="00EE7BCE"/>
    <w:rsid w:val="00EF0CFD"/>
    <w:rsid w:val="00EF12FB"/>
    <w:rsid w:val="00EF1F61"/>
    <w:rsid w:val="00EF4153"/>
    <w:rsid w:val="00EF43CB"/>
    <w:rsid w:val="00EF613C"/>
    <w:rsid w:val="00EF7023"/>
    <w:rsid w:val="00EF7377"/>
    <w:rsid w:val="00F003BE"/>
    <w:rsid w:val="00F037C1"/>
    <w:rsid w:val="00F06981"/>
    <w:rsid w:val="00F077D9"/>
    <w:rsid w:val="00F125BD"/>
    <w:rsid w:val="00F14228"/>
    <w:rsid w:val="00F159A2"/>
    <w:rsid w:val="00F15E2C"/>
    <w:rsid w:val="00F16AF8"/>
    <w:rsid w:val="00F21036"/>
    <w:rsid w:val="00F210A6"/>
    <w:rsid w:val="00F2114D"/>
    <w:rsid w:val="00F233C6"/>
    <w:rsid w:val="00F23457"/>
    <w:rsid w:val="00F23B21"/>
    <w:rsid w:val="00F31717"/>
    <w:rsid w:val="00F31FD6"/>
    <w:rsid w:val="00F32533"/>
    <w:rsid w:val="00F32D02"/>
    <w:rsid w:val="00F35486"/>
    <w:rsid w:val="00F35B16"/>
    <w:rsid w:val="00F3659F"/>
    <w:rsid w:val="00F406D1"/>
    <w:rsid w:val="00F40C20"/>
    <w:rsid w:val="00F423EE"/>
    <w:rsid w:val="00F42687"/>
    <w:rsid w:val="00F4292C"/>
    <w:rsid w:val="00F43B75"/>
    <w:rsid w:val="00F44048"/>
    <w:rsid w:val="00F44365"/>
    <w:rsid w:val="00F4438D"/>
    <w:rsid w:val="00F456D7"/>
    <w:rsid w:val="00F45CBC"/>
    <w:rsid w:val="00F461F3"/>
    <w:rsid w:val="00F46E33"/>
    <w:rsid w:val="00F5597E"/>
    <w:rsid w:val="00F55F8B"/>
    <w:rsid w:val="00F57E0A"/>
    <w:rsid w:val="00F608E2"/>
    <w:rsid w:val="00F60C67"/>
    <w:rsid w:val="00F60D47"/>
    <w:rsid w:val="00F6274F"/>
    <w:rsid w:val="00F64DAA"/>
    <w:rsid w:val="00F66646"/>
    <w:rsid w:val="00F669B3"/>
    <w:rsid w:val="00F669DB"/>
    <w:rsid w:val="00F66A9B"/>
    <w:rsid w:val="00F66BDD"/>
    <w:rsid w:val="00F67085"/>
    <w:rsid w:val="00F67AC5"/>
    <w:rsid w:val="00F714E0"/>
    <w:rsid w:val="00F72171"/>
    <w:rsid w:val="00F732BA"/>
    <w:rsid w:val="00F73357"/>
    <w:rsid w:val="00F742FB"/>
    <w:rsid w:val="00F75872"/>
    <w:rsid w:val="00F758B0"/>
    <w:rsid w:val="00F758E3"/>
    <w:rsid w:val="00F768CF"/>
    <w:rsid w:val="00F777B0"/>
    <w:rsid w:val="00F77809"/>
    <w:rsid w:val="00F77D10"/>
    <w:rsid w:val="00F8092B"/>
    <w:rsid w:val="00F81B93"/>
    <w:rsid w:val="00F83CB5"/>
    <w:rsid w:val="00F83EC6"/>
    <w:rsid w:val="00F8482C"/>
    <w:rsid w:val="00F84A5C"/>
    <w:rsid w:val="00F84BA8"/>
    <w:rsid w:val="00F85A52"/>
    <w:rsid w:val="00F87C45"/>
    <w:rsid w:val="00F903D7"/>
    <w:rsid w:val="00F909BB"/>
    <w:rsid w:val="00F920D8"/>
    <w:rsid w:val="00F92A71"/>
    <w:rsid w:val="00F93196"/>
    <w:rsid w:val="00F931C9"/>
    <w:rsid w:val="00F93629"/>
    <w:rsid w:val="00F93837"/>
    <w:rsid w:val="00F97A6C"/>
    <w:rsid w:val="00FA0816"/>
    <w:rsid w:val="00FA1E29"/>
    <w:rsid w:val="00FA1FA6"/>
    <w:rsid w:val="00FA2077"/>
    <w:rsid w:val="00FA2523"/>
    <w:rsid w:val="00FA3F2F"/>
    <w:rsid w:val="00FA49B5"/>
    <w:rsid w:val="00FA4D08"/>
    <w:rsid w:val="00FA4D2B"/>
    <w:rsid w:val="00FA63E3"/>
    <w:rsid w:val="00FA711F"/>
    <w:rsid w:val="00FA7DA3"/>
    <w:rsid w:val="00FA7DCD"/>
    <w:rsid w:val="00FB1BAE"/>
    <w:rsid w:val="00FB2153"/>
    <w:rsid w:val="00FB2EDD"/>
    <w:rsid w:val="00FB3156"/>
    <w:rsid w:val="00FB3EDA"/>
    <w:rsid w:val="00FB4EA7"/>
    <w:rsid w:val="00FB6732"/>
    <w:rsid w:val="00FB7D3D"/>
    <w:rsid w:val="00FC02CA"/>
    <w:rsid w:val="00FC0529"/>
    <w:rsid w:val="00FC07F3"/>
    <w:rsid w:val="00FC3DB7"/>
    <w:rsid w:val="00FC42A7"/>
    <w:rsid w:val="00FC4907"/>
    <w:rsid w:val="00FC552E"/>
    <w:rsid w:val="00FC7DA0"/>
    <w:rsid w:val="00FD37B0"/>
    <w:rsid w:val="00FD4792"/>
    <w:rsid w:val="00FD6D48"/>
    <w:rsid w:val="00FE0284"/>
    <w:rsid w:val="00FE1787"/>
    <w:rsid w:val="00FE18D2"/>
    <w:rsid w:val="00FE1D96"/>
    <w:rsid w:val="00FE1F0E"/>
    <w:rsid w:val="00FE38B2"/>
    <w:rsid w:val="00FE4BDC"/>
    <w:rsid w:val="00FE527E"/>
    <w:rsid w:val="00FE66B2"/>
    <w:rsid w:val="00FE6D52"/>
    <w:rsid w:val="00FE6DAC"/>
    <w:rsid w:val="00FE7722"/>
    <w:rsid w:val="00FE7F4D"/>
    <w:rsid w:val="00FF03B0"/>
    <w:rsid w:val="00FF109E"/>
    <w:rsid w:val="00FF18B1"/>
    <w:rsid w:val="00FF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idth-relative:margin;mso-height-relative:margin" fill="f" fillcolor="white" stroke="f">
      <v:fill color="white" on="f"/>
      <v:stroke on="f"/>
    </o:shapedefaults>
    <o:shapelayout v:ext="edit">
      <o:idmap v:ext="edit" data="1"/>
    </o:shapelayout>
  </w:shapeDefaults>
  <w:decimalSymbol w:val="."/>
  <w:listSeparator w:val=","/>
  <w14:docId w14:val="7CFA70E0"/>
  <w15:chartTrackingRefBased/>
  <w15:docId w15:val="{CCDFAB30-CE05-4E54-8E98-94617A9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23F64"/>
    <w:rPr>
      <w:sz w:val="24"/>
      <w:szCs w:val="24"/>
      <w:lang w:eastAsia="en-US"/>
    </w:rPr>
  </w:style>
  <w:style w:type="paragraph" w:styleId="Heading1">
    <w:name w:val="heading 1"/>
    <w:basedOn w:val="Normal"/>
    <w:next w:val="ParaBody"/>
    <w:link w:val="Heading1Char"/>
    <w:qFormat/>
    <w:rsid w:val="00F2114D"/>
    <w:pPr>
      <w:keepNext/>
      <w:widowControl w:val="0"/>
      <w:numPr>
        <w:numId w:val="17"/>
      </w:numPr>
      <w:autoSpaceDE w:val="0"/>
      <w:autoSpaceDN w:val="0"/>
      <w:adjustRightInd w:val="0"/>
      <w:spacing w:before="360" w:after="140" w:line="400" w:lineRule="exact"/>
      <w:ind w:right="-14"/>
      <w:outlineLvl w:val="0"/>
    </w:pPr>
    <w:rPr>
      <w:b/>
      <w:bCs/>
      <w:position w:val="1"/>
      <w:sz w:val="36"/>
      <w:szCs w:val="36"/>
      <w:lang w:val="x-none" w:eastAsia="x-none"/>
    </w:rPr>
  </w:style>
  <w:style w:type="paragraph" w:styleId="Heading2">
    <w:name w:val="heading 2"/>
    <w:basedOn w:val="Heading1"/>
    <w:next w:val="ParaBody"/>
    <w:link w:val="Heading2Char"/>
    <w:qFormat/>
    <w:rsid w:val="00F2114D"/>
    <w:pPr>
      <w:numPr>
        <w:ilvl w:val="1"/>
      </w:numPr>
      <w:outlineLvl w:val="1"/>
    </w:pPr>
    <w:rPr>
      <w:w w:val="0"/>
      <w:sz w:val="30"/>
      <w:szCs w:val="30"/>
    </w:rPr>
  </w:style>
  <w:style w:type="paragraph" w:styleId="Heading3">
    <w:name w:val="heading 3"/>
    <w:basedOn w:val="Heading2"/>
    <w:next w:val="ParaBody"/>
    <w:qFormat/>
    <w:rsid w:val="00F2114D"/>
    <w:pPr>
      <w:numPr>
        <w:ilvl w:val="2"/>
      </w:numPr>
      <w:tabs>
        <w:tab w:val="left" w:pos="900"/>
      </w:tabs>
      <w:outlineLvl w:val="2"/>
    </w:pPr>
    <w:rPr>
      <w:w w:val="100"/>
      <w:sz w:val="28"/>
      <w:szCs w:val="28"/>
      <w:lang w:val="en-US"/>
    </w:rPr>
  </w:style>
  <w:style w:type="paragraph" w:styleId="Heading4">
    <w:name w:val="heading 4"/>
    <w:basedOn w:val="Heading3"/>
    <w:next w:val="ParaBody"/>
    <w:qFormat/>
    <w:rsid w:val="006C1F91"/>
    <w:pPr>
      <w:numPr>
        <w:ilvl w:val="3"/>
      </w:numPr>
      <w:outlineLvl w:val="3"/>
    </w:pPr>
    <w:rPr>
      <w:sz w:val="26"/>
      <w:szCs w:val="26"/>
    </w:rPr>
  </w:style>
  <w:style w:type="paragraph" w:styleId="Heading5">
    <w:name w:val="heading 5"/>
    <w:basedOn w:val="Normal"/>
    <w:next w:val="ParaBody"/>
    <w:qFormat/>
    <w:rsid w:val="00F2114D"/>
    <w:pPr>
      <w:spacing w:before="240" w:after="60"/>
      <w:outlineLvl w:val="4"/>
    </w:pPr>
    <w:rPr>
      <w:b/>
      <w:bCs/>
      <w:iCs/>
      <w:sz w:val="26"/>
      <w:szCs w:val="26"/>
    </w:rPr>
  </w:style>
  <w:style w:type="paragraph" w:styleId="Heading6">
    <w:name w:val="heading 6"/>
    <w:basedOn w:val="Normal"/>
    <w:next w:val="ParaBody"/>
    <w:qFormat/>
    <w:rsid w:val="00F2114D"/>
    <w:pPr>
      <w:keepNext/>
      <w:spacing w:before="240" w:after="60"/>
      <w:outlineLvl w:val="5"/>
    </w:pPr>
    <w:rPr>
      <w:b/>
      <w:bCs/>
      <w:sz w:val="22"/>
      <w:szCs w:val="22"/>
    </w:rPr>
  </w:style>
  <w:style w:type="paragraph" w:styleId="Heading7">
    <w:name w:val="heading 7"/>
    <w:basedOn w:val="Normal"/>
    <w:next w:val="ParaBody"/>
    <w:autoRedefine/>
    <w:qFormat/>
    <w:rsid w:val="00F2114D"/>
    <w:pPr>
      <w:spacing w:before="240" w:after="60"/>
      <w:outlineLvl w:val="6"/>
    </w:pPr>
  </w:style>
  <w:style w:type="paragraph" w:styleId="Heading8">
    <w:name w:val="heading 8"/>
    <w:basedOn w:val="Normal"/>
    <w:next w:val="ParaBody"/>
    <w:autoRedefine/>
    <w:qFormat/>
    <w:rsid w:val="00F2114D"/>
    <w:pPr>
      <w:spacing w:before="240" w:after="60"/>
      <w:outlineLvl w:val="7"/>
    </w:pPr>
    <w:rPr>
      <w:i/>
      <w:iCs/>
    </w:rPr>
  </w:style>
  <w:style w:type="paragraph" w:styleId="Heading9">
    <w:name w:val="heading 9"/>
    <w:basedOn w:val="Normal"/>
    <w:next w:val="ParaBody"/>
    <w:autoRedefine/>
    <w:qFormat/>
    <w:rsid w:val="00F2114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652B"/>
    <w:pPr>
      <w:tabs>
        <w:tab w:val="center" w:pos="4320"/>
        <w:tab w:val="right" w:pos="8640"/>
      </w:tabs>
    </w:pPr>
  </w:style>
  <w:style w:type="paragraph" w:styleId="Footer">
    <w:name w:val="footer"/>
    <w:basedOn w:val="Normal"/>
    <w:link w:val="FooterChar"/>
    <w:rsid w:val="002A05CD"/>
    <w:pPr>
      <w:tabs>
        <w:tab w:val="center" w:pos="4680"/>
        <w:tab w:val="right" w:pos="9360"/>
      </w:tabs>
    </w:pPr>
    <w:rPr>
      <w:lang w:val="x-none" w:eastAsia="x-none"/>
    </w:rPr>
  </w:style>
  <w:style w:type="character" w:styleId="PageNumber">
    <w:name w:val="page number"/>
    <w:basedOn w:val="DefaultParagraphFont"/>
    <w:rsid w:val="0048652B"/>
  </w:style>
  <w:style w:type="table" w:styleId="TableGrid">
    <w:name w:val="Table Grid"/>
    <w:basedOn w:val="TableNormal"/>
    <w:rsid w:val="0048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TypeB">
    <w:name w:val="Doc_Type_B"/>
    <w:basedOn w:val="Normal"/>
    <w:rsid w:val="0048652B"/>
    <w:pPr>
      <w:widowControl w:val="0"/>
      <w:autoSpaceDE w:val="0"/>
      <w:autoSpaceDN w:val="0"/>
      <w:adjustRightInd w:val="0"/>
      <w:spacing w:line="422" w:lineRule="exact"/>
      <w:ind w:right="-178"/>
    </w:pPr>
    <w:rPr>
      <w:rFonts w:ascii="Helvetica" w:hAnsi="Helvetica" w:cs="Helvetica"/>
      <w:b/>
      <w:bCs/>
      <w:position w:val="-1"/>
      <w:sz w:val="32"/>
      <w:szCs w:val="32"/>
    </w:rPr>
  </w:style>
  <w:style w:type="paragraph" w:customStyle="1" w:styleId="DocType">
    <w:name w:val="Doc_Type"/>
    <w:basedOn w:val="Normal"/>
    <w:rsid w:val="005B05BE"/>
    <w:pPr>
      <w:framePr w:hSpace="187" w:wrap="around" w:vAnchor="page" w:hAnchor="margin" w:y="706"/>
      <w:widowControl w:val="0"/>
      <w:tabs>
        <w:tab w:val="right" w:pos="10060"/>
      </w:tabs>
      <w:autoSpaceDE w:val="0"/>
      <w:autoSpaceDN w:val="0"/>
      <w:adjustRightInd w:val="0"/>
      <w:spacing w:before="60" w:after="60" w:line="380" w:lineRule="atLeast"/>
      <w:suppressOverlap/>
      <w:jc w:val="both"/>
    </w:pPr>
    <w:rPr>
      <w:rFonts w:cs="Arial"/>
      <w:w w:val="0"/>
      <w:sz w:val="32"/>
      <w:szCs w:val="32"/>
    </w:rPr>
  </w:style>
  <w:style w:type="paragraph" w:customStyle="1" w:styleId="copyrightfooter">
    <w:name w:val="copyrightfooter"/>
    <w:basedOn w:val="copyrightyear"/>
    <w:link w:val="copyrightfooterChar"/>
    <w:rsid w:val="00666557"/>
    <w:rPr>
      <w:rFonts w:cs="Times New Roman"/>
      <w:color w:val="000000"/>
      <w:lang w:val="x-none" w:eastAsia="x-none"/>
    </w:rPr>
  </w:style>
  <w:style w:type="character" w:customStyle="1" w:styleId="copyrightfooterChar">
    <w:name w:val="copyrightfooter Char"/>
    <w:link w:val="copyrightfooter"/>
    <w:rsid w:val="00666557"/>
    <w:rPr>
      <w:rFonts w:ascii="Arial" w:hAnsi="Arial" w:cs="Arial"/>
      <w:color w:val="000000"/>
      <w:spacing w:val="-2"/>
      <w:sz w:val="18"/>
      <w:szCs w:val="24"/>
    </w:rPr>
  </w:style>
  <w:style w:type="paragraph" w:customStyle="1" w:styleId="footerbar">
    <w:name w:val="footerbar"/>
    <w:basedOn w:val="Normal"/>
    <w:autoRedefine/>
    <w:rsid w:val="007917E6"/>
    <w:pPr>
      <w:widowControl w:val="0"/>
      <w:pBdr>
        <w:bottom w:val="single" w:sz="4" w:space="1" w:color="auto"/>
      </w:pBdr>
      <w:autoSpaceDE w:val="0"/>
      <w:autoSpaceDN w:val="0"/>
      <w:adjustRightInd w:val="0"/>
      <w:ind w:right="60"/>
      <w:jc w:val="center"/>
    </w:pPr>
    <w:rPr>
      <w:rFonts w:ascii="Helvetica" w:hAnsi="Helvetica" w:cs="Helvetica"/>
      <w:b/>
      <w:bCs/>
      <w:spacing w:val="1"/>
      <w:sz w:val="18"/>
      <w:szCs w:val="18"/>
    </w:rPr>
  </w:style>
  <w:style w:type="paragraph" w:styleId="BlockText">
    <w:name w:val="Block Text"/>
    <w:basedOn w:val="Normal"/>
    <w:rsid w:val="00395223"/>
    <w:pPr>
      <w:spacing w:after="120"/>
      <w:ind w:left="1440" w:right="1440"/>
    </w:pPr>
  </w:style>
  <w:style w:type="paragraph" w:customStyle="1" w:styleId="DocTitle">
    <w:name w:val="Doc_Title"/>
    <w:basedOn w:val="ListIntro"/>
    <w:rsid w:val="004F7FF4"/>
    <w:pPr>
      <w:widowControl w:val="0"/>
      <w:spacing w:before="1280" w:line="580" w:lineRule="exact"/>
    </w:pPr>
    <w:rPr>
      <w:rFonts w:ascii="Arial" w:hAnsi="Arial" w:cs="Arial"/>
      <w:b/>
      <w:bCs/>
      <w:color w:val="auto"/>
      <w:position w:val="1"/>
      <w:sz w:val="48"/>
      <w:szCs w:val="48"/>
    </w:rPr>
  </w:style>
  <w:style w:type="paragraph" w:customStyle="1" w:styleId="Heading1TOC">
    <w:name w:val="Heading1TOC"/>
    <w:basedOn w:val="TOC1"/>
    <w:autoRedefine/>
    <w:rsid w:val="00A83A5D"/>
    <w:pPr>
      <w:framePr w:w="4676" w:wrap="around" w:x="6733"/>
    </w:pPr>
  </w:style>
  <w:style w:type="paragraph" w:customStyle="1" w:styleId="TBItemL">
    <w:name w:val="TBItem_L"/>
    <w:link w:val="TBItemLChar"/>
    <w:rsid w:val="00E216AB"/>
    <w:pPr>
      <w:tabs>
        <w:tab w:val="left" w:pos="240"/>
        <w:tab w:val="left" w:pos="460"/>
        <w:tab w:val="left" w:pos="720"/>
      </w:tabs>
      <w:suppressAutoHyphens/>
      <w:autoSpaceDE w:val="0"/>
      <w:autoSpaceDN w:val="0"/>
      <w:adjustRightInd w:val="0"/>
      <w:spacing w:line="220" w:lineRule="atLeast"/>
    </w:pPr>
    <w:rPr>
      <w:rFonts w:ascii="Helvetica" w:hAnsi="Helvetica"/>
      <w:color w:val="000000"/>
      <w:w w:val="0"/>
      <w:sz w:val="18"/>
      <w:szCs w:val="18"/>
      <w:lang w:eastAsia="en-US"/>
    </w:rPr>
  </w:style>
  <w:style w:type="paragraph" w:styleId="TOC1">
    <w:name w:val="toc 1"/>
    <w:basedOn w:val="Normal"/>
    <w:next w:val="Heading1TOC"/>
    <w:uiPriority w:val="39"/>
    <w:rsid w:val="009F2209"/>
    <w:pPr>
      <w:framePr w:w="4680" w:h="7949" w:hRule="exact" w:hSpace="187" w:wrap="around" w:vAnchor="page" w:hAnchor="page" w:x="6711" w:y="5041" w:anchorLock="1"/>
      <w:tabs>
        <w:tab w:val="left" w:pos="374"/>
        <w:tab w:val="right" w:leader="dot" w:pos="4675"/>
      </w:tabs>
      <w:ind w:left="374" w:hanging="374"/>
      <w:suppressOverlap/>
    </w:pPr>
    <w:rPr>
      <w:rFonts w:ascii="Times New Roman" w:hAnsi="Times New Roman"/>
      <w:noProof/>
      <w:color w:val="0000C2"/>
      <w:sz w:val="18"/>
    </w:rPr>
  </w:style>
  <w:style w:type="paragraph" w:customStyle="1" w:styleId="headerleft">
    <w:name w:val="headerleft"/>
    <w:basedOn w:val="Header"/>
    <w:autoRedefine/>
    <w:qFormat/>
    <w:rsid w:val="00ED1FF3"/>
    <w:pPr>
      <w:spacing w:before="240"/>
    </w:pPr>
    <w:rPr>
      <w:b/>
      <w:sz w:val="16"/>
    </w:rPr>
  </w:style>
  <w:style w:type="paragraph" w:customStyle="1" w:styleId="ListNum">
    <w:name w:val="List_Num"/>
    <w:basedOn w:val="Normal"/>
    <w:link w:val="ListNumChar"/>
    <w:rsid w:val="00395223"/>
    <w:pPr>
      <w:widowControl w:val="0"/>
      <w:numPr>
        <w:numId w:val="8"/>
      </w:numPr>
      <w:autoSpaceDE w:val="0"/>
      <w:autoSpaceDN w:val="0"/>
      <w:adjustRightInd w:val="0"/>
      <w:spacing w:before="120" w:after="80"/>
    </w:pPr>
    <w:rPr>
      <w:rFonts w:ascii="Times New Roman" w:hAnsi="Times New Roman"/>
      <w:lang w:val="x-none" w:eastAsia="x-none"/>
    </w:rPr>
  </w:style>
  <w:style w:type="paragraph" w:customStyle="1" w:styleId="headerright">
    <w:name w:val="headerright"/>
    <w:basedOn w:val="Normal"/>
    <w:autoRedefine/>
    <w:qFormat/>
    <w:rsid w:val="00ED1FF3"/>
    <w:pPr>
      <w:widowControl w:val="0"/>
      <w:spacing w:before="240"/>
      <w:jc w:val="right"/>
    </w:pPr>
    <w:rPr>
      <w:rFonts w:eastAsia="Calibri"/>
      <w:b/>
      <w:sz w:val="16"/>
      <w:szCs w:val="22"/>
    </w:rPr>
  </w:style>
  <w:style w:type="paragraph" w:styleId="BalloonText">
    <w:name w:val="Balloon Text"/>
    <w:basedOn w:val="Normal"/>
    <w:link w:val="BalloonTextChar"/>
    <w:rsid w:val="00B410A2"/>
    <w:rPr>
      <w:rFonts w:ascii="Segoe UI" w:hAnsi="Segoe UI"/>
      <w:sz w:val="18"/>
      <w:szCs w:val="18"/>
      <w:lang w:val="x-none" w:eastAsia="x-none"/>
    </w:rPr>
  </w:style>
  <w:style w:type="character" w:customStyle="1" w:styleId="BalloonTextChar">
    <w:name w:val="Balloon Text Char"/>
    <w:link w:val="BalloonText"/>
    <w:rsid w:val="00B410A2"/>
    <w:rPr>
      <w:rFonts w:ascii="Segoe UI" w:hAnsi="Segoe UI" w:cs="Segoe UI"/>
      <w:sz w:val="18"/>
      <w:szCs w:val="18"/>
    </w:rPr>
  </w:style>
  <w:style w:type="paragraph" w:customStyle="1" w:styleId="Heading1Appendix">
    <w:name w:val="Heading 1_Appendix"/>
    <w:next w:val="ParaBody"/>
    <w:qFormat/>
    <w:rsid w:val="00062CB7"/>
    <w:pPr>
      <w:numPr>
        <w:numId w:val="16"/>
      </w:numPr>
      <w:spacing w:before="360" w:after="140" w:line="400" w:lineRule="exact"/>
      <w:ind w:right="-14"/>
    </w:pPr>
    <w:rPr>
      <w:b/>
      <w:bCs/>
      <w:position w:val="1"/>
      <w:sz w:val="36"/>
      <w:szCs w:val="36"/>
      <w:lang w:eastAsia="en-US"/>
    </w:rPr>
  </w:style>
  <w:style w:type="paragraph" w:customStyle="1" w:styleId="Heading2Appendix">
    <w:name w:val="Heading 2_Appendix"/>
    <w:next w:val="ParaBody"/>
    <w:rsid w:val="00062CB7"/>
    <w:pPr>
      <w:numPr>
        <w:ilvl w:val="1"/>
        <w:numId w:val="16"/>
      </w:numPr>
      <w:spacing w:before="360" w:after="140" w:line="400" w:lineRule="exact"/>
      <w:ind w:right="-14"/>
    </w:pPr>
    <w:rPr>
      <w:b/>
      <w:bCs/>
      <w:w w:val="0"/>
      <w:position w:val="1"/>
      <w:sz w:val="30"/>
      <w:szCs w:val="30"/>
      <w:lang w:eastAsia="en-US"/>
    </w:rPr>
  </w:style>
  <w:style w:type="paragraph" w:customStyle="1" w:styleId="Heading3Appendix">
    <w:name w:val="Heading 3_Appendix"/>
    <w:next w:val="ParaBody"/>
    <w:rsid w:val="00132538"/>
    <w:pPr>
      <w:numPr>
        <w:ilvl w:val="2"/>
        <w:numId w:val="16"/>
      </w:numPr>
      <w:tabs>
        <w:tab w:val="left" w:pos="907"/>
      </w:tabs>
      <w:spacing w:before="360" w:after="140" w:line="400" w:lineRule="exact"/>
      <w:ind w:right="-14"/>
    </w:pPr>
    <w:rPr>
      <w:b/>
      <w:bCs/>
      <w:position w:val="1"/>
      <w:sz w:val="28"/>
      <w:szCs w:val="28"/>
      <w:lang w:eastAsia="en-US"/>
    </w:rPr>
  </w:style>
  <w:style w:type="paragraph" w:customStyle="1" w:styleId="Heading4Appendix">
    <w:name w:val="Heading 4_Appendix"/>
    <w:next w:val="ParaBody"/>
    <w:rsid w:val="00372D78"/>
    <w:pPr>
      <w:numPr>
        <w:ilvl w:val="3"/>
        <w:numId w:val="16"/>
      </w:numPr>
      <w:tabs>
        <w:tab w:val="left" w:pos="907"/>
      </w:tabs>
      <w:spacing w:before="360" w:after="140" w:line="400" w:lineRule="exact"/>
      <w:ind w:right="-14"/>
    </w:pPr>
    <w:rPr>
      <w:b/>
      <w:bCs/>
      <w:position w:val="1"/>
      <w:sz w:val="26"/>
      <w:szCs w:val="26"/>
      <w:lang w:eastAsia="en-US"/>
    </w:rPr>
  </w:style>
  <w:style w:type="paragraph" w:customStyle="1" w:styleId="Author">
    <w:name w:val="Author"/>
    <w:basedOn w:val="Normal"/>
    <w:link w:val="AuthorChar"/>
    <w:rsid w:val="00922EB1"/>
    <w:pPr>
      <w:spacing w:after="120"/>
    </w:pPr>
    <w:rPr>
      <w:rFonts w:ascii="Helvetica" w:hAnsi="Helvetica"/>
      <w:i/>
      <w:vanish/>
      <w:sz w:val="18"/>
      <w:szCs w:val="18"/>
      <w:lang w:val="x-none" w:eastAsia="x-none"/>
    </w:rPr>
  </w:style>
  <w:style w:type="paragraph" w:customStyle="1" w:styleId="CACallout">
    <w:name w:val="CA.Callout"/>
    <w:basedOn w:val="Author"/>
    <w:rsid w:val="0048652B"/>
    <w:pPr>
      <w:spacing w:line="200" w:lineRule="exact"/>
      <w:ind w:left="115" w:right="-14"/>
    </w:pPr>
    <w:rPr>
      <w:rFonts w:ascii="Helvetica Narrow" w:hAnsi="Helvetica Narrow" w:cs="Times"/>
      <w:sz w:val="16"/>
      <w:szCs w:val="16"/>
    </w:rPr>
  </w:style>
  <w:style w:type="paragraph" w:styleId="ListBullet2">
    <w:name w:val="List Bullet 2"/>
    <w:basedOn w:val="Normal"/>
    <w:rsid w:val="00C12F27"/>
    <w:pPr>
      <w:numPr>
        <w:numId w:val="13"/>
      </w:numPr>
      <w:contextualSpacing/>
    </w:pPr>
  </w:style>
  <w:style w:type="paragraph" w:customStyle="1" w:styleId="Code">
    <w:name w:val="Code"/>
    <w:basedOn w:val="CACallout"/>
    <w:rsid w:val="00223516"/>
    <w:pPr>
      <w:spacing w:after="0" w:line="220" w:lineRule="exact"/>
      <w:ind w:left="0" w:right="0"/>
    </w:pPr>
    <w:rPr>
      <w:rFonts w:ascii="Courier New" w:hAnsi="Courier New" w:cs="Courier New"/>
      <w:i w:val="0"/>
      <w:color w:val="000000"/>
      <w:sz w:val="18"/>
      <w:szCs w:val="18"/>
    </w:rPr>
  </w:style>
  <w:style w:type="paragraph" w:customStyle="1" w:styleId="CodeCInd1">
    <w:name w:val="CodeC_Ind1"/>
    <w:basedOn w:val="Code"/>
    <w:rsid w:val="0048652B"/>
    <w:pPr>
      <w:ind w:left="648"/>
    </w:pPr>
  </w:style>
  <w:style w:type="paragraph" w:customStyle="1" w:styleId="CodeCInd2">
    <w:name w:val="CodeC_Ind2"/>
    <w:basedOn w:val="Code"/>
    <w:rsid w:val="0048652B"/>
    <w:pPr>
      <w:ind w:left="1116"/>
    </w:pPr>
  </w:style>
  <w:style w:type="paragraph" w:customStyle="1" w:styleId="CodeCInd3">
    <w:name w:val="CodeC_Ind3"/>
    <w:basedOn w:val="Code"/>
    <w:rsid w:val="0048652B"/>
    <w:pPr>
      <w:ind w:left="1584"/>
    </w:pPr>
  </w:style>
  <w:style w:type="character" w:styleId="CommentReference">
    <w:name w:val="annotation reference"/>
    <w:rsid w:val="0048652B"/>
    <w:rPr>
      <w:sz w:val="16"/>
      <w:szCs w:val="16"/>
    </w:rPr>
  </w:style>
  <w:style w:type="paragraph" w:customStyle="1" w:styleId="Heading5Appendix">
    <w:name w:val="Heading 5_Appendix"/>
    <w:next w:val="ParaBody"/>
    <w:rsid w:val="00372D78"/>
    <w:pPr>
      <w:spacing w:before="360" w:after="140" w:line="400" w:lineRule="exact"/>
      <w:ind w:right="-14"/>
    </w:pPr>
    <w:rPr>
      <w:b/>
      <w:bCs/>
      <w:position w:val="1"/>
      <w:sz w:val="26"/>
      <w:szCs w:val="26"/>
      <w:lang w:eastAsia="en-US"/>
    </w:rPr>
  </w:style>
  <w:style w:type="paragraph" w:styleId="CommentSubject">
    <w:name w:val="annotation subject"/>
    <w:basedOn w:val="Normal"/>
    <w:next w:val="Normal"/>
    <w:rsid w:val="00395223"/>
    <w:rPr>
      <w:b/>
      <w:bCs/>
      <w:sz w:val="20"/>
      <w:szCs w:val="20"/>
    </w:rPr>
  </w:style>
  <w:style w:type="paragraph" w:customStyle="1" w:styleId="Confidential">
    <w:name w:val="Confidential"/>
    <w:basedOn w:val="Code"/>
    <w:rsid w:val="0048652B"/>
    <w:pPr>
      <w:jc w:val="center"/>
    </w:pPr>
    <w:rPr>
      <w:rFonts w:ascii="Helvetica" w:hAnsi="Helvetica"/>
    </w:rPr>
  </w:style>
  <w:style w:type="character" w:styleId="Emphasis">
    <w:name w:val="Emphasis"/>
    <w:qFormat/>
    <w:rsid w:val="004C6D75"/>
    <w:rPr>
      <w:i/>
      <w:iCs/>
    </w:rPr>
  </w:style>
  <w:style w:type="paragraph" w:customStyle="1" w:styleId="Footer1">
    <w:name w:val="Footer1"/>
    <w:basedOn w:val="ParaBody"/>
    <w:rsid w:val="00D932AE"/>
    <w:rPr>
      <w:rFonts w:ascii="Arial" w:eastAsia="Calibri" w:hAnsi="Arial"/>
      <w:sz w:val="16"/>
    </w:rPr>
  </w:style>
  <w:style w:type="paragraph" w:customStyle="1" w:styleId="disclaim">
    <w:name w:val="disclaim"/>
    <w:basedOn w:val="Normal"/>
    <w:rsid w:val="0048652B"/>
    <w:pPr>
      <w:widowControl w:val="0"/>
      <w:autoSpaceDE w:val="0"/>
      <w:autoSpaceDN w:val="0"/>
      <w:adjustRightInd w:val="0"/>
      <w:spacing w:line="160" w:lineRule="exact"/>
      <w:ind w:left="-187"/>
    </w:pPr>
    <w:rPr>
      <w:rFonts w:ascii="Helvetica" w:hAnsi="Helvetica" w:cs="Helvetica"/>
      <w:sz w:val="14"/>
      <w:szCs w:val="14"/>
    </w:rPr>
  </w:style>
  <w:style w:type="paragraph" w:customStyle="1" w:styleId="DocOrderInfo">
    <w:name w:val="Doc_OrderInfo"/>
    <w:basedOn w:val="Normal"/>
    <w:rsid w:val="009F1164"/>
    <w:pPr>
      <w:framePr w:hSpace="187" w:wrap="around" w:vAnchor="page" w:hAnchor="margin" w:y="706"/>
      <w:widowControl w:val="0"/>
      <w:tabs>
        <w:tab w:val="right" w:pos="10060"/>
      </w:tabs>
      <w:autoSpaceDE w:val="0"/>
      <w:autoSpaceDN w:val="0"/>
      <w:adjustRightInd w:val="0"/>
      <w:spacing w:before="60" w:after="60" w:line="380" w:lineRule="atLeast"/>
      <w:ind w:right="-115"/>
      <w:suppressOverlap/>
      <w:jc w:val="right"/>
    </w:pPr>
    <w:rPr>
      <w:rFonts w:cs="Arial"/>
      <w:w w:val="0"/>
    </w:rPr>
  </w:style>
  <w:style w:type="paragraph" w:customStyle="1" w:styleId="ContentsList">
    <w:name w:val="Contents_List"/>
    <w:basedOn w:val="Normal"/>
    <w:qFormat/>
    <w:rsid w:val="001A58D8"/>
    <w:pPr>
      <w:framePr w:w="4702" w:h="346" w:hRule="exact" w:hSpace="187" w:wrap="around" w:vAnchor="page" w:hAnchor="page" w:x="6726" w:y="6847" w:anchorLock="1"/>
      <w:widowControl w:val="0"/>
      <w:autoSpaceDE w:val="0"/>
      <w:autoSpaceDN w:val="0"/>
      <w:adjustRightInd w:val="0"/>
      <w:spacing w:after="120" w:line="248" w:lineRule="exact"/>
      <w:ind w:right="-14"/>
      <w:suppressOverlap/>
    </w:pPr>
    <w:rPr>
      <w:rFonts w:cs="Helvetica"/>
      <w:b/>
      <w:bCs/>
      <w:spacing w:val="1"/>
      <w:sz w:val="28"/>
      <w:szCs w:val="22"/>
    </w:rPr>
  </w:style>
  <w:style w:type="paragraph" w:customStyle="1" w:styleId="Example">
    <w:name w:val="Example"/>
    <w:basedOn w:val="Normal"/>
    <w:next w:val="Code"/>
    <w:link w:val="ExampleChar"/>
    <w:rsid w:val="0070429D"/>
    <w:pPr>
      <w:keepNext/>
      <w:numPr>
        <w:numId w:val="12"/>
      </w:numPr>
      <w:pBdr>
        <w:bottom w:val="single" w:sz="8" w:space="0" w:color="auto"/>
      </w:pBdr>
      <w:suppressAutoHyphens/>
      <w:autoSpaceDE w:val="0"/>
      <w:autoSpaceDN w:val="0"/>
      <w:adjustRightInd w:val="0"/>
      <w:spacing w:before="160" w:line="240" w:lineRule="atLeast"/>
      <w:ind w:left="0" w:firstLine="0"/>
      <w:jc w:val="center"/>
    </w:pPr>
    <w:rPr>
      <w:rFonts w:ascii="Helvetica" w:hAnsi="Helvetica"/>
      <w:b/>
      <w:bCs/>
      <w:color w:val="000000"/>
      <w:sz w:val="20"/>
      <w:szCs w:val="20"/>
      <w:lang w:val="x-none" w:eastAsia="x-none"/>
    </w:rPr>
  </w:style>
  <w:style w:type="paragraph" w:customStyle="1" w:styleId="ExampleEnd">
    <w:name w:val="ExampleEnd"/>
    <w:basedOn w:val="Normal"/>
    <w:next w:val="ParaBody"/>
    <w:rsid w:val="00223516"/>
    <w:pPr>
      <w:pBdr>
        <w:top w:val="single" w:sz="8" w:space="1" w:color="auto"/>
      </w:pBdr>
      <w:tabs>
        <w:tab w:val="left" w:pos="940"/>
        <w:tab w:val="left" w:pos="1880"/>
        <w:tab w:val="left" w:pos="2820"/>
        <w:tab w:val="left" w:pos="3820"/>
        <w:tab w:val="left" w:pos="4760"/>
        <w:tab w:val="left" w:pos="5680"/>
        <w:tab w:val="left" w:pos="6660"/>
        <w:tab w:val="left" w:pos="7620"/>
        <w:tab w:val="left" w:pos="8560"/>
      </w:tabs>
      <w:suppressAutoHyphens/>
      <w:autoSpaceDE w:val="0"/>
      <w:autoSpaceDN w:val="0"/>
      <w:adjustRightInd w:val="0"/>
      <w:spacing w:line="180" w:lineRule="atLeast"/>
    </w:pPr>
    <w:rPr>
      <w:rFonts w:cs="Arial"/>
      <w:w w:val="0"/>
      <w:sz w:val="12"/>
      <w:szCs w:val="18"/>
    </w:rPr>
  </w:style>
  <w:style w:type="paragraph" w:customStyle="1" w:styleId="NoteHead">
    <w:name w:val="Note_Head"/>
    <w:basedOn w:val="Normal"/>
    <w:next w:val="note"/>
    <w:qFormat/>
    <w:rsid w:val="00835E2E"/>
    <w:pPr>
      <w:keepNext/>
      <w:widowControl w:val="0"/>
      <w:suppressAutoHyphens/>
      <w:autoSpaceDE w:val="0"/>
      <w:autoSpaceDN w:val="0"/>
      <w:adjustRightInd w:val="0"/>
      <w:spacing w:before="140" w:after="60" w:line="280" w:lineRule="atLeast"/>
      <w:jc w:val="center"/>
    </w:pPr>
    <w:rPr>
      <w:rFonts w:cs="Helvetica"/>
      <w:b/>
      <w:bCs/>
      <w:caps/>
    </w:rPr>
  </w:style>
  <w:style w:type="paragraph" w:customStyle="1" w:styleId="Heading6Appendix">
    <w:name w:val="Heading 6_Appendix"/>
    <w:next w:val="ParaBody"/>
    <w:rsid w:val="00754BCE"/>
    <w:pPr>
      <w:spacing w:before="360" w:after="140" w:line="400" w:lineRule="exact"/>
      <w:ind w:right="-14"/>
    </w:pPr>
    <w:rPr>
      <w:b/>
      <w:bCs/>
      <w:sz w:val="22"/>
      <w:szCs w:val="22"/>
      <w:lang w:eastAsia="en-US"/>
    </w:rPr>
  </w:style>
  <w:style w:type="paragraph" w:customStyle="1" w:styleId="footerr">
    <w:name w:val="footer_r"/>
    <w:basedOn w:val="Normal"/>
    <w:link w:val="footerrChar"/>
    <w:autoRedefine/>
    <w:rsid w:val="009E4B41"/>
    <w:pPr>
      <w:widowControl w:val="0"/>
      <w:tabs>
        <w:tab w:val="center" w:pos="5040"/>
        <w:tab w:val="right" w:pos="10080"/>
      </w:tabs>
      <w:autoSpaceDE w:val="0"/>
      <w:autoSpaceDN w:val="0"/>
      <w:adjustRightInd w:val="0"/>
      <w:spacing w:line="200" w:lineRule="exact"/>
      <w:jc w:val="center"/>
    </w:pPr>
    <w:rPr>
      <w:rFonts w:ascii="Helvetica" w:hAnsi="Helvetica"/>
      <w:color w:val="00FFFF"/>
      <w:sz w:val="16"/>
      <w:szCs w:val="18"/>
      <w:lang w:val="x-none" w:eastAsia="x-none"/>
    </w:rPr>
  </w:style>
  <w:style w:type="paragraph" w:customStyle="1" w:styleId="Stylefooterr">
    <w:name w:val="Style footer_r"/>
    <w:basedOn w:val="footerr"/>
    <w:link w:val="StylefooterrChar"/>
    <w:rsid w:val="0048652B"/>
    <w:pPr>
      <w:pBdr>
        <w:top w:val="single" w:sz="4" w:space="1" w:color="auto"/>
      </w:pBdr>
      <w:tabs>
        <w:tab w:val="left" w:pos="10080"/>
      </w:tabs>
      <w:ind w:right="60"/>
    </w:pPr>
    <w:rPr>
      <w:szCs w:val="20"/>
    </w:rPr>
  </w:style>
  <w:style w:type="paragraph" w:customStyle="1" w:styleId="footerl">
    <w:name w:val="footer_l"/>
    <w:basedOn w:val="Normal"/>
    <w:link w:val="footerlChar"/>
    <w:autoRedefine/>
    <w:rsid w:val="009E4B41"/>
    <w:pPr>
      <w:widowControl w:val="0"/>
      <w:tabs>
        <w:tab w:val="center" w:pos="5040"/>
        <w:tab w:val="right" w:pos="10080"/>
      </w:tabs>
      <w:autoSpaceDE w:val="0"/>
      <w:autoSpaceDN w:val="0"/>
      <w:adjustRightInd w:val="0"/>
      <w:spacing w:line="200" w:lineRule="exact"/>
    </w:pPr>
    <w:rPr>
      <w:rFonts w:ascii="Helvetica" w:hAnsi="Helvetica"/>
      <w:color w:val="00FFFF"/>
      <w:sz w:val="16"/>
      <w:szCs w:val="20"/>
    </w:rPr>
  </w:style>
  <w:style w:type="paragraph" w:customStyle="1" w:styleId="hdrt">
    <w:name w:val="hd_rt"/>
    <w:basedOn w:val="Normal"/>
    <w:link w:val="hdrtChar"/>
    <w:rsid w:val="0048652B"/>
    <w:pPr>
      <w:widowControl w:val="0"/>
      <w:autoSpaceDE w:val="0"/>
      <w:autoSpaceDN w:val="0"/>
      <w:adjustRightInd w:val="0"/>
      <w:spacing w:line="373" w:lineRule="exact"/>
      <w:ind w:left="720" w:right="14"/>
      <w:jc w:val="right"/>
    </w:pPr>
    <w:rPr>
      <w:rFonts w:ascii="Helvetica" w:hAnsi="Helvetica" w:cs="Helvetica"/>
      <w:b/>
      <w:bCs/>
      <w:noProof/>
      <w:color w:val="000000"/>
      <w:spacing w:val="3"/>
      <w:sz w:val="16"/>
      <w:szCs w:val="16"/>
    </w:rPr>
  </w:style>
  <w:style w:type="paragraph" w:customStyle="1" w:styleId="hdlt">
    <w:name w:val="hd_lt"/>
    <w:basedOn w:val="Normal"/>
    <w:link w:val="hdltChar"/>
    <w:rsid w:val="00AB65F8"/>
    <w:pPr>
      <w:widowControl w:val="0"/>
      <w:autoSpaceDE w:val="0"/>
      <w:autoSpaceDN w:val="0"/>
      <w:adjustRightInd w:val="0"/>
      <w:spacing w:line="373" w:lineRule="exact"/>
      <w:ind w:right="14"/>
    </w:pPr>
    <w:rPr>
      <w:rFonts w:ascii="Helvetica" w:hAnsi="Helvetica" w:cs="Helvetica"/>
      <w:b/>
      <w:bCs/>
      <w:noProof/>
      <w:color w:val="000000"/>
      <w:spacing w:val="3"/>
      <w:sz w:val="16"/>
      <w:szCs w:val="16"/>
    </w:rPr>
  </w:style>
  <w:style w:type="paragraph" w:customStyle="1" w:styleId="FigTitle">
    <w:name w:val="FigTitle"/>
    <w:basedOn w:val="Normal"/>
    <w:next w:val="ParaBody"/>
    <w:rsid w:val="00395223"/>
    <w:pPr>
      <w:widowControl w:val="0"/>
      <w:numPr>
        <w:numId w:val="11"/>
      </w:numPr>
      <w:tabs>
        <w:tab w:val="left" w:pos="0"/>
        <w:tab w:val="left" w:pos="935"/>
        <w:tab w:val="left" w:pos="1122"/>
      </w:tabs>
      <w:spacing w:before="100" w:after="200" w:line="240" w:lineRule="exact"/>
      <w:ind w:left="0" w:firstLine="0"/>
      <w:jc w:val="center"/>
    </w:pPr>
    <w:rPr>
      <w:rFonts w:cs="Arial"/>
      <w:b/>
      <w:bCs/>
      <w:color w:val="000000"/>
      <w:sz w:val="20"/>
      <w:szCs w:val="20"/>
    </w:rPr>
  </w:style>
  <w:style w:type="table" w:styleId="TableProfessional">
    <w:name w:val="Table Professional"/>
    <w:basedOn w:val="TableNormal"/>
    <w:rsid w:val="001A73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ooterChar">
    <w:name w:val="Footer Char"/>
    <w:link w:val="Footer"/>
    <w:rsid w:val="002A05CD"/>
    <w:rPr>
      <w:sz w:val="24"/>
      <w:szCs w:val="24"/>
    </w:rPr>
  </w:style>
  <w:style w:type="paragraph" w:styleId="FootnoteText">
    <w:name w:val="footnote text"/>
    <w:basedOn w:val="Normal"/>
    <w:link w:val="FootnoteTextChar"/>
    <w:rsid w:val="00124E28"/>
    <w:rPr>
      <w:sz w:val="20"/>
      <w:szCs w:val="20"/>
    </w:rPr>
  </w:style>
  <w:style w:type="character" w:styleId="Hyperlink">
    <w:name w:val="Hyperlink"/>
    <w:aliases w:val="Contents_TOCs"/>
    <w:uiPriority w:val="99"/>
    <w:rsid w:val="0048652B"/>
    <w:rPr>
      <w:color w:val="0000FF"/>
      <w:u w:val="single"/>
    </w:rPr>
  </w:style>
  <w:style w:type="paragraph" w:styleId="ListBullet">
    <w:name w:val="List Bullet"/>
    <w:basedOn w:val="Normal"/>
    <w:link w:val="ListBulletChar"/>
    <w:rsid w:val="005D6098"/>
    <w:pPr>
      <w:numPr>
        <w:numId w:val="7"/>
      </w:numPr>
    </w:pPr>
    <w:rPr>
      <w:lang w:val="x-none" w:eastAsia="x-none"/>
    </w:rPr>
  </w:style>
  <w:style w:type="paragraph" w:customStyle="1" w:styleId="ListIntro">
    <w:name w:val="List_Intro"/>
    <w:basedOn w:val="Normal"/>
    <w:link w:val="ListIntroChar"/>
    <w:qFormat/>
    <w:rsid w:val="004F7AE6"/>
    <w:pPr>
      <w:keepNext/>
      <w:autoSpaceDE w:val="0"/>
      <w:autoSpaceDN w:val="0"/>
      <w:adjustRightInd w:val="0"/>
      <w:spacing w:before="120" w:after="80"/>
    </w:pPr>
    <w:rPr>
      <w:rFonts w:ascii="Times New Roman" w:hAnsi="Times New Roman"/>
      <w:color w:val="000000"/>
      <w:szCs w:val="20"/>
      <w:lang w:val="x-none" w:eastAsia="x-none"/>
    </w:rPr>
  </w:style>
  <w:style w:type="paragraph" w:customStyle="1" w:styleId="LFListingFirst">
    <w:name w:val="LF.ListingFirst"/>
    <w:basedOn w:val="ListIntro"/>
    <w:rsid w:val="0048652B"/>
    <w:pPr>
      <w:pBdr>
        <w:top w:val="single" w:sz="4" w:space="1" w:color="auto"/>
      </w:pBdr>
      <w:spacing w:line="240" w:lineRule="exact"/>
    </w:pPr>
    <w:rPr>
      <w:rFonts w:ascii="Courier" w:hAnsi="Courier"/>
      <w:noProof/>
      <w:sz w:val="18"/>
    </w:rPr>
  </w:style>
  <w:style w:type="paragraph" w:styleId="BodyText">
    <w:name w:val="Body Text"/>
    <w:basedOn w:val="Normal"/>
    <w:link w:val="BodyTextChar"/>
    <w:uiPriority w:val="1"/>
    <w:qFormat/>
    <w:rsid w:val="006C6D4B"/>
    <w:pPr>
      <w:spacing w:after="120"/>
    </w:pPr>
  </w:style>
  <w:style w:type="paragraph" w:customStyle="1" w:styleId="ListBul1">
    <w:name w:val="List_Bul1"/>
    <w:basedOn w:val="Normal"/>
    <w:link w:val="ListBul1Char"/>
    <w:qFormat/>
    <w:rsid w:val="00D332E4"/>
    <w:pPr>
      <w:widowControl w:val="0"/>
      <w:numPr>
        <w:numId w:val="2"/>
      </w:numPr>
      <w:autoSpaceDE w:val="0"/>
      <w:autoSpaceDN w:val="0"/>
      <w:adjustRightInd w:val="0"/>
      <w:spacing w:after="60" w:line="280" w:lineRule="exact"/>
    </w:pPr>
    <w:rPr>
      <w:rFonts w:ascii="Times New Roman" w:hAnsi="Times New Roman"/>
      <w:lang w:val="x-none" w:eastAsia="x-none"/>
    </w:rPr>
  </w:style>
  <w:style w:type="paragraph" w:customStyle="1" w:styleId="ListBul2">
    <w:name w:val="List_Bul2"/>
    <w:basedOn w:val="ListBul1"/>
    <w:rsid w:val="00D332E4"/>
    <w:pPr>
      <w:numPr>
        <w:numId w:val="3"/>
      </w:numPr>
      <w:tabs>
        <w:tab w:val="clear" w:pos="1440"/>
        <w:tab w:val="left" w:pos="1080"/>
      </w:tabs>
    </w:pPr>
  </w:style>
  <w:style w:type="paragraph" w:customStyle="1" w:styleId="ListBul3">
    <w:name w:val="List_Bul3"/>
    <w:basedOn w:val="ListBul2"/>
    <w:rsid w:val="00D332E4"/>
    <w:pPr>
      <w:numPr>
        <w:numId w:val="4"/>
      </w:numPr>
      <w:tabs>
        <w:tab w:val="clear" w:pos="1080"/>
        <w:tab w:val="clear" w:pos="1440"/>
        <w:tab w:val="left" w:pos="1310"/>
      </w:tabs>
      <w:ind w:left="1670"/>
    </w:pPr>
  </w:style>
  <w:style w:type="paragraph" w:customStyle="1" w:styleId="LLListingLast">
    <w:name w:val="LL.ListingLast"/>
    <w:basedOn w:val="LFListingFirst"/>
    <w:next w:val="Normal"/>
    <w:rsid w:val="0048652B"/>
    <w:pPr>
      <w:pBdr>
        <w:top w:val="none" w:sz="0" w:space="0" w:color="auto"/>
        <w:bottom w:val="single" w:sz="4" w:space="1" w:color="auto"/>
      </w:pBdr>
      <w:spacing w:line="220" w:lineRule="exact"/>
    </w:pPr>
  </w:style>
  <w:style w:type="paragraph" w:customStyle="1" w:styleId="LNListingNext">
    <w:name w:val="LN.ListingNext"/>
    <w:basedOn w:val="LFListingFirst"/>
    <w:rsid w:val="0048652B"/>
    <w:pPr>
      <w:pBdr>
        <w:top w:val="none" w:sz="0" w:space="0" w:color="auto"/>
      </w:pBdr>
    </w:pPr>
  </w:style>
  <w:style w:type="paragraph" w:styleId="MessageHeader">
    <w:name w:val="Message Header"/>
    <w:basedOn w:val="Normal"/>
    <w:rsid w:val="0048652B"/>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character" w:customStyle="1" w:styleId="FootnoteTextChar">
    <w:name w:val="Footnote Text Char"/>
    <w:basedOn w:val="DefaultParagraphFont"/>
    <w:link w:val="FootnoteText"/>
    <w:rsid w:val="00124E28"/>
  </w:style>
  <w:style w:type="paragraph" w:customStyle="1" w:styleId="RB1RefBullet">
    <w:name w:val="RB1.RefBullet"/>
    <w:basedOn w:val="ListBul1"/>
    <w:link w:val="RB1RefBulletCharChar"/>
    <w:rsid w:val="002B7BE2"/>
    <w:pPr>
      <w:numPr>
        <w:ilvl w:val="3"/>
        <w:numId w:val="5"/>
      </w:numPr>
      <w:tabs>
        <w:tab w:val="left" w:pos="1598"/>
      </w:tabs>
      <w:spacing w:before="100"/>
    </w:pPr>
    <w:rPr>
      <w:rFonts w:ascii="Arial" w:hAnsi="Arial"/>
    </w:rPr>
  </w:style>
  <w:style w:type="character" w:customStyle="1" w:styleId="BodyTextChar">
    <w:name w:val="Body Text Char"/>
    <w:link w:val="BodyText"/>
    <w:uiPriority w:val="1"/>
    <w:rsid w:val="006C6D4B"/>
    <w:rPr>
      <w:sz w:val="24"/>
      <w:szCs w:val="24"/>
    </w:rPr>
  </w:style>
  <w:style w:type="numbering" w:customStyle="1" w:styleId="Style1">
    <w:name w:val="Style1"/>
    <w:rsid w:val="0048652B"/>
    <w:pPr>
      <w:numPr>
        <w:numId w:val="1"/>
      </w:numPr>
    </w:pPr>
  </w:style>
  <w:style w:type="paragraph" w:customStyle="1" w:styleId="TBItemL0">
    <w:name w:val="TB_ItemL"/>
    <w:basedOn w:val="Normal"/>
    <w:rsid w:val="0048652B"/>
    <w:pPr>
      <w:widowControl w:val="0"/>
      <w:autoSpaceDE w:val="0"/>
      <w:autoSpaceDN w:val="0"/>
      <w:adjustRightInd w:val="0"/>
      <w:spacing w:line="133" w:lineRule="exact"/>
      <w:ind w:left="413"/>
    </w:pPr>
    <w:rPr>
      <w:rFonts w:ascii="Helvetica" w:hAnsi="Helvetica" w:cs="Helvetica"/>
      <w:sz w:val="14"/>
      <w:szCs w:val="14"/>
    </w:rPr>
  </w:style>
  <w:style w:type="character" w:customStyle="1" w:styleId="HyperlinkParaBody">
    <w:name w:val="Hyperlink_Para_Body"/>
    <w:uiPriority w:val="1"/>
    <w:qFormat/>
    <w:rsid w:val="008A49B3"/>
    <w:rPr>
      <w:i/>
      <w:color w:val="0000FF"/>
    </w:rPr>
  </w:style>
  <w:style w:type="character" w:customStyle="1" w:styleId="Heading2Char">
    <w:name w:val="Heading 2 Char"/>
    <w:link w:val="Heading2"/>
    <w:rsid w:val="00F2114D"/>
    <w:rPr>
      <w:b/>
      <w:bCs/>
      <w:w w:val="0"/>
      <w:position w:val="1"/>
      <w:sz w:val="30"/>
      <w:szCs w:val="30"/>
      <w:lang w:val="x-none" w:eastAsia="x-none"/>
    </w:rPr>
  </w:style>
  <w:style w:type="character" w:customStyle="1" w:styleId="Heading1Char">
    <w:name w:val="Heading 1 Char"/>
    <w:link w:val="Heading1"/>
    <w:rsid w:val="00F2114D"/>
    <w:rPr>
      <w:b/>
      <w:bCs/>
      <w:position w:val="1"/>
      <w:sz w:val="36"/>
      <w:szCs w:val="36"/>
      <w:lang w:val="x-none" w:eastAsia="x-none"/>
    </w:rPr>
  </w:style>
  <w:style w:type="character" w:customStyle="1" w:styleId="ListIntroChar">
    <w:name w:val="List_Intro Char"/>
    <w:link w:val="ListIntro"/>
    <w:rsid w:val="004F7AE6"/>
    <w:rPr>
      <w:rFonts w:ascii="Times New Roman" w:hAnsi="Times New Roman"/>
      <w:color w:val="000000"/>
      <w:sz w:val="24"/>
      <w:lang w:val="x-none" w:eastAsia="x-none"/>
    </w:rPr>
  </w:style>
  <w:style w:type="paragraph" w:styleId="DocumentMap">
    <w:name w:val="Document Map"/>
    <w:basedOn w:val="Normal"/>
    <w:semiHidden/>
    <w:rsid w:val="0048652B"/>
    <w:pPr>
      <w:shd w:val="clear" w:color="auto" w:fill="000080"/>
    </w:pPr>
    <w:rPr>
      <w:rFonts w:ascii="Tahoma" w:hAnsi="Tahoma" w:cs="Tahoma"/>
      <w:sz w:val="20"/>
      <w:szCs w:val="20"/>
    </w:rPr>
  </w:style>
  <w:style w:type="character" w:customStyle="1" w:styleId="AuthorChar">
    <w:name w:val="Author Char"/>
    <w:link w:val="Author"/>
    <w:rsid w:val="00922EB1"/>
    <w:rPr>
      <w:rFonts w:ascii="Helvetica" w:hAnsi="Helvetica"/>
      <w:i/>
      <w:vanish/>
      <w:sz w:val="18"/>
      <w:szCs w:val="18"/>
      <w:lang w:val="x-none" w:eastAsia="x-none"/>
    </w:rPr>
  </w:style>
  <w:style w:type="character" w:customStyle="1" w:styleId="footerrChar">
    <w:name w:val="footer_r Char"/>
    <w:link w:val="footerr"/>
    <w:rsid w:val="009E4B41"/>
    <w:rPr>
      <w:rFonts w:ascii="Helvetica" w:hAnsi="Helvetica"/>
      <w:color w:val="00FFFF"/>
      <w:sz w:val="16"/>
      <w:szCs w:val="18"/>
      <w:lang w:eastAsia="x-none"/>
    </w:rPr>
  </w:style>
  <w:style w:type="character" w:customStyle="1" w:styleId="ListNumChar">
    <w:name w:val="List_Num Char"/>
    <w:link w:val="ListNum"/>
    <w:rsid w:val="00A034E6"/>
    <w:rPr>
      <w:rFonts w:ascii="Times New Roman" w:hAnsi="Times New Roman"/>
      <w:sz w:val="24"/>
      <w:szCs w:val="24"/>
      <w:lang w:val="x-none" w:eastAsia="x-none"/>
    </w:rPr>
  </w:style>
  <w:style w:type="character" w:styleId="FootnoteReference">
    <w:name w:val="footnote reference"/>
    <w:rsid w:val="00124E28"/>
    <w:rPr>
      <w:vertAlign w:val="superscript"/>
    </w:rPr>
  </w:style>
  <w:style w:type="character" w:customStyle="1" w:styleId="StylefooterrChar">
    <w:name w:val="Style footer_r Char"/>
    <w:link w:val="Stylefooterr"/>
    <w:rsid w:val="0048652B"/>
    <w:rPr>
      <w:rFonts w:ascii="Helvetica" w:hAnsi="Helvetica"/>
      <w:color w:val="00FFFF"/>
      <w:sz w:val="16"/>
      <w:szCs w:val="18"/>
      <w:lang w:eastAsia="x-none"/>
    </w:rPr>
  </w:style>
  <w:style w:type="character" w:customStyle="1" w:styleId="footerlChar">
    <w:name w:val="footer_l Char"/>
    <w:link w:val="footerl"/>
    <w:rsid w:val="009E4B41"/>
    <w:rPr>
      <w:rFonts w:ascii="Helvetica" w:hAnsi="Helvetica"/>
      <w:color w:val="00FFFF"/>
      <w:sz w:val="16"/>
      <w:szCs w:val="18"/>
      <w:lang w:eastAsia="x-none"/>
    </w:rPr>
  </w:style>
  <w:style w:type="character" w:customStyle="1" w:styleId="hdrtChar">
    <w:name w:val="hd_rt Char"/>
    <w:link w:val="hdrt"/>
    <w:rsid w:val="0048652B"/>
    <w:rPr>
      <w:rFonts w:ascii="Helvetica" w:hAnsi="Helvetica" w:cs="Helvetica"/>
      <w:b/>
      <w:bCs/>
      <w:noProof/>
      <w:color w:val="000000"/>
      <w:spacing w:val="3"/>
      <w:sz w:val="16"/>
      <w:szCs w:val="16"/>
      <w:lang w:val="en-US" w:eastAsia="en-US" w:bidi="ar-SA"/>
    </w:rPr>
  </w:style>
  <w:style w:type="character" w:customStyle="1" w:styleId="hdltChar">
    <w:name w:val="hd_lt Char"/>
    <w:link w:val="hdlt"/>
    <w:rsid w:val="00AB65F8"/>
    <w:rPr>
      <w:rFonts w:ascii="Helvetica" w:hAnsi="Helvetica" w:cs="Helvetica"/>
      <w:b/>
      <w:bCs/>
      <w:noProof/>
      <w:color w:val="000000"/>
      <w:spacing w:val="3"/>
      <w:sz w:val="16"/>
      <w:szCs w:val="16"/>
      <w:lang w:val="en-US" w:eastAsia="en-US" w:bidi="ar-SA"/>
    </w:rPr>
  </w:style>
  <w:style w:type="paragraph" w:customStyle="1" w:styleId="BBody">
    <w:name w:val="B.Body"/>
    <w:basedOn w:val="ListIntro"/>
    <w:next w:val="ListIntro"/>
    <w:rsid w:val="0048652B"/>
    <w:rPr>
      <w:rFonts w:ascii="Helvetica" w:hAnsi="Helvetica"/>
      <w:sz w:val="20"/>
    </w:rPr>
  </w:style>
  <w:style w:type="character" w:customStyle="1" w:styleId="RB1RefBulletCharChar">
    <w:name w:val="RB1.RefBullet Char Char"/>
    <w:link w:val="RB1RefBullet"/>
    <w:rsid w:val="002B7BE2"/>
    <w:rPr>
      <w:sz w:val="24"/>
      <w:szCs w:val="24"/>
      <w:lang w:val="x-none" w:eastAsia="x-none"/>
    </w:rPr>
  </w:style>
  <w:style w:type="paragraph" w:customStyle="1" w:styleId="ParaIndBul2Alpha">
    <w:name w:val="Para_Ind_Bul2/Alpha"/>
    <w:basedOn w:val="ListAlpha"/>
    <w:next w:val="ListIntro"/>
    <w:link w:val="ParaIndBul2AlphaChar"/>
    <w:rsid w:val="0032491D"/>
    <w:pPr>
      <w:numPr>
        <w:ilvl w:val="0"/>
        <w:numId w:val="0"/>
      </w:numPr>
      <w:ind w:left="1440"/>
    </w:pPr>
  </w:style>
  <w:style w:type="character" w:customStyle="1" w:styleId="ParaIndBul2AlphaChar">
    <w:name w:val="Para_Ind_Bul2/Alpha Char"/>
    <w:link w:val="ParaIndBul2Alpha"/>
    <w:rsid w:val="0032491D"/>
    <w:rPr>
      <w:rFonts w:ascii="Times New Roman" w:hAnsi="Times New Roman"/>
      <w:sz w:val="24"/>
      <w:szCs w:val="24"/>
      <w:lang w:val="x-none" w:eastAsia="x-none"/>
    </w:rPr>
  </w:style>
  <w:style w:type="paragraph" w:customStyle="1" w:styleId="ParaIndBul1Num">
    <w:name w:val="Para_Ind_Bul1/Num"/>
    <w:basedOn w:val="ListNum"/>
    <w:next w:val="ListIntro"/>
    <w:rsid w:val="0024639F"/>
    <w:pPr>
      <w:numPr>
        <w:numId w:val="0"/>
      </w:numPr>
      <w:spacing w:before="0" w:after="60" w:line="280" w:lineRule="exact"/>
      <w:ind w:left="720"/>
    </w:pPr>
  </w:style>
  <w:style w:type="paragraph" w:customStyle="1" w:styleId="ListAlpha0">
    <w:name w:val="List_Alpha+"/>
    <w:basedOn w:val="ListAlpha"/>
    <w:autoRedefine/>
    <w:rsid w:val="0024639F"/>
  </w:style>
  <w:style w:type="paragraph" w:customStyle="1" w:styleId="ListNum0">
    <w:name w:val="List_Num+"/>
    <w:basedOn w:val="ListNum"/>
    <w:link w:val="ListNumChar0"/>
    <w:rsid w:val="0024639F"/>
    <w:pPr>
      <w:spacing w:before="0" w:after="60"/>
    </w:pPr>
  </w:style>
  <w:style w:type="character" w:customStyle="1" w:styleId="ListNumChar0">
    <w:name w:val="List_Num+ Char"/>
    <w:link w:val="ListNum0"/>
    <w:rsid w:val="0024639F"/>
    <w:rPr>
      <w:rFonts w:ascii="Times New Roman" w:hAnsi="Times New Roman"/>
      <w:sz w:val="24"/>
      <w:szCs w:val="24"/>
      <w:lang w:val="x-none" w:eastAsia="x-none"/>
    </w:rPr>
  </w:style>
  <w:style w:type="paragraph" w:customStyle="1" w:styleId="ListAlpha">
    <w:name w:val="List_Alpha"/>
    <w:basedOn w:val="ListNum"/>
    <w:autoRedefine/>
    <w:rsid w:val="0024639F"/>
    <w:pPr>
      <w:numPr>
        <w:ilvl w:val="1"/>
      </w:numPr>
      <w:spacing w:before="0" w:after="60"/>
    </w:pPr>
  </w:style>
  <w:style w:type="character" w:customStyle="1" w:styleId="ExampleChar">
    <w:name w:val="Example Char"/>
    <w:link w:val="Example"/>
    <w:rsid w:val="0070429D"/>
    <w:rPr>
      <w:rFonts w:ascii="Helvetica" w:hAnsi="Helvetica"/>
      <w:b/>
      <w:bCs/>
      <w:color w:val="000000"/>
      <w:lang w:val="x-none" w:eastAsia="x-none"/>
    </w:rPr>
  </w:style>
  <w:style w:type="paragraph" w:customStyle="1" w:styleId="TableFootNote">
    <w:name w:val="TableFootNote"/>
    <w:basedOn w:val="NoteText"/>
    <w:rsid w:val="00CF76FD"/>
    <w:pPr>
      <w:numPr>
        <w:numId w:val="14"/>
      </w:numPr>
      <w:tabs>
        <w:tab w:val="left" w:pos="306"/>
      </w:tabs>
      <w:spacing w:after="0" w:line="240" w:lineRule="auto"/>
      <w:ind w:right="0"/>
    </w:pPr>
    <w:rPr>
      <w:rFonts w:ascii="Helvetica" w:hAnsi="Helvetica"/>
      <w:color w:val="auto"/>
      <w:sz w:val="18"/>
    </w:rPr>
  </w:style>
  <w:style w:type="character" w:customStyle="1" w:styleId="ListBul1Char">
    <w:name w:val="List_Bul1 Char"/>
    <w:link w:val="ListBul1"/>
    <w:rsid w:val="00D332E4"/>
    <w:rPr>
      <w:rFonts w:ascii="Times New Roman" w:hAnsi="Times New Roman"/>
      <w:sz w:val="24"/>
      <w:szCs w:val="24"/>
      <w:lang w:val="x-none" w:eastAsia="x-none"/>
    </w:rPr>
  </w:style>
  <w:style w:type="paragraph" w:styleId="TOC4">
    <w:name w:val="toc 4"/>
    <w:basedOn w:val="Normal"/>
    <w:next w:val="Normal"/>
    <w:autoRedefine/>
    <w:rsid w:val="00CA153E"/>
    <w:pPr>
      <w:ind w:left="720"/>
    </w:pPr>
    <w:rPr>
      <w:rFonts w:ascii="Times New Roman" w:hAnsi="Times New Roman"/>
      <w:sz w:val="18"/>
    </w:rPr>
  </w:style>
  <w:style w:type="table" w:customStyle="1" w:styleId="TTable">
    <w:name w:val="T.Table"/>
    <w:basedOn w:val="TableGrid"/>
    <w:rsid w:val="00226022"/>
    <w:rPr>
      <w:sz w:val="24"/>
    </w:rPr>
    <w:tblPr/>
    <w:tcPr>
      <w:vAlign w:val="center"/>
    </w:tcPr>
  </w:style>
  <w:style w:type="paragraph" w:styleId="MacroText">
    <w:name w:val="macro"/>
    <w:semiHidden/>
    <w:rsid w:val="0048652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color w:val="000000"/>
      <w:sz w:val="24"/>
      <w:szCs w:val="24"/>
      <w:lang w:eastAsia="en-US"/>
    </w:rPr>
  </w:style>
  <w:style w:type="paragraph" w:styleId="TOC5">
    <w:name w:val="toc 5"/>
    <w:basedOn w:val="Normal"/>
    <w:next w:val="Normal"/>
    <w:autoRedefine/>
    <w:rsid w:val="00CA153E"/>
    <w:pPr>
      <w:ind w:left="960"/>
    </w:pPr>
    <w:rPr>
      <w:rFonts w:ascii="Times New Roman" w:hAnsi="Times New Roman"/>
      <w:sz w:val="18"/>
    </w:rPr>
  </w:style>
  <w:style w:type="paragraph" w:styleId="ListContinue2">
    <w:name w:val="List Continue 2"/>
    <w:basedOn w:val="Normal"/>
    <w:rsid w:val="0048652B"/>
    <w:pPr>
      <w:spacing w:after="120"/>
      <w:ind w:left="720"/>
    </w:pPr>
  </w:style>
  <w:style w:type="paragraph" w:styleId="ListContinue">
    <w:name w:val="List Continue"/>
    <w:basedOn w:val="Normal"/>
    <w:rsid w:val="0048652B"/>
    <w:pPr>
      <w:spacing w:after="120"/>
      <w:ind w:left="360"/>
    </w:pPr>
  </w:style>
  <w:style w:type="paragraph" w:customStyle="1" w:styleId="BOLD">
    <w:name w:val="BOLD"/>
    <w:basedOn w:val="ListIntro"/>
    <w:rsid w:val="009731FD"/>
    <w:rPr>
      <w:b/>
    </w:rPr>
  </w:style>
  <w:style w:type="paragraph" w:customStyle="1" w:styleId="Italics">
    <w:name w:val="Italics"/>
    <w:basedOn w:val="ListIntro"/>
    <w:rsid w:val="009731FD"/>
    <w:rPr>
      <w:i/>
    </w:rPr>
  </w:style>
  <w:style w:type="character" w:customStyle="1" w:styleId="ListBulletChar">
    <w:name w:val="List Bullet Char"/>
    <w:link w:val="ListBullet"/>
    <w:rsid w:val="0009040C"/>
    <w:rPr>
      <w:sz w:val="24"/>
      <w:szCs w:val="24"/>
      <w:lang w:val="x-none" w:eastAsia="x-none"/>
    </w:rPr>
  </w:style>
  <w:style w:type="paragraph" w:customStyle="1" w:styleId="ComputerVoiceItalics">
    <w:name w:val="ComputerVoice_Italics"/>
    <w:basedOn w:val="Normal"/>
    <w:rsid w:val="00790A83"/>
    <w:pPr>
      <w:autoSpaceDE w:val="0"/>
      <w:autoSpaceDN w:val="0"/>
      <w:adjustRightInd w:val="0"/>
      <w:ind w:left="1080"/>
      <w:jc w:val="both"/>
    </w:pPr>
    <w:rPr>
      <w:rFonts w:ascii="Courier New" w:hAnsi="Courier New" w:cs="Courier New"/>
      <w:i/>
    </w:rPr>
  </w:style>
  <w:style w:type="paragraph" w:customStyle="1" w:styleId="Reference">
    <w:name w:val="Reference"/>
    <w:basedOn w:val="ListIntro"/>
    <w:next w:val="ListIntro"/>
    <w:link w:val="ReferenceChar"/>
    <w:rsid w:val="0044379B"/>
    <w:rPr>
      <w:rFonts w:ascii="Times" w:hAnsi="Times"/>
      <w:color w:val="0000FF"/>
      <w:szCs w:val="24"/>
      <w:u w:val="single"/>
      <w:lang w:val="en-US" w:eastAsia="en-US"/>
    </w:rPr>
  </w:style>
  <w:style w:type="character" w:customStyle="1" w:styleId="ReferenceChar">
    <w:name w:val="Reference Char"/>
    <w:link w:val="Reference"/>
    <w:rsid w:val="00865DCB"/>
    <w:rPr>
      <w:rFonts w:ascii="Times" w:hAnsi="Times"/>
      <w:color w:val="0000FF"/>
      <w:sz w:val="24"/>
      <w:szCs w:val="24"/>
      <w:u w:val="single"/>
      <w:lang w:val="en-US" w:eastAsia="en-US" w:bidi="ar-SA"/>
    </w:rPr>
  </w:style>
  <w:style w:type="paragraph" w:styleId="TOC6">
    <w:name w:val="toc 6"/>
    <w:basedOn w:val="Normal"/>
    <w:next w:val="Normal"/>
    <w:autoRedefine/>
    <w:rsid w:val="00CA153E"/>
    <w:pPr>
      <w:ind w:left="1200"/>
    </w:pPr>
    <w:rPr>
      <w:rFonts w:ascii="Times New Roman" w:hAnsi="Times New Roman"/>
      <w:sz w:val="18"/>
    </w:rPr>
  </w:style>
  <w:style w:type="numbering" w:customStyle="1" w:styleId="Appendix">
    <w:name w:val="Appendix"/>
    <w:uiPriority w:val="99"/>
    <w:rsid w:val="00FB4EA7"/>
    <w:pPr>
      <w:numPr>
        <w:numId w:val="15"/>
      </w:numPr>
    </w:pPr>
  </w:style>
  <w:style w:type="paragraph" w:styleId="TOC2">
    <w:name w:val="toc 2"/>
    <w:basedOn w:val="Normal"/>
    <w:next w:val="Normal"/>
    <w:autoRedefine/>
    <w:uiPriority w:val="39"/>
    <w:rsid w:val="006F55D3"/>
    <w:pPr>
      <w:framePr w:w="4680" w:h="7949" w:hRule="exact" w:hSpace="187" w:wrap="around" w:vAnchor="page" w:hAnchor="page" w:x="6711" w:y="5041" w:anchorLock="1"/>
      <w:tabs>
        <w:tab w:val="left" w:pos="880"/>
        <w:tab w:val="right" w:leader="dot" w:pos="4680"/>
      </w:tabs>
      <w:ind w:left="240"/>
      <w:suppressOverlap/>
    </w:pPr>
    <w:rPr>
      <w:rFonts w:ascii="Times New Roman" w:hAnsi="Times New Roman"/>
      <w:noProof/>
      <w:color w:val="0000C2"/>
      <w:sz w:val="18"/>
    </w:rPr>
  </w:style>
  <w:style w:type="paragraph" w:styleId="TOC3">
    <w:name w:val="toc 3"/>
    <w:basedOn w:val="Normal"/>
    <w:next w:val="Normal"/>
    <w:autoRedefine/>
    <w:uiPriority w:val="39"/>
    <w:rsid w:val="00CA153E"/>
    <w:pPr>
      <w:ind w:left="480"/>
    </w:pPr>
    <w:rPr>
      <w:rFonts w:ascii="Times New Roman" w:hAnsi="Times New Roman"/>
      <w:sz w:val="18"/>
    </w:rPr>
  </w:style>
  <w:style w:type="paragraph" w:styleId="ListParagraph">
    <w:name w:val="List Paragraph"/>
    <w:basedOn w:val="Normal"/>
    <w:uiPriority w:val="34"/>
    <w:qFormat/>
    <w:rsid w:val="00CF104E"/>
    <w:pPr>
      <w:ind w:left="720"/>
      <w:contextualSpacing/>
    </w:pPr>
  </w:style>
  <w:style w:type="paragraph" w:customStyle="1" w:styleId="note">
    <w:name w:val="note"/>
    <w:basedOn w:val="ListBul1"/>
    <w:qFormat/>
    <w:rsid w:val="00CF104E"/>
    <w:pPr>
      <w:numPr>
        <w:numId w:val="0"/>
      </w:numPr>
      <w:ind w:left="360"/>
    </w:pPr>
  </w:style>
  <w:style w:type="paragraph" w:customStyle="1" w:styleId="ParaBody">
    <w:name w:val="Para_Body"/>
    <w:basedOn w:val="Normal"/>
    <w:qFormat/>
    <w:rsid w:val="00112FC1"/>
    <w:pPr>
      <w:spacing w:before="120" w:after="80"/>
    </w:pPr>
    <w:rPr>
      <w:rFonts w:ascii="Times New Roman" w:hAnsi="Times New Roman"/>
      <w:lang w:eastAsia="x-none"/>
    </w:rPr>
  </w:style>
  <w:style w:type="paragraph" w:customStyle="1" w:styleId="clearformatting">
    <w:name w:val="clear formatting"/>
    <w:basedOn w:val="ListNum"/>
    <w:qFormat/>
    <w:rsid w:val="00CF104E"/>
    <w:pPr>
      <w:numPr>
        <w:numId w:val="0"/>
      </w:numPr>
    </w:pPr>
  </w:style>
  <w:style w:type="paragraph" w:customStyle="1" w:styleId="Freescale">
    <w:name w:val="Freescale"/>
    <w:basedOn w:val="Normal"/>
    <w:rsid w:val="002E19FE"/>
    <w:pPr>
      <w:framePr w:hSpace="187" w:wrap="around" w:vAnchor="page" w:hAnchor="margin" w:y="706"/>
      <w:widowControl w:val="0"/>
      <w:tabs>
        <w:tab w:val="right" w:pos="10060"/>
      </w:tabs>
      <w:autoSpaceDE w:val="0"/>
      <w:autoSpaceDN w:val="0"/>
      <w:adjustRightInd w:val="0"/>
      <w:spacing w:before="120" w:after="60" w:line="380" w:lineRule="atLeast"/>
      <w:suppressOverlap/>
      <w:jc w:val="both"/>
    </w:pPr>
    <w:rPr>
      <w:rFonts w:cs="Arial"/>
      <w:b/>
      <w:bCs/>
      <w:sz w:val="32"/>
      <w:szCs w:val="32"/>
    </w:rPr>
  </w:style>
  <w:style w:type="paragraph" w:customStyle="1" w:styleId="DocRevNumber">
    <w:name w:val="Doc_Rev_Number"/>
    <w:basedOn w:val="Normal"/>
    <w:rsid w:val="001D333F"/>
    <w:pPr>
      <w:framePr w:hSpace="187" w:wrap="around" w:vAnchor="page" w:hAnchor="margin" w:y="706"/>
      <w:widowControl w:val="0"/>
      <w:tabs>
        <w:tab w:val="right" w:pos="10060"/>
      </w:tabs>
      <w:autoSpaceDE w:val="0"/>
      <w:autoSpaceDN w:val="0"/>
      <w:adjustRightInd w:val="0"/>
      <w:spacing w:before="60" w:after="60" w:line="380" w:lineRule="atLeast"/>
      <w:ind w:right="-115"/>
      <w:suppressOverlap/>
      <w:jc w:val="right"/>
    </w:pPr>
    <w:rPr>
      <w:rFonts w:cs="Arial"/>
      <w:w w:val="0"/>
    </w:rPr>
  </w:style>
  <w:style w:type="paragraph" w:customStyle="1" w:styleId="DocRevDate">
    <w:name w:val="Doc_Rev_Date"/>
    <w:basedOn w:val="Normal"/>
    <w:rsid w:val="001D333F"/>
    <w:pPr>
      <w:framePr w:hSpace="187" w:wrap="around" w:vAnchor="page" w:hAnchor="margin" w:y="706"/>
      <w:widowControl w:val="0"/>
      <w:tabs>
        <w:tab w:val="right" w:pos="1055"/>
        <w:tab w:val="right" w:pos="10060"/>
      </w:tabs>
      <w:autoSpaceDE w:val="0"/>
      <w:autoSpaceDN w:val="0"/>
      <w:adjustRightInd w:val="0"/>
      <w:spacing w:before="60" w:after="60" w:line="380" w:lineRule="atLeast"/>
      <w:suppressOverlap/>
      <w:jc w:val="right"/>
    </w:pPr>
    <w:rPr>
      <w:rFonts w:cs="Arial"/>
      <w:w w:val="0"/>
    </w:rPr>
  </w:style>
  <w:style w:type="paragraph" w:customStyle="1" w:styleId="DocSubtitle">
    <w:name w:val="Doc_Subtitle"/>
    <w:next w:val="Author"/>
    <w:rsid w:val="006505A3"/>
    <w:pPr>
      <w:widowControl w:val="0"/>
      <w:tabs>
        <w:tab w:val="center" w:pos="5040"/>
      </w:tabs>
      <w:suppressAutoHyphens/>
      <w:autoSpaceDE w:val="0"/>
      <w:autoSpaceDN w:val="0"/>
      <w:adjustRightInd w:val="0"/>
      <w:spacing w:after="240" w:line="440" w:lineRule="atLeast"/>
    </w:pPr>
    <w:rPr>
      <w:rFonts w:ascii="Helvetica" w:hAnsi="Helvetica" w:cs="Helvetica"/>
      <w:color w:val="000000"/>
      <w:w w:val="0"/>
      <w:sz w:val="36"/>
      <w:szCs w:val="36"/>
      <w:lang w:eastAsia="en-US"/>
    </w:rPr>
  </w:style>
  <w:style w:type="character" w:customStyle="1" w:styleId="Red">
    <w:name w:val="Red"/>
    <w:rsid w:val="00555A11"/>
    <w:rPr>
      <w:color w:val="FF0000"/>
    </w:rPr>
  </w:style>
  <w:style w:type="character" w:customStyle="1" w:styleId="CrossRefs">
    <w:name w:val="Cross Refs"/>
    <w:rsid w:val="00E216AB"/>
    <w:rPr>
      <w:b/>
      <w:bCs/>
      <w:color w:val="0000C2"/>
      <w:w w:val="100"/>
    </w:rPr>
  </w:style>
  <w:style w:type="paragraph" w:customStyle="1" w:styleId="ListBul1Hyperlink">
    <w:name w:val="List_Bul1_Hyperlink"/>
    <w:basedOn w:val="Normal"/>
    <w:qFormat/>
    <w:rsid w:val="00593CCE"/>
    <w:pPr>
      <w:tabs>
        <w:tab w:val="left" w:pos="720"/>
      </w:tabs>
      <w:suppressAutoHyphens/>
      <w:autoSpaceDE w:val="0"/>
      <w:autoSpaceDN w:val="0"/>
      <w:adjustRightInd w:val="0"/>
      <w:spacing w:after="60" w:line="280" w:lineRule="atLeast"/>
    </w:pPr>
    <w:rPr>
      <w:rFonts w:cs="Arial"/>
      <w:color w:val="0000FF"/>
      <w:w w:val="0"/>
      <w:u w:val="single"/>
    </w:rPr>
  </w:style>
  <w:style w:type="paragraph" w:customStyle="1" w:styleId="TBHeadC">
    <w:name w:val="TBHead_C"/>
    <w:basedOn w:val="Normal"/>
    <w:qFormat/>
    <w:rsid w:val="007F6E05"/>
    <w:pPr>
      <w:suppressAutoHyphens/>
      <w:autoSpaceDE w:val="0"/>
      <w:autoSpaceDN w:val="0"/>
      <w:adjustRightInd w:val="0"/>
      <w:spacing w:before="60" w:after="80" w:line="240" w:lineRule="atLeast"/>
      <w:ind w:left="432" w:hanging="432"/>
      <w:jc w:val="center"/>
    </w:pPr>
    <w:rPr>
      <w:rFonts w:cs="Arial"/>
      <w:b/>
      <w:bCs/>
      <w:noProof/>
      <w:sz w:val="18"/>
      <w:szCs w:val="18"/>
    </w:rPr>
  </w:style>
  <w:style w:type="paragraph" w:customStyle="1" w:styleId="Equation">
    <w:name w:val="Equation"/>
    <w:basedOn w:val="Normal"/>
    <w:next w:val="ParaBody"/>
    <w:rsid w:val="00E43FB6"/>
    <w:pPr>
      <w:spacing w:before="160" w:after="120"/>
      <w:jc w:val="center"/>
    </w:pPr>
    <w:rPr>
      <w:b/>
      <w:bCs/>
      <w:i/>
      <w:color w:val="000000"/>
      <w:sz w:val="20"/>
      <w:szCs w:val="20"/>
    </w:rPr>
  </w:style>
  <w:style w:type="paragraph" w:customStyle="1" w:styleId="CautionHead">
    <w:name w:val="Caution_Head"/>
    <w:basedOn w:val="Normal"/>
    <w:next w:val="NoteText"/>
    <w:qFormat/>
    <w:rsid w:val="00835E2E"/>
    <w:pPr>
      <w:keepNext/>
      <w:widowControl w:val="0"/>
      <w:suppressAutoHyphens/>
      <w:autoSpaceDE w:val="0"/>
      <w:autoSpaceDN w:val="0"/>
      <w:adjustRightInd w:val="0"/>
      <w:spacing w:before="140" w:after="60" w:line="280" w:lineRule="atLeast"/>
      <w:jc w:val="center"/>
    </w:pPr>
    <w:rPr>
      <w:rFonts w:cs="Helvetica"/>
      <w:b/>
      <w:bCs/>
      <w:caps/>
      <w:color w:val="FF0000"/>
    </w:rPr>
  </w:style>
  <w:style w:type="paragraph" w:customStyle="1" w:styleId="WarningHead">
    <w:name w:val="Warning_Head"/>
    <w:basedOn w:val="Normal"/>
    <w:next w:val="NoteText"/>
    <w:rsid w:val="00835E2E"/>
    <w:pPr>
      <w:keepNext/>
      <w:widowControl w:val="0"/>
      <w:numPr>
        <w:numId w:val="9"/>
      </w:numPr>
      <w:suppressAutoHyphens/>
      <w:autoSpaceDE w:val="0"/>
      <w:autoSpaceDN w:val="0"/>
      <w:adjustRightInd w:val="0"/>
      <w:spacing w:before="140" w:after="60" w:line="280" w:lineRule="atLeast"/>
      <w:jc w:val="center"/>
    </w:pPr>
    <w:rPr>
      <w:rFonts w:cs="Helvetica"/>
      <w:b/>
      <w:bCs/>
      <w:caps/>
      <w:color w:val="FF0000"/>
    </w:rPr>
  </w:style>
  <w:style w:type="paragraph" w:customStyle="1" w:styleId="NoteText">
    <w:name w:val="NoteText"/>
    <w:basedOn w:val="Normal"/>
    <w:qFormat/>
    <w:rsid w:val="0081594B"/>
    <w:pPr>
      <w:suppressAutoHyphens/>
      <w:autoSpaceDE w:val="0"/>
      <w:autoSpaceDN w:val="0"/>
      <w:adjustRightInd w:val="0"/>
      <w:spacing w:after="120" w:line="280" w:lineRule="atLeast"/>
      <w:ind w:left="1440" w:right="1440"/>
    </w:pPr>
    <w:rPr>
      <w:rFonts w:ascii="Times New Roman" w:hAnsi="Times New Roman" w:cs="Arial"/>
      <w:color w:val="000000"/>
    </w:rPr>
  </w:style>
  <w:style w:type="table" w:customStyle="1" w:styleId="TableGrid1">
    <w:name w:val="Table Grid1"/>
    <w:basedOn w:val="TableNormal"/>
    <w:next w:val="TableGrid"/>
    <w:rsid w:val="00416551"/>
    <w:pPr>
      <w:spacing w:before="60" w:after="60"/>
    </w:p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TBTitle">
    <w:name w:val="TBTitle"/>
    <w:basedOn w:val="Normal"/>
    <w:next w:val="ParaBody"/>
    <w:rsid w:val="008209B0"/>
    <w:pPr>
      <w:keepNext/>
      <w:numPr>
        <w:numId w:val="6"/>
      </w:numPr>
      <w:tabs>
        <w:tab w:val="clear" w:pos="720"/>
        <w:tab w:val="num" w:pos="374"/>
        <w:tab w:val="left" w:pos="935"/>
      </w:tabs>
      <w:spacing w:after="40"/>
      <w:ind w:left="374" w:hanging="374"/>
      <w:jc w:val="center"/>
    </w:pPr>
    <w:rPr>
      <w:rFonts w:ascii="Helvetica" w:hAnsi="Helvetica"/>
      <w:b/>
      <w:bCs/>
      <w:sz w:val="20"/>
      <w:szCs w:val="20"/>
    </w:rPr>
  </w:style>
  <w:style w:type="paragraph" w:styleId="TableofFigures">
    <w:name w:val="table of figures"/>
    <w:basedOn w:val="Normal"/>
    <w:next w:val="Normal"/>
    <w:rsid w:val="000B339F"/>
  </w:style>
  <w:style w:type="table" w:customStyle="1" w:styleId="NewTable">
    <w:name w:val="NewTable"/>
    <w:basedOn w:val="TableNormal"/>
    <w:uiPriority w:val="99"/>
    <w:rsid w:val="00B05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BTable">
    <w:name w:val="TB.Table"/>
    <w:basedOn w:val="TableNormal"/>
    <w:uiPriority w:val="99"/>
    <w:rsid w:val="007F6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ItemC">
    <w:name w:val="TBItem_C"/>
    <w:rsid w:val="00CB2228"/>
    <w:pPr>
      <w:suppressAutoHyphens/>
      <w:autoSpaceDE w:val="0"/>
      <w:autoSpaceDN w:val="0"/>
      <w:adjustRightInd w:val="0"/>
      <w:spacing w:line="220" w:lineRule="atLeast"/>
      <w:jc w:val="center"/>
    </w:pPr>
    <w:rPr>
      <w:rFonts w:ascii="Helvetica" w:eastAsia="宋体" w:hAnsi="Helvetica" w:cs="Helvetica"/>
      <w:color w:val="000000"/>
      <w:w w:val="0"/>
      <w:sz w:val="18"/>
      <w:szCs w:val="18"/>
      <w:lang w:eastAsia="en-US"/>
    </w:rPr>
  </w:style>
  <w:style w:type="character" w:customStyle="1" w:styleId="TBItemLChar">
    <w:name w:val="TBItem_L Char"/>
    <w:link w:val="TBItemL"/>
    <w:rsid w:val="00CB2228"/>
    <w:rPr>
      <w:rFonts w:ascii="Helvetica" w:hAnsi="Helvetica"/>
      <w:color w:val="000000"/>
      <w:w w:val="0"/>
      <w:sz w:val="18"/>
      <w:szCs w:val="18"/>
      <w:lang w:bidi="ar-SA"/>
    </w:rPr>
  </w:style>
  <w:style w:type="character" w:customStyle="1" w:styleId="TableFootNoteReference">
    <w:name w:val="TableFootNote Reference"/>
    <w:uiPriority w:val="1"/>
    <w:rsid w:val="00BC5056"/>
    <w:rPr>
      <w:vertAlign w:val="superscript"/>
    </w:rPr>
  </w:style>
  <w:style w:type="paragraph" w:styleId="NormalWeb">
    <w:name w:val="Normal (Web)"/>
    <w:basedOn w:val="Normal"/>
    <w:uiPriority w:val="99"/>
    <w:unhideWhenUsed/>
    <w:rsid w:val="004176EA"/>
    <w:pPr>
      <w:spacing w:before="100" w:beforeAutospacing="1" w:after="100" w:afterAutospacing="1"/>
    </w:pPr>
    <w:rPr>
      <w:rFonts w:ascii="Times New Roman" w:hAnsi="Times New Roman"/>
    </w:rPr>
  </w:style>
  <w:style w:type="paragraph" w:customStyle="1" w:styleId="Backmatter">
    <w:name w:val="Backmatter"/>
    <w:basedOn w:val="Normal"/>
    <w:rsid w:val="00395223"/>
    <w:pPr>
      <w:spacing w:after="120" w:line="311" w:lineRule="auto"/>
      <w:ind w:right="17"/>
    </w:pPr>
    <w:rPr>
      <w:rFonts w:ascii="Times" w:hAnsi="Times" w:cs="Arial"/>
      <w:color w:val="000000"/>
      <w:sz w:val="14"/>
      <w:szCs w:val="14"/>
      <w:lang w:val="x-none" w:eastAsia="x-none"/>
    </w:rPr>
  </w:style>
  <w:style w:type="paragraph" w:customStyle="1" w:styleId="Backmatterdocinfo">
    <w:name w:val="Backmatter_doc_info"/>
    <w:basedOn w:val="Normal"/>
    <w:rsid w:val="00D441A3"/>
    <w:pPr>
      <w:framePr w:w="5363" w:h="955" w:hRule="exact" w:hSpace="180" w:vSpace="72" w:wrap="around" w:vAnchor="text" w:hAnchor="page" w:x="5471" w:y="6203" w:anchorLock="1"/>
      <w:shd w:val="solid" w:color="FFFFFF" w:fill="FFFFFF"/>
      <w:jc w:val="right"/>
    </w:pPr>
    <w:rPr>
      <w:rFonts w:cs="Arial"/>
      <w:noProof/>
      <w:sz w:val="14"/>
      <w:szCs w:val="14"/>
    </w:rPr>
  </w:style>
  <w:style w:type="paragraph" w:customStyle="1" w:styleId="copyrightyear">
    <w:name w:val="copyright_year"/>
    <w:basedOn w:val="Normal"/>
    <w:rsid w:val="00666557"/>
    <w:pPr>
      <w:spacing w:before="2" w:line="360" w:lineRule="exact"/>
      <w:ind w:left="4" w:right="4735"/>
    </w:pPr>
    <w:rPr>
      <w:rFonts w:cs="Arial"/>
      <w:spacing w:val="-2"/>
      <w:sz w:val="18"/>
    </w:rPr>
  </w:style>
  <w:style w:type="paragraph" w:customStyle="1" w:styleId="FigTBholder">
    <w:name w:val="Fig/TB_holder"/>
    <w:basedOn w:val="ParaBody"/>
    <w:next w:val="FigTitle"/>
    <w:rsid w:val="00C1308F"/>
    <w:pPr>
      <w:spacing w:after="0"/>
      <w:jc w:val="center"/>
    </w:pPr>
  </w:style>
  <w:style w:type="paragraph" w:styleId="Caption">
    <w:name w:val="caption"/>
    <w:basedOn w:val="Normal"/>
    <w:next w:val="Normal"/>
    <w:qFormat/>
    <w:rsid w:val="00E43FB6"/>
    <w:rPr>
      <w:b/>
      <w:bCs/>
      <w:sz w:val="20"/>
      <w:szCs w:val="20"/>
    </w:rPr>
  </w:style>
  <w:style w:type="character" w:styleId="FollowedHyperlink">
    <w:name w:val="FollowedHyperlink"/>
    <w:rsid w:val="005D5639"/>
    <w:rPr>
      <w:color w:val="954F72"/>
      <w:u w:val="single"/>
    </w:rPr>
  </w:style>
  <w:style w:type="character" w:styleId="UnresolvedMention">
    <w:name w:val="Unresolved Mention"/>
    <w:basedOn w:val="DefaultParagraphFont"/>
    <w:uiPriority w:val="99"/>
    <w:semiHidden/>
    <w:unhideWhenUsed/>
    <w:rsid w:val="001F56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7773">
      <w:bodyDiv w:val="1"/>
      <w:marLeft w:val="0"/>
      <w:marRight w:val="0"/>
      <w:marTop w:val="0"/>
      <w:marBottom w:val="0"/>
      <w:divBdr>
        <w:top w:val="none" w:sz="0" w:space="0" w:color="auto"/>
        <w:left w:val="none" w:sz="0" w:space="0" w:color="auto"/>
        <w:bottom w:val="none" w:sz="0" w:space="0" w:color="auto"/>
        <w:right w:val="none" w:sz="0" w:space="0" w:color="auto"/>
      </w:divBdr>
    </w:div>
    <w:div w:id="51658746">
      <w:bodyDiv w:val="1"/>
      <w:marLeft w:val="0"/>
      <w:marRight w:val="0"/>
      <w:marTop w:val="0"/>
      <w:marBottom w:val="0"/>
      <w:divBdr>
        <w:top w:val="none" w:sz="0" w:space="0" w:color="auto"/>
        <w:left w:val="none" w:sz="0" w:space="0" w:color="auto"/>
        <w:bottom w:val="none" w:sz="0" w:space="0" w:color="auto"/>
        <w:right w:val="none" w:sz="0" w:space="0" w:color="auto"/>
      </w:divBdr>
    </w:div>
    <w:div w:id="111215117">
      <w:bodyDiv w:val="1"/>
      <w:marLeft w:val="0"/>
      <w:marRight w:val="0"/>
      <w:marTop w:val="0"/>
      <w:marBottom w:val="0"/>
      <w:divBdr>
        <w:top w:val="none" w:sz="0" w:space="0" w:color="auto"/>
        <w:left w:val="none" w:sz="0" w:space="0" w:color="auto"/>
        <w:bottom w:val="none" w:sz="0" w:space="0" w:color="auto"/>
        <w:right w:val="none" w:sz="0" w:space="0" w:color="auto"/>
      </w:divBdr>
      <w:divsChild>
        <w:div w:id="1448162998">
          <w:marLeft w:val="1440"/>
          <w:marRight w:val="0"/>
          <w:marTop w:val="0"/>
          <w:marBottom w:val="0"/>
          <w:divBdr>
            <w:top w:val="none" w:sz="0" w:space="0" w:color="auto"/>
            <w:left w:val="none" w:sz="0" w:space="0" w:color="auto"/>
            <w:bottom w:val="none" w:sz="0" w:space="0" w:color="auto"/>
            <w:right w:val="none" w:sz="0" w:space="0" w:color="auto"/>
          </w:divBdr>
        </w:div>
      </w:divsChild>
    </w:div>
    <w:div w:id="350912248">
      <w:bodyDiv w:val="1"/>
      <w:marLeft w:val="0"/>
      <w:marRight w:val="0"/>
      <w:marTop w:val="0"/>
      <w:marBottom w:val="0"/>
      <w:divBdr>
        <w:top w:val="none" w:sz="0" w:space="0" w:color="auto"/>
        <w:left w:val="none" w:sz="0" w:space="0" w:color="auto"/>
        <w:bottom w:val="none" w:sz="0" w:space="0" w:color="auto"/>
        <w:right w:val="none" w:sz="0" w:space="0" w:color="auto"/>
      </w:divBdr>
    </w:div>
    <w:div w:id="378014533">
      <w:bodyDiv w:val="1"/>
      <w:marLeft w:val="0"/>
      <w:marRight w:val="0"/>
      <w:marTop w:val="0"/>
      <w:marBottom w:val="0"/>
      <w:divBdr>
        <w:top w:val="none" w:sz="0" w:space="0" w:color="auto"/>
        <w:left w:val="none" w:sz="0" w:space="0" w:color="auto"/>
        <w:bottom w:val="none" w:sz="0" w:space="0" w:color="auto"/>
        <w:right w:val="none" w:sz="0" w:space="0" w:color="auto"/>
      </w:divBdr>
    </w:div>
    <w:div w:id="552041572">
      <w:bodyDiv w:val="1"/>
      <w:marLeft w:val="0"/>
      <w:marRight w:val="0"/>
      <w:marTop w:val="0"/>
      <w:marBottom w:val="0"/>
      <w:divBdr>
        <w:top w:val="none" w:sz="0" w:space="0" w:color="auto"/>
        <w:left w:val="none" w:sz="0" w:space="0" w:color="auto"/>
        <w:bottom w:val="none" w:sz="0" w:space="0" w:color="auto"/>
        <w:right w:val="none" w:sz="0" w:space="0" w:color="auto"/>
      </w:divBdr>
      <w:divsChild>
        <w:div w:id="243222480">
          <w:marLeft w:val="0"/>
          <w:marRight w:val="0"/>
          <w:marTop w:val="0"/>
          <w:marBottom w:val="0"/>
          <w:divBdr>
            <w:top w:val="none" w:sz="0" w:space="0" w:color="auto"/>
            <w:left w:val="none" w:sz="0" w:space="0" w:color="auto"/>
            <w:bottom w:val="none" w:sz="0" w:space="0" w:color="auto"/>
            <w:right w:val="none" w:sz="0" w:space="0" w:color="auto"/>
          </w:divBdr>
          <w:divsChild>
            <w:div w:id="1920140966">
              <w:marLeft w:val="0"/>
              <w:marRight w:val="0"/>
              <w:marTop w:val="0"/>
              <w:marBottom w:val="0"/>
              <w:divBdr>
                <w:top w:val="none" w:sz="0" w:space="0" w:color="auto"/>
                <w:left w:val="none" w:sz="0" w:space="0" w:color="auto"/>
                <w:bottom w:val="none" w:sz="0" w:space="0" w:color="auto"/>
                <w:right w:val="none" w:sz="0" w:space="0" w:color="auto"/>
              </w:divBdr>
              <w:divsChild>
                <w:div w:id="1787461370">
                  <w:marLeft w:val="0"/>
                  <w:marRight w:val="0"/>
                  <w:marTop w:val="0"/>
                  <w:marBottom w:val="0"/>
                  <w:divBdr>
                    <w:top w:val="none" w:sz="0" w:space="0" w:color="auto"/>
                    <w:left w:val="none" w:sz="0" w:space="0" w:color="auto"/>
                    <w:bottom w:val="none" w:sz="0" w:space="0" w:color="auto"/>
                    <w:right w:val="none" w:sz="0" w:space="0" w:color="auto"/>
                  </w:divBdr>
                  <w:divsChild>
                    <w:div w:id="4542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421587">
      <w:bodyDiv w:val="1"/>
      <w:marLeft w:val="0"/>
      <w:marRight w:val="0"/>
      <w:marTop w:val="0"/>
      <w:marBottom w:val="0"/>
      <w:divBdr>
        <w:top w:val="none" w:sz="0" w:space="0" w:color="auto"/>
        <w:left w:val="none" w:sz="0" w:space="0" w:color="auto"/>
        <w:bottom w:val="none" w:sz="0" w:space="0" w:color="auto"/>
        <w:right w:val="none" w:sz="0" w:space="0" w:color="auto"/>
      </w:divBdr>
      <w:divsChild>
        <w:div w:id="1271626201">
          <w:marLeft w:val="1440"/>
          <w:marRight w:val="0"/>
          <w:marTop w:val="0"/>
          <w:marBottom w:val="0"/>
          <w:divBdr>
            <w:top w:val="none" w:sz="0" w:space="0" w:color="auto"/>
            <w:left w:val="none" w:sz="0" w:space="0" w:color="auto"/>
            <w:bottom w:val="none" w:sz="0" w:space="0" w:color="auto"/>
            <w:right w:val="none" w:sz="0" w:space="0" w:color="auto"/>
          </w:divBdr>
        </w:div>
      </w:divsChild>
    </w:div>
    <w:div w:id="1217397064">
      <w:bodyDiv w:val="1"/>
      <w:marLeft w:val="0"/>
      <w:marRight w:val="0"/>
      <w:marTop w:val="0"/>
      <w:marBottom w:val="0"/>
      <w:divBdr>
        <w:top w:val="none" w:sz="0" w:space="0" w:color="auto"/>
        <w:left w:val="none" w:sz="0" w:space="0" w:color="auto"/>
        <w:bottom w:val="none" w:sz="0" w:space="0" w:color="auto"/>
        <w:right w:val="none" w:sz="0" w:space="0" w:color="auto"/>
      </w:divBdr>
      <w:divsChild>
        <w:div w:id="760836586">
          <w:marLeft w:val="1267"/>
          <w:marRight w:val="0"/>
          <w:marTop w:val="0"/>
          <w:marBottom w:val="0"/>
          <w:divBdr>
            <w:top w:val="none" w:sz="0" w:space="0" w:color="auto"/>
            <w:left w:val="none" w:sz="0" w:space="0" w:color="auto"/>
            <w:bottom w:val="none" w:sz="0" w:space="0" w:color="auto"/>
            <w:right w:val="none" w:sz="0" w:space="0" w:color="auto"/>
          </w:divBdr>
        </w:div>
      </w:divsChild>
    </w:div>
    <w:div w:id="1254584700">
      <w:bodyDiv w:val="1"/>
      <w:marLeft w:val="0"/>
      <w:marRight w:val="0"/>
      <w:marTop w:val="0"/>
      <w:marBottom w:val="0"/>
      <w:divBdr>
        <w:top w:val="none" w:sz="0" w:space="0" w:color="auto"/>
        <w:left w:val="none" w:sz="0" w:space="0" w:color="auto"/>
        <w:bottom w:val="none" w:sz="0" w:space="0" w:color="auto"/>
        <w:right w:val="none" w:sz="0" w:space="0" w:color="auto"/>
      </w:divBdr>
    </w:div>
    <w:div w:id="127370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2.png"/><Relationship Id="rId21" Type="http://schemas.openxmlformats.org/officeDocument/2006/relationships/hyperlink" Target="http://www.nxp.com" TargetMode="External"/><Relationship Id="rId42" Type="http://schemas.openxmlformats.org/officeDocument/2006/relationships/image" Target="media/image22.png"/><Relationship Id="rId63" Type="http://schemas.openxmlformats.org/officeDocument/2006/relationships/image" Target="media/image43.png"/><Relationship Id="rId84" Type="http://schemas.openxmlformats.org/officeDocument/2006/relationships/image" Target="media/image590.png"/><Relationship Id="rId138" Type="http://schemas.openxmlformats.org/officeDocument/2006/relationships/theme" Target="theme/theme1.xml"/><Relationship Id="rId16" Type="http://schemas.openxmlformats.org/officeDocument/2006/relationships/footer" Target="footer4.xml"/><Relationship Id="rId107" Type="http://schemas.openxmlformats.org/officeDocument/2006/relationships/image" Target="media/image82.png"/><Relationship Id="rId11" Type="http://schemas.openxmlformats.org/officeDocument/2006/relationships/footer" Target="footer2.xml"/><Relationship Id="rId32" Type="http://schemas.openxmlformats.org/officeDocument/2006/relationships/footer" Target="footer6.xml"/><Relationship Id="rId37" Type="http://schemas.openxmlformats.org/officeDocument/2006/relationships/image" Target="media/image17.png"/><Relationship Id="rId53" Type="http://schemas.openxmlformats.org/officeDocument/2006/relationships/image" Target="media/image33.png"/><Relationship Id="rId58" Type="http://schemas.openxmlformats.org/officeDocument/2006/relationships/image" Target="media/image38.png"/><Relationship Id="rId74" Type="http://schemas.openxmlformats.org/officeDocument/2006/relationships/image" Target="media/image54.png"/><Relationship Id="rId79" Type="http://schemas.openxmlformats.org/officeDocument/2006/relationships/image" Target="media/image59.png"/><Relationship Id="rId102" Type="http://schemas.openxmlformats.org/officeDocument/2006/relationships/image" Target="media/image77.png"/><Relationship Id="rId123" Type="http://schemas.openxmlformats.org/officeDocument/2006/relationships/image" Target="media/image98.png"/><Relationship Id="rId128" Type="http://schemas.openxmlformats.org/officeDocument/2006/relationships/hyperlink" Target="http://www.freescale.com/" TargetMode="External"/><Relationship Id="rId5" Type="http://schemas.openxmlformats.org/officeDocument/2006/relationships/webSettings" Target="webSettings.xml"/><Relationship Id="rId90" Type="http://schemas.openxmlformats.org/officeDocument/2006/relationships/image" Target="media/image65.png"/><Relationship Id="rId95" Type="http://schemas.openxmlformats.org/officeDocument/2006/relationships/image" Target="media/image70.png"/><Relationship Id="rId22" Type="http://schemas.openxmlformats.org/officeDocument/2006/relationships/image" Target="media/image6.png"/><Relationship Id="rId27" Type="http://schemas.openxmlformats.org/officeDocument/2006/relationships/image" Target="media/image11.png"/><Relationship Id="rId43" Type="http://schemas.openxmlformats.org/officeDocument/2006/relationships/image" Target="media/image23.png"/><Relationship Id="rId48" Type="http://schemas.openxmlformats.org/officeDocument/2006/relationships/image" Target="media/image28.png"/><Relationship Id="rId64" Type="http://schemas.openxmlformats.org/officeDocument/2006/relationships/image" Target="media/image44.png"/><Relationship Id="rId69" Type="http://schemas.openxmlformats.org/officeDocument/2006/relationships/image" Target="media/image49.png"/><Relationship Id="rId113" Type="http://schemas.openxmlformats.org/officeDocument/2006/relationships/image" Target="media/image88.png"/><Relationship Id="rId118" Type="http://schemas.openxmlformats.org/officeDocument/2006/relationships/image" Target="media/image93.png"/><Relationship Id="rId134" Type="http://schemas.openxmlformats.org/officeDocument/2006/relationships/hyperlink" Target="http://compass.freescale.net/go/%20215485375" TargetMode="External"/><Relationship Id="rId80" Type="http://schemas.openxmlformats.org/officeDocument/2006/relationships/image" Target="media/image60.png"/><Relationship Id="rId85" Type="http://schemas.openxmlformats.org/officeDocument/2006/relationships/image" Target="media/image600.png"/><Relationship Id="rId12" Type="http://schemas.openxmlformats.org/officeDocument/2006/relationships/header" Target="header3.xml"/><Relationship Id="rId17" Type="http://schemas.openxmlformats.org/officeDocument/2006/relationships/header" Target="header6.xml"/><Relationship Id="rId33" Type="http://schemas.openxmlformats.org/officeDocument/2006/relationships/footer" Target="footer7.xml"/><Relationship Id="rId38" Type="http://schemas.openxmlformats.org/officeDocument/2006/relationships/image" Target="media/image18.png"/><Relationship Id="rId59" Type="http://schemas.openxmlformats.org/officeDocument/2006/relationships/image" Target="media/image39.png"/><Relationship Id="rId103" Type="http://schemas.openxmlformats.org/officeDocument/2006/relationships/image" Target="media/image78.png"/><Relationship Id="rId108" Type="http://schemas.openxmlformats.org/officeDocument/2006/relationships/image" Target="media/image83.png"/><Relationship Id="rId124" Type="http://schemas.openxmlformats.org/officeDocument/2006/relationships/image" Target="media/image99.png"/><Relationship Id="rId129" Type="http://schemas.openxmlformats.org/officeDocument/2006/relationships/hyperlink" Target="http://www.freescale.com/support" TargetMode="External"/><Relationship Id="rId54" Type="http://schemas.openxmlformats.org/officeDocument/2006/relationships/image" Target="media/image34.png"/><Relationship Id="rId70" Type="http://schemas.openxmlformats.org/officeDocument/2006/relationships/image" Target="media/image50.png"/><Relationship Id="rId75" Type="http://schemas.openxmlformats.org/officeDocument/2006/relationships/image" Target="media/image55.png"/><Relationship Id="rId91" Type="http://schemas.openxmlformats.org/officeDocument/2006/relationships/image" Target="media/image66.png"/><Relationship Id="rId96" Type="http://schemas.openxmlformats.org/officeDocument/2006/relationships/image" Target="media/image71.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7.png"/><Relationship Id="rId28" Type="http://schemas.openxmlformats.org/officeDocument/2006/relationships/image" Target="media/image12.png"/><Relationship Id="rId49" Type="http://schemas.openxmlformats.org/officeDocument/2006/relationships/image" Target="media/image29.png"/><Relationship Id="rId114" Type="http://schemas.openxmlformats.org/officeDocument/2006/relationships/image" Target="media/image89.png"/><Relationship Id="rId119" Type="http://schemas.openxmlformats.org/officeDocument/2006/relationships/image" Target="media/image94.png"/><Relationship Id="rId44" Type="http://schemas.openxmlformats.org/officeDocument/2006/relationships/image" Target="media/image24.png"/><Relationship Id="rId60" Type="http://schemas.openxmlformats.org/officeDocument/2006/relationships/image" Target="media/image40.png"/><Relationship Id="rId65" Type="http://schemas.openxmlformats.org/officeDocument/2006/relationships/image" Target="media/image45.png"/><Relationship Id="rId81" Type="http://schemas.openxmlformats.org/officeDocument/2006/relationships/image" Target="media/image560.png"/><Relationship Id="rId86" Type="http://schemas.openxmlformats.org/officeDocument/2006/relationships/image" Target="media/image61.png"/><Relationship Id="rId130" Type="http://schemas.openxmlformats.org/officeDocument/2006/relationships/hyperlink" Target="http://www.freescale.com/SalesTermsandConditions" TargetMode="External"/><Relationship Id="rId135" Type="http://schemas.openxmlformats.org/officeDocument/2006/relationships/header" Target="header7.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image" Target="media/image19.png"/><Relationship Id="rId109" Type="http://schemas.openxmlformats.org/officeDocument/2006/relationships/image" Target="media/image84.png"/><Relationship Id="rId34" Type="http://schemas.openxmlformats.org/officeDocument/2006/relationships/footer" Target="footer8.xml"/><Relationship Id="rId50" Type="http://schemas.openxmlformats.org/officeDocument/2006/relationships/image" Target="media/image30.png"/><Relationship Id="rId55" Type="http://schemas.openxmlformats.org/officeDocument/2006/relationships/image" Target="media/image35.png"/><Relationship Id="rId76" Type="http://schemas.openxmlformats.org/officeDocument/2006/relationships/image" Target="media/image56.png"/><Relationship Id="rId97" Type="http://schemas.openxmlformats.org/officeDocument/2006/relationships/image" Target="media/image72.png"/><Relationship Id="rId104" Type="http://schemas.openxmlformats.org/officeDocument/2006/relationships/image" Target="media/image79.png"/><Relationship Id="rId120" Type="http://schemas.openxmlformats.org/officeDocument/2006/relationships/image" Target="media/image95.png"/><Relationship Id="rId125" Type="http://schemas.openxmlformats.org/officeDocument/2006/relationships/image" Target="media/image100.png"/><Relationship Id="rId7" Type="http://schemas.openxmlformats.org/officeDocument/2006/relationships/endnotes" Target="endnotes.xml"/><Relationship Id="rId71" Type="http://schemas.openxmlformats.org/officeDocument/2006/relationships/image" Target="media/image51.png"/><Relationship Id="rId92" Type="http://schemas.openxmlformats.org/officeDocument/2006/relationships/image" Target="media/image67.png"/><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8.png"/><Relationship Id="rId40" Type="http://schemas.openxmlformats.org/officeDocument/2006/relationships/image" Target="media/image20.png"/><Relationship Id="rId45" Type="http://schemas.openxmlformats.org/officeDocument/2006/relationships/image" Target="media/image25.png"/><Relationship Id="rId66" Type="http://schemas.openxmlformats.org/officeDocument/2006/relationships/image" Target="media/image46.png"/><Relationship Id="rId87" Type="http://schemas.openxmlformats.org/officeDocument/2006/relationships/image" Target="media/image62.png"/><Relationship Id="rId110" Type="http://schemas.openxmlformats.org/officeDocument/2006/relationships/image" Target="media/image85.png"/><Relationship Id="rId115" Type="http://schemas.openxmlformats.org/officeDocument/2006/relationships/image" Target="media/image90.png"/><Relationship Id="rId131" Type="http://schemas.openxmlformats.org/officeDocument/2006/relationships/hyperlink" Target="http://www.freescale.com/SalesTermsandConditions" TargetMode="External"/><Relationship Id="rId136" Type="http://schemas.openxmlformats.org/officeDocument/2006/relationships/footer" Target="footer10.xml"/><Relationship Id="rId61" Type="http://schemas.openxmlformats.org/officeDocument/2006/relationships/image" Target="media/image41.png"/><Relationship Id="rId82" Type="http://schemas.openxmlformats.org/officeDocument/2006/relationships/image" Target="media/image570.png"/><Relationship Id="rId19" Type="http://schemas.openxmlformats.org/officeDocument/2006/relationships/image" Target="media/image4.png"/><Relationship Id="rId14" Type="http://schemas.openxmlformats.org/officeDocument/2006/relationships/header" Target="header5.xml"/><Relationship Id="rId30" Type="http://schemas.openxmlformats.org/officeDocument/2006/relationships/image" Target="media/image14.png"/><Relationship Id="rId35" Type="http://schemas.openxmlformats.org/officeDocument/2006/relationships/footer" Target="footer9.xml"/><Relationship Id="rId56" Type="http://schemas.openxmlformats.org/officeDocument/2006/relationships/image" Target="media/image36.png"/><Relationship Id="rId77" Type="http://schemas.openxmlformats.org/officeDocument/2006/relationships/image" Target="media/image57.png"/><Relationship Id="rId100" Type="http://schemas.openxmlformats.org/officeDocument/2006/relationships/image" Target="media/image75.png"/><Relationship Id="rId105" Type="http://schemas.openxmlformats.org/officeDocument/2006/relationships/image" Target="media/image80.png"/><Relationship Id="rId126" Type="http://schemas.openxmlformats.org/officeDocument/2006/relationships/hyperlink" Target="http://www.freescale.com/" TargetMode="External"/><Relationship Id="rId8" Type="http://schemas.openxmlformats.org/officeDocument/2006/relationships/header" Target="header1.xml"/><Relationship Id="rId51" Type="http://schemas.openxmlformats.org/officeDocument/2006/relationships/image" Target="media/image31.png"/><Relationship Id="rId72" Type="http://schemas.openxmlformats.org/officeDocument/2006/relationships/image" Target="media/image52.png"/><Relationship Id="rId93" Type="http://schemas.openxmlformats.org/officeDocument/2006/relationships/image" Target="media/image68.png"/><Relationship Id="rId98" Type="http://schemas.openxmlformats.org/officeDocument/2006/relationships/image" Target="media/image73.png"/><Relationship Id="rId121" Type="http://schemas.openxmlformats.org/officeDocument/2006/relationships/image" Target="media/image96.png"/><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image" Target="media/image26.png"/><Relationship Id="rId67" Type="http://schemas.openxmlformats.org/officeDocument/2006/relationships/image" Target="media/image47.png"/><Relationship Id="rId116" Type="http://schemas.openxmlformats.org/officeDocument/2006/relationships/image" Target="media/image91.png"/><Relationship Id="rId137"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21.png"/><Relationship Id="rId62" Type="http://schemas.openxmlformats.org/officeDocument/2006/relationships/image" Target="media/image42.png"/><Relationship Id="rId83" Type="http://schemas.openxmlformats.org/officeDocument/2006/relationships/image" Target="media/image580.png"/><Relationship Id="rId88" Type="http://schemas.openxmlformats.org/officeDocument/2006/relationships/image" Target="media/image63.png"/><Relationship Id="rId111" Type="http://schemas.openxmlformats.org/officeDocument/2006/relationships/image" Target="media/image86.png"/><Relationship Id="rId132" Type="http://schemas.openxmlformats.org/officeDocument/2006/relationships/hyperlink" Target="http://www.freescale.com/SalesTermsandConditions" TargetMode="External"/><Relationship Id="rId15" Type="http://schemas.openxmlformats.org/officeDocument/2006/relationships/footer" Target="footer3.xml"/><Relationship Id="rId36" Type="http://schemas.openxmlformats.org/officeDocument/2006/relationships/image" Target="media/image16.png"/><Relationship Id="rId57" Type="http://schemas.openxmlformats.org/officeDocument/2006/relationships/image" Target="media/image37.png"/><Relationship Id="rId106" Type="http://schemas.openxmlformats.org/officeDocument/2006/relationships/image" Target="media/image81.png"/><Relationship Id="rId127" Type="http://schemas.openxmlformats.org/officeDocument/2006/relationships/hyperlink" Target="http://www.freescale.com/support" TargetMode="External"/><Relationship Id="rId10" Type="http://schemas.openxmlformats.org/officeDocument/2006/relationships/footer" Target="footer1.xml"/><Relationship Id="rId31" Type="http://schemas.openxmlformats.org/officeDocument/2006/relationships/image" Target="media/image15.png"/><Relationship Id="rId52" Type="http://schemas.openxmlformats.org/officeDocument/2006/relationships/image" Target="media/image32.png"/><Relationship Id="rId73" Type="http://schemas.openxmlformats.org/officeDocument/2006/relationships/image" Target="media/image53.png"/><Relationship Id="rId78" Type="http://schemas.openxmlformats.org/officeDocument/2006/relationships/image" Target="media/image58.png"/><Relationship Id="rId94" Type="http://schemas.openxmlformats.org/officeDocument/2006/relationships/image" Target="media/image69.png"/><Relationship Id="rId99" Type="http://schemas.openxmlformats.org/officeDocument/2006/relationships/image" Target="media/image74.png"/><Relationship Id="rId101" Type="http://schemas.openxmlformats.org/officeDocument/2006/relationships/image" Target="media/image76.png"/><Relationship Id="rId122" Type="http://schemas.openxmlformats.org/officeDocument/2006/relationships/image" Target="media/image97.png"/><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image" Target="media/image10.png"/><Relationship Id="rId47" Type="http://schemas.openxmlformats.org/officeDocument/2006/relationships/image" Target="media/image27.png"/><Relationship Id="rId68" Type="http://schemas.openxmlformats.org/officeDocument/2006/relationships/image" Target="media/image48.png"/><Relationship Id="rId89" Type="http://schemas.openxmlformats.org/officeDocument/2006/relationships/image" Target="media/image64.png"/><Relationship Id="rId112" Type="http://schemas.openxmlformats.org/officeDocument/2006/relationships/image" Target="media/image87.png"/><Relationship Id="rId133" Type="http://schemas.openxmlformats.org/officeDocument/2006/relationships/hyperlink" Target="http://www.freescale.com/SalesTermsandConditions" TargetMode="External"/></Relationships>
</file>

<file path=word/_rels/footer5.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17643\Desktop\Kineits%20USB%20Power%20Delive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F7D3E0-FDDA-437C-AA56-F20ED69C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Kineits USB Power Delivery.dot</Template>
  <TotalTime>28</TotalTime>
  <Pages>1</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NXP Semiconductor</vt:lpstr>
    </vt:vector>
  </TitlesOfParts>
  <Company>Freescale</Company>
  <LinksUpToDate>false</LinksUpToDate>
  <CharactersWithSpaces>6037</CharactersWithSpaces>
  <SharedDoc>false</SharedDoc>
  <HLinks>
    <vt:vector size="228" baseType="variant">
      <vt:variant>
        <vt:i4>2621567</vt:i4>
      </vt:variant>
      <vt:variant>
        <vt:i4>221</vt:i4>
      </vt:variant>
      <vt:variant>
        <vt:i4>0</vt:i4>
      </vt:variant>
      <vt:variant>
        <vt:i4>5</vt:i4>
      </vt:variant>
      <vt:variant>
        <vt:lpwstr>http://compass.freescale.net/go/ 215485375</vt:lpwstr>
      </vt:variant>
      <vt:variant>
        <vt:lpwstr/>
      </vt:variant>
      <vt:variant>
        <vt:i4>1376305</vt:i4>
      </vt:variant>
      <vt:variant>
        <vt:i4>214</vt:i4>
      </vt:variant>
      <vt:variant>
        <vt:i4>0</vt:i4>
      </vt:variant>
      <vt:variant>
        <vt:i4>5</vt:i4>
      </vt:variant>
      <vt:variant>
        <vt:lpwstr/>
      </vt:variant>
      <vt:variant>
        <vt:lpwstr>_Toc427671577</vt:lpwstr>
      </vt:variant>
      <vt:variant>
        <vt:i4>1376305</vt:i4>
      </vt:variant>
      <vt:variant>
        <vt:i4>208</vt:i4>
      </vt:variant>
      <vt:variant>
        <vt:i4>0</vt:i4>
      </vt:variant>
      <vt:variant>
        <vt:i4>5</vt:i4>
      </vt:variant>
      <vt:variant>
        <vt:lpwstr/>
      </vt:variant>
      <vt:variant>
        <vt:lpwstr>_Toc427671576</vt:lpwstr>
      </vt:variant>
      <vt:variant>
        <vt:i4>1376305</vt:i4>
      </vt:variant>
      <vt:variant>
        <vt:i4>202</vt:i4>
      </vt:variant>
      <vt:variant>
        <vt:i4>0</vt:i4>
      </vt:variant>
      <vt:variant>
        <vt:i4>5</vt:i4>
      </vt:variant>
      <vt:variant>
        <vt:lpwstr/>
      </vt:variant>
      <vt:variant>
        <vt:lpwstr>_Toc427671575</vt:lpwstr>
      </vt:variant>
      <vt:variant>
        <vt:i4>1376305</vt:i4>
      </vt:variant>
      <vt:variant>
        <vt:i4>196</vt:i4>
      </vt:variant>
      <vt:variant>
        <vt:i4>0</vt:i4>
      </vt:variant>
      <vt:variant>
        <vt:i4>5</vt:i4>
      </vt:variant>
      <vt:variant>
        <vt:lpwstr/>
      </vt:variant>
      <vt:variant>
        <vt:lpwstr>_Toc427671574</vt:lpwstr>
      </vt:variant>
      <vt:variant>
        <vt:i4>1376305</vt:i4>
      </vt:variant>
      <vt:variant>
        <vt:i4>190</vt:i4>
      </vt:variant>
      <vt:variant>
        <vt:i4>0</vt:i4>
      </vt:variant>
      <vt:variant>
        <vt:i4>5</vt:i4>
      </vt:variant>
      <vt:variant>
        <vt:lpwstr/>
      </vt:variant>
      <vt:variant>
        <vt:lpwstr>_Toc427671573</vt:lpwstr>
      </vt:variant>
      <vt:variant>
        <vt:i4>1376305</vt:i4>
      </vt:variant>
      <vt:variant>
        <vt:i4>184</vt:i4>
      </vt:variant>
      <vt:variant>
        <vt:i4>0</vt:i4>
      </vt:variant>
      <vt:variant>
        <vt:i4>5</vt:i4>
      </vt:variant>
      <vt:variant>
        <vt:lpwstr/>
      </vt:variant>
      <vt:variant>
        <vt:lpwstr>_Toc427671572</vt:lpwstr>
      </vt:variant>
      <vt:variant>
        <vt:i4>1376305</vt:i4>
      </vt:variant>
      <vt:variant>
        <vt:i4>178</vt:i4>
      </vt:variant>
      <vt:variant>
        <vt:i4>0</vt:i4>
      </vt:variant>
      <vt:variant>
        <vt:i4>5</vt:i4>
      </vt:variant>
      <vt:variant>
        <vt:lpwstr/>
      </vt:variant>
      <vt:variant>
        <vt:lpwstr>_Toc427671571</vt:lpwstr>
      </vt:variant>
      <vt:variant>
        <vt:i4>1376305</vt:i4>
      </vt:variant>
      <vt:variant>
        <vt:i4>172</vt:i4>
      </vt:variant>
      <vt:variant>
        <vt:i4>0</vt:i4>
      </vt:variant>
      <vt:variant>
        <vt:i4>5</vt:i4>
      </vt:variant>
      <vt:variant>
        <vt:lpwstr/>
      </vt:variant>
      <vt:variant>
        <vt:lpwstr>_Toc427671570</vt:lpwstr>
      </vt:variant>
      <vt:variant>
        <vt:i4>1310769</vt:i4>
      </vt:variant>
      <vt:variant>
        <vt:i4>166</vt:i4>
      </vt:variant>
      <vt:variant>
        <vt:i4>0</vt:i4>
      </vt:variant>
      <vt:variant>
        <vt:i4>5</vt:i4>
      </vt:variant>
      <vt:variant>
        <vt:lpwstr/>
      </vt:variant>
      <vt:variant>
        <vt:lpwstr>_Toc427671569</vt:lpwstr>
      </vt:variant>
      <vt:variant>
        <vt:i4>1310769</vt:i4>
      </vt:variant>
      <vt:variant>
        <vt:i4>160</vt:i4>
      </vt:variant>
      <vt:variant>
        <vt:i4>0</vt:i4>
      </vt:variant>
      <vt:variant>
        <vt:i4>5</vt:i4>
      </vt:variant>
      <vt:variant>
        <vt:lpwstr/>
      </vt:variant>
      <vt:variant>
        <vt:lpwstr>_Toc427671568</vt:lpwstr>
      </vt:variant>
      <vt:variant>
        <vt:i4>1310769</vt:i4>
      </vt:variant>
      <vt:variant>
        <vt:i4>154</vt:i4>
      </vt:variant>
      <vt:variant>
        <vt:i4>0</vt:i4>
      </vt:variant>
      <vt:variant>
        <vt:i4>5</vt:i4>
      </vt:variant>
      <vt:variant>
        <vt:lpwstr/>
      </vt:variant>
      <vt:variant>
        <vt:lpwstr>_Toc427671567</vt:lpwstr>
      </vt:variant>
      <vt:variant>
        <vt:i4>1310769</vt:i4>
      </vt:variant>
      <vt:variant>
        <vt:i4>148</vt:i4>
      </vt:variant>
      <vt:variant>
        <vt:i4>0</vt:i4>
      </vt:variant>
      <vt:variant>
        <vt:i4>5</vt:i4>
      </vt:variant>
      <vt:variant>
        <vt:lpwstr/>
      </vt:variant>
      <vt:variant>
        <vt:lpwstr>_Toc427671566</vt:lpwstr>
      </vt:variant>
      <vt:variant>
        <vt:i4>1310769</vt:i4>
      </vt:variant>
      <vt:variant>
        <vt:i4>142</vt:i4>
      </vt:variant>
      <vt:variant>
        <vt:i4>0</vt:i4>
      </vt:variant>
      <vt:variant>
        <vt:i4>5</vt:i4>
      </vt:variant>
      <vt:variant>
        <vt:lpwstr/>
      </vt:variant>
      <vt:variant>
        <vt:lpwstr>_Toc427671565</vt:lpwstr>
      </vt:variant>
      <vt:variant>
        <vt:i4>1310769</vt:i4>
      </vt:variant>
      <vt:variant>
        <vt:i4>136</vt:i4>
      </vt:variant>
      <vt:variant>
        <vt:i4>0</vt:i4>
      </vt:variant>
      <vt:variant>
        <vt:i4>5</vt:i4>
      </vt:variant>
      <vt:variant>
        <vt:lpwstr/>
      </vt:variant>
      <vt:variant>
        <vt:lpwstr>_Toc427671564</vt:lpwstr>
      </vt:variant>
      <vt:variant>
        <vt:i4>1310769</vt:i4>
      </vt:variant>
      <vt:variant>
        <vt:i4>130</vt:i4>
      </vt:variant>
      <vt:variant>
        <vt:i4>0</vt:i4>
      </vt:variant>
      <vt:variant>
        <vt:i4>5</vt:i4>
      </vt:variant>
      <vt:variant>
        <vt:lpwstr/>
      </vt:variant>
      <vt:variant>
        <vt:lpwstr>_Toc427671563</vt:lpwstr>
      </vt:variant>
      <vt:variant>
        <vt:i4>1310769</vt:i4>
      </vt:variant>
      <vt:variant>
        <vt:i4>124</vt:i4>
      </vt:variant>
      <vt:variant>
        <vt:i4>0</vt:i4>
      </vt:variant>
      <vt:variant>
        <vt:i4>5</vt:i4>
      </vt:variant>
      <vt:variant>
        <vt:lpwstr/>
      </vt:variant>
      <vt:variant>
        <vt:lpwstr>_Toc427671562</vt:lpwstr>
      </vt:variant>
      <vt:variant>
        <vt:i4>1310769</vt:i4>
      </vt:variant>
      <vt:variant>
        <vt:i4>118</vt:i4>
      </vt:variant>
      <vt:variant>
        <vt:i4>0</vt:i4>
      </vt:variant>
      <vt:variant>
        <vt:i4>5</vt:i4>
      </vt:variant>
      <vt:variant>
        <vt:lpwstr/>
      </vt:variant>
      <vt:variant>
        <vt:lpwstr>_Toc427671561</vt:lpwstr>
      </vt:variant>
      <vt:variant>
        <vt:i4>1310769</vt:i4>
      </vt:variant>
      <vt:variant>
        <vt:i4>112</vt:i4>
      </vt:variant>
      <vt:variant>
        <vt:i4>0</vt:i4>
      </vt:variant>
      <vt:variant>
        <vt:i4>5</vt:i4>
      </vt:variant>
      <vt:variant>
        <vt:lpwstr/>
      </vt:variant>
      <vt:variant>
        <vt:lpwstr>_Toc427671560</vt:lpwstr>
      </vt:variant>
      <vt:variant>
        <vt:i4>1507377</vt:i4>
      </vt:variant>
      <vt:variant>
        <vt:i4>106</vt:i4>
      </vt:variant>
      <vt:variant>
        <vt:i4>0</vt:i4>
      </vt:variant>
      <vt:variant>
        <vt:i4>5</vt:i4>
      </vt:variant>
      <vt:variant>
        <vt:lpwstr/>
      </vt:variant>
      <vt:variant>
        <vt:lpwstr>_Toc427671559</vt:lpwstr>
      </vt:variant>
      <vt:variant>
        <vt:i4>1507377</vt:i4>
      </vt:variant>
      <vt:variant>
        <vt:i4>100</vt:i4>
      </vt:variant>
      <vt:variant>
        <vt:i4>0</vt:i4>
      </vt:variant>
      <vt:variant>
        <vt:i4>5</vt:i4>
      </vt:variant>
      <vt:variant>
        <vt:lpwstr/>
      </vt:variant>
      <vt:variant>
        <vt:lpwstr>_Toc427671558</vt:lpwstr>
      </vt:variant>
      <vt:variant>
        <vt:i4>1507377</vt:i4>
      </vt:variant>
      <vt:variant>
        <vt:i4>94</vt:i4>
      </vt:variant>
      <vt:variant>
        <vt:i4>0</vt:i4>
      </vt:variant>
      <vt:variant>
        <vt:i4>5</vt:i4>
      </vt:variant>
      <vt:variant>
        <vt:lpwstr/>
      </vt:variant>
      <vt:variant>
        <vt:lpwstr>_Toc427671557</vt:lpwstr>
      </vt:variant>
      <vt:variant>
        <vt:i4>1507377</vt:i4>
      </vt:variant>
      <vt:variant>
        <vt:i4>88</vt:i4>
      </vt:variant>
      <vt:variant>
        <vt:i4>0</vt:i4>
      </vt:variant>
      <vt:variant>
        <vt:i4>5</vt:i4>
      </vt:variant>
      <vt:variant>
        <vt:lpwstr/>
      </vt:variant>
      <vt:variant>
        <vt:lpwstr>_Toc427671556</vt:lpwstr>
      </vt:variant>
      <vt:variant>
        <vt:i4>1507377</vt:i4>
      </vt:variant>
      <vt:variant>
        <vt:i4>82</vt:i4>
      </vt:variant>
      <vt:variant>
        <vt:i4>0</vt:i4>
      </vt:variant>
      <vt:variant>
        <vt:i4>5</vt:i4>
      </vt:variant>
      <vt:variant>
        <vt:lpwstr/>
      </vt:variant>
      <vt:variant>
        <vt:lpwstr>_Toc427671555</vt:lpwstr>
      </vt:variant>
      <vt:variant>
        <vt:i4>1507377</vt:i4>
      </vt:variant>
      <vt:variant>
        <vt:i4>76</vt:i4>
      </vt:variant>
      <vt:variant>
        <vt:i4>0</vt:i4>
      </vt:variant>
      <vt:variant>
        <vt:i4>5</vt:i4>
      </vt:variant>
      <vt:variant>
        <vt:lpwstr/>
      </vt:variant>
      <vt:variant>
        <vt:lpwstr>_Toc427671554</vt:lpwstr>
      </vt:variant>
      <vt:variant>
        <vt:i4>1507377</vt:i4>
      </vt:variant>
      <vt:variant>
        <vt:i4>70</vt:i4>
      </vt:variant>
      <vt:variant>
        <vt:i4>0</vt:i4>
      </vt:variant>
      <vt:variant>
        <vt:i4>5</vt:i4>
      </vt:variant>
      <vt:variant>
        <vt:lpwstr/>
      </vt:variant>
      <vt:variant>
        <vt:lpwstr>_Toc427671553</vt:lpwstr>
      </vt:variant>
      <vt:variant>
        <vt:i4>1507377</vt:i4>
      </vt:variant>
      <vt:variant>
        <vt:i4>64</vt:i4>
      </vt:variant>
      <vt:variant>
        <vt:i4>0</vt:i4>
      </vt:variant>
      <vt:variant>
        <vt:i4>5</vt:i4>
      </vt:variant>
      <vt:variant>
        <vt:lpwstr/>
      </vt:variant>
      <vt:variant>
        <vt:lpwstr>_Toc427671552</vt:lpwstr>
      </vt:variant>
      <vt:variant>
        <vt:i4>1507377</vt:i4>
      </vt:variant>
      <vt:variant>
        <vt:i4>58</vt:i4>
      </vt:variant>
      <vt:variant>
        <vt:i4>0</vt:i4>
      </vt:variant>
      <vt:variant>
        <vt:i4>5</vt:i4>
      </vt:variant>
      <vt:variant>
        <vt:lpwstr/>
      </vt:variant>
      <vt:variant>
        <vt:lpwstr>_Toc427671551</vt:lpwstr>
      </vt:variant>
      <vt:variant>
        <vt:i4>1507377</vt:i4>
      </vt:variant>
      <vt:variant>
        <vt:i4>52</vt:i4>
      </vt:variant>
      <vt:variant>
        <vt:i4>0</vt:i4>
      </vt:variant>
      <vt:variant>
        <vt:i4>5</vt:i4>
      </vt:variant>
      <vt:variant>
        <vt:lpwstr/>
      </vt:variant>
      <vt:variant>
        <vt:lpwstr>_Toc427671550</vt:lpwstr>
      </vt:variant>
      <vt:variant>
        <vt:i4>1441841</vt:i4>
      </vt:variant>
      <vt:variant>
        <vt:i4>46</vt:i4>
      </vt:variant>
      <vt:variant>
        <vt:i4>0</vt:i4>
      </vt:variant>
      <vt:variant>
        <vt:i4>5</vt:i4>
      </vt:variant>
      <vt:variant>
        <vt:lpwstr/>
      </vt:variant>
      <vt:variant>
        <vt:lpwstr>_Toc427671549</vt:lpwstr>
      </vt:variant>
      <vt:variant>
        <vt:i4>1441841</vt:i4>
      </vt:variant>
      <vt:variant>
        <vt:i4>40</vt:i4>
      </vt:variant>
      <vt:variant>
        <vt:i4>0</vt:i4>
      </vt:variant>
      <vt:variant>
        <vt:i4>5</vt:i4>
      </vt:variant>
      <vt:variant>
        <vt:lpwstr/>
      </vt:variant>
      <vt:variant>
        <vt:lpwstr>_Toc427671548</vt:lpwstr>
      </vt:variant>
      <vt:variant>
        <vt:i4>1441841</vt:i4>
      </vt:variant>
      <vt:variant>
        <vt:i4>34</vt:i4>
      </vt:variant>
      <vt:variant>
        <vt:i4>0</vt:i4>
      </vt:variant>
      <vt:variant>
        <vt:i4>5</vt:i4>
      </vt:variant>
      <vt:variant>
        <vt:lpwstr/>
      </vt:variant>
      <vt:variant>
        <vt:lpwstr>_Toc427671547</vt:lpwstr>
      </vt:variant>
      <vt:variant>
        <vt:i4>1441841</vt:i4>
      </vt:variant>
      <vt:variant>
        <vt:i4>28</vt:i4>
      </vt:variant>
      <vt:variant>
        <vt:i4>0</vt:i4>
      </vt:variant>
      <vt:variant>
        <vt:i4>5</vt:i4>
      </vt:variant>
      <vt:variant>
        <vt:lpwstr/>
      </vt:variant>
      <vt:variant>
        <vt:lpwstr>_Toc427671546</vt:lpwstr>
      </vt:variant>
      <vt:variant>
        <vt:i4>1441841</vt:i4>
      </vt:variant>
      <vt:variant>
        <vt:i4>22</vt:i4>
      </vt:variant>
      <vt:variant>
        <vt:i4>0</vt:i4>
      </vt:variant>
      <vt:variant>
        <vt:i4>5</vt:i4>
      </vt:variant>
      <vt:variant>
        <vt:lpwstr/>
      </vt:variant>
      <vt:variant>
        <vt:lpwstr>_Toc427671545</vt:lpwstr>
      </vt:variant>
      <vt:variant>
        <vt:i4>5439578</vt:i4>
      </vt:variant>
      <vt:variant>
        <vt:i4>9</vt:i4>
      </vt:variant>
      <vt:variant>
        <vt:i4>0</vt:i4>
      </vt:variant>
      <vt:variant>
        <vt:i4>5</vt:i4>
      </vt:variant>
      <vt:variant>
        <vt:lpwstr>http://www.freescale.com/SalesTermsandConditions</vt:lpwstr>
      </vt:variant>
      <vt:variant>
        <vt:lpwstr/>
      </vt:variant>
      <vt:variant>
        <vt:i4>5439578</vt:i4>
      </vt:variant>
      <vt:variant>
        <vt:i4>6</vt:i4>
      </vt:variant>
      <vt:variant>
        <vt:i4>0</vt:i4>
      </vt:variant>
      <vt:variant>
        <vt:i4>5</vt:i4>
      </vt:variant>
      <vt:variant>
        <vt:lpwstr>http://www.freescale.com/SalesTermsandConditions</vt:lpwstr>
      </vt:variant>
      <vt:variant>
        <vt:lpwstr/>
      </vt:variant>
      <vt:variant>
        <vt:i4>4784209</vt:i4>
      </vt:variant>
      <vt:variant>
        <vt:i4>3</vt:i4>
      </vt:variant>
      <vt:variant>
        <vt:i4>0</vt:i4>
      </vt:variant>
      <vt:variant>
        <vt:i4>5</vt:i4>
      </vt:variant>
      <vt:variant>
        <vt:lpwstr>http://www.freescale.com/support</vt:lpwstr>
      </vt:variant>
      <vt:variant>
        <vt:lpwstr/>
      </vt:variant>
      <vt:variant>
        <vt:i4>5308425</vt:i4>
      </vt:variant>
      <vt:variant>
        <vt:i4>0</vt:i4>
      </vt:variant>
      <vt:variant>
        <vt:i4>0</vt:i4>
      </vt:variant>
      <vt:variant>
        <vt:i4>5</vt:i4>
      </vt:variant>
      <vt:variant>
        <vt:lpwstr>http://www.freescale.com/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NXP Semiconductor</dc:title>
  <dc:subject>AppNote Template</dc:subject>
  <dc:creator>Guzman Castellanos Alejandra-B17643</dc:creator>
  <cp:keywords/>
  <cp:lastModifiedBy>Daniel Zhang</cp:lastModifiedBy>
  <cp:revision>109</cp:revision>
  <cp:lastPrinted>2017-03-20T13:34:00Z</cp:lastPrinted>
  <dcterms:created xsi:type="dcterms:W3CDTF">2017-02-04T03:11:00Z</dcterms:created>
  <dcterms:modified xsi:type="dcterms:W3CDTF">2018-06-30T10:43:00Z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Shashi Bala -b14174</vt:lpwstr>
  </property>
  <property fmtid="{D5CDD505-2E9C-101B-9397-08002B2CF9AE}" pid="3" name="WWFieldsAbbreviationTitle">
    <vt:lpwstr>AbbreviationTitle</vt:lpwstr>
  </property>
  <property fmtid="{D5CDD505-2E9C-101B-9397-08002B2CF9AE}" pid="4" name="WWFieldsAcronymTitle">
    <vt:lpwstr>AcronymTitle</vt:lpwstr>
  </property>
  <property fmtid="{D5CDD505-2E9C-101B-9397-08002B2CF9AE}" pid="5" name="WWFieldsCitation">
    <vt:lpwstr>Citation</vt:lpwstr>
  </property>
  <property fmtid="{D5CDD505-2E9C-101B-9397-08002B2CF9AE}" pid="6" name="WWFieldsContextPlugin">
    <vt:lpwstr>ContextPlugin</vt:lpwstr>
  </property>
  <property fmtid="{D5CDD505-2E9C-101B-9397-08002B2CF9AE}" pid="7" name="WWFieldsDropDownEnd">
    <vt:lpwstr>DropDownEnd</vt:lpwstr>
  </property>
  <property fmtid="{D5CDD505-2E9C-101B-9397-08002B2CF9AE}" pid="8" name="WWFieldsFilename">
    <vt:lpwstr>Filename</vt:lpwstr>
  </property>
  <property fmtid="{D5CDD505-2E9C-101B-9397-08002B2CF9AE}" pid="9" name="WWFieldsGraphicScale">
    <vt:lpwstr>GraphicScale</vt:lpwstr>
  </property>
  <property fmtid="{D5CDD505-2E9C-101B-9397-08002B2CF9AE}" pid="10" name="WWFieldsGraphicStyle">
    <vt:lpwstr>GraphicStyle</vt:lpwstr>
  </property>
  <property fmtid="{D5CDD505-2E9C-101B-9397-08002B2CF9AE}" pid="11" name="WWFieldsImageAltText">
    <vt:lpwstr>ImageAltText</vt:lpwstr>
  </property>
  <property fmtid="{D5CDD505-2E9C-101B-9397-08002B2CF9AE}" pid="12" name="WWFieldsImageAreaAltText">
    <vt:lpwstr>ImageAreaAltText</vt:lpwstr>
  </property>
  <property fmtid="{D5CDD505-2E9C-101B-9397-08002B2CF9AE}" pid="13" name="WWFieldsImageLongDescByRef">
    <vt:lpwstr>ImageLongDescByRef</vt:lpwstr>
  </property>
  <property fmtid="{D5CDD505-2E9C-101B-9397-08002B2CF9AE}" pid="14" name="WWFieldsImageLongDescNotReq">
    <vt:lpwstr>ImageLongDescNotReq</vt:lpwstr>
  </property>
  <property fmtid="{D5CDD505-2E9C-101B-9397-08002B2CF9AE}" pid="15" name="WWFieldsImageLongDescText">
    <vt:lpwstr>ImageLongDescText</vt:lpwstr>
  </property>
  <property fmtid="{D5CDD505-2E9C-101B-9397-08002B2CF9AE}" pid="16" name="WWFieldsKeywords">
    <vt:lpwstr>Keywords</vt:lpwstr>
  </property>
  <property fmtid="{D5CDD505-2E9C-101B-9397-08002B2CF9AE}" pid="17" name="WWFieldsPageStyle">
    <vt:lpwstr>PageStyle</vt:lpwstr>
  </property>
  <property fmtid="{D5CDD505-2E9C-101B-9397-08002B2CF9AE}" pid="18" name="WWFieldsPassThrough">
    <vt:lpwstr>PassThrough</vt:lpwstr>
  </property>
  <property fmtid="{D5CDD505-2E9C-101B-9397-08002B2CF9AE}" pid="19" name="WWFieldsRubiComposite">
    <vt:lpwstr>RubiComposite</vt:lpwstr>
  </property>
  <property fmtid="{D5CDD505-2E9C-101B-9397-08002B2CF9AE}" pid="20" name="WWFieldsSeeAlsoKeyword">
    <vt:lpwstr>SeeAlsoKeyword</vt:lpwstr>
  </property>
  <property fmtid="{D5CDD505-2E9C-101B-9397-08002B2CF9AE}" pid="21" name="WWFieldsSeeAlsoLink">
    <vt:lpwstr>SeeAlsoLink</vt:lpwstr>
  </property>
  <property fmtid="{D5CDD505-2E9C-101B-9397-08002B2CF9AE}" pid="22" name="WWFieldsSeeAlsoLinkDisplayType">
    <vt:lpwstr>SeeAlsoLinkDisplayType</vt:lpwstr>
  </property>
  <property fmtid="{D5CDD505-2E9C-101B-9397-08002B2CF9AE}" pid="23" name="WWFieldsSeeAlsoLinkWindowType">
    <vt:lpwstr>SeeAlsoLinkWindowType</vt:lpwstr>
  </property>
  <property fmtid="{D5CDD505-2E9C-101B-9397-08002B2CF9AE}" pid="24" name="WWFieldsTableStyle">
    <vt:lpwstr>TableStyle</vt:lpwstr>
  </property>
  <property fmtid="{D5CDD505-2E9C-101B-9397-08002B2CF9AE}" pid="25" name="WWFieldsTableSummary">
    <vt:lpwstr>TableSummary</vt:lpwstr>
  </property>
  <property fmtid="{D5CDD505-2E9C-101B-9397-08002B2CF9AE}" pid="26" name="WWFieldsTableSummaryNotReq">
    <vt:lpwstr>TableSummaryNotReq</vt:lpwstr>
  </property>
  <property fmtid="{D5CDD505-2E9C-101B-9397-08002B2CF9AE}" pid="27" name="WWFieldsTOCIconHTMLHelp">
    <vt:lpwstr>TOCIconHTMLHelp</vt:lpwstr>
  </property>
  <property fmtid="{D5CDD505-2E9C-101B-9397-08002B2CF9AE}" pid="28" name="WWFieldsTOCIconOracleHelp">
    <vt:lpwstr>TOCIconOracleHelp</vt:lpwstr>
  </property>
  <property fmtid="{D5CDD505-2E9C-101B-9397-08002B2CF9AE}" pid="29" name="WWFieldsTOCIconWWHelp">
    <vt:lpwstr>TOCIconWWHelp</vt:lpwstr>
  </property>
  <property fmtid="{D5CDD505-2E9C-101B-9397-08002B2CF9AE}" pid="30" name="WWFieldsTOCIconJavaHelp">
    <vt:lpwstr>TOCIconJavaHelp</vt:lpwstr>
  </property>
  <property fmtid="{D5CDD505-2E9C-101B-9397-08002B2CF9AE}" pid="31" name="WWFieldsTopicAlias">
    <vt:lpwstr>TopicAlias</vt:lpwstr>
  </property>
  <property fmtid="{D5CDD505-2E9C-101B-9397-08002B2CF9AE}" pid="32" name="WWFieldsTopicDescription">
    <vt:lpwstr>TopicDescription</vt:lpwstr>
  </property>
  <property fmtid="{D5CDD505-2E9C-101B-9397-08002B2CF9AE}" pid="33" name="WWFieldsWhatIsThisID">
    <vt:lpwstr>WhatIsThisID</vt:lpwstr>
  </property>
  <property fmtid="{D5CDD505-2E9C-101B-9397-08002B2CF9AE}" pid="34" name="WWFieldsWikiCategory">
    <vt:lpwstr>WikiCategory</vt:lpwstr>
  </property>
  <property fmtid="{D5CDD505-2E9C-101B-9397-08002B2CF9AE}" pid="35" name="WWFieldsWindowType">
    <vt:lpwstr>WindowType</vt:lpwstr>
  </property>
  <property fmtid="{D5CDD505-2E9C-101B-9397-08002B2CF9AE}" pid="36" name="WWFieldsPopup">
    <vt:lpwstr>Popup</vt:lpwstr>
  </property>
  <property fmtid="{D5CDD505-2E9C-101B-9397-08002B2CF9AE}" pid="37" name="WWFieldsPopupOnly">
    <vt:lpwstr>PopupOnly</vt:lpwstr>
  </property>
  <property fmtid="{D5CDD505-2E9C-101B-9397-08002B2CF9AE}" pid="38" name="WWFieldsPopupEnd">
    <vt:lpwstr>PopupEnd</vt:lpwstr>
  </property>
</Properties>
</file>